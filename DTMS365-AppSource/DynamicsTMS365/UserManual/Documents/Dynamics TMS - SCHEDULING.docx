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457ED4" w14:textId="77777777" w:rsidR="00D54F27" w:rsidRDefault="00D54F27" w:rsidP="00D54F27">
      <w:pPr>
        <w:jc w:val="center"/>
        <w:rPr>
          <w:sz w:val="56"/>
        </w:rPr>
      </w:pPr>
    </w:p>
    <w:p w14:paraId="051F3B20" w14:textId="77777777" w:rsidR="00D54F27" w:rsidRDefault="00D54F27" w:rsidP="00D54F27">
      <w:pPr>
        <w:jc w:val="center"/>
        <w:rPr>
          <w:sz w:val="56"/>
        </w:rPr>
      </w:pPr>
    </w:p>
    <w:p w14:paraId="1A2BDF45" w14:textId="77777777" w:rsidR="00D54F27" w:rsidRDefault="00D54F27" w:rsidP="00D54F27">
      <w:pPr>
        <w:jc w:val="center"/>
        <w:rPr>
          <w:sz w:val="56"/>
        </w:rPr>
      </w:pPr>
    </w:p>
    <w:p w14:paraId="20211519" w14:textId="77777777" w:rsidR="00D54F27" w:rsidRDefault="00D54F27" w:rsidP="00D54F27">
      <w:pPr>
        <w:jc w:val="center"/>
        <w:rPr>
          <w:sz w:val="56"/>
        </w:rPr>
      </w:pPr>
    </w:p>
    <w:p w14:paraId="5642611F" w14:textId="62066EB7" w:rsidR="00D93E86" w:rsidRPr="00D93E86" w:rsidRDefault="00D93E86" w:rsidP="00D54F27">
      <w:pPr>
        <w:jc w:val="center"/>
        <w:rPr>
          <w:b/>
          <w:sz w:val="56"/>
        </w:rPr>
      </w:pPr>
      <w:r w:rsidRPr="00D93E86">
        <w:rPr>
          <w:b/>
          <w:sz w:val="56"/>
        </w:rPr>
        <w:t>NEXT GENERATION LOGISTICS</w:t>
      </w:r>
      <w:r>
        <w:rPr>
          <w:b/>
          <w:sz w:val="56"/>
        </w:rPr>
        <w:t xml:space="preserve"> - </w:t>
      </w:r>
    </w:p>
    <w:p w14:paraId="0E458863" w14:textId="4C50F399" w:rsidR="00D93E86" w:rsidRDefault="006E48F9" w:rsidP="00D54F27">
      <w:pPr>
        <w:jc w:val="center"/>
        <w:rPr>
          <w:b/>
          <w:sz w:val="56"/>
        </w:rPr>
      </w:pPr>
      <w:r w:rsidRPr="006E48F9">
        <w:rPr>
          <w:b/>
          <w:sz w:val="56"/>
        </w:rPr>
        <w:t>A</w:t>
      </w:r>
      <w:r>
        <w:rPr>
          <w:b/>
          <w:sz w:val="56"/>
        </w:rPr>
        <w:t>PPOINTMENT</w:t>
      </w:r>
      <w:r w:rsidRPr="006E48F9">
        <w:rPr>
          <w:b/>
          <w:sz w:val="56"/>
        </w:rPr>
        <w:t xml:space="preserve"> M</w:t>
      </w:r>
      <w:r>
        <w:rPr>
          <w:b/>
          <w:sz w:val="56"/>
        </w:rPr>
        <w:t>ANAGEMENT SYSTEM</w:t>
      </w:r>
    </w:p>
    <w:p w14:paraId="624DC872" w14:textId="77777777" w:rsidR="006E48F9" w:rsidRDefault="006E48F9" w:rsidP="00D54F27">
      <w:pPr>
        <w:jc w:val="center"/>
        <w:rPr>
          <w:sz w:val="56"/>
        </w:rPr>
      </w:pPr>
    </w:p>
    <w:p w14:paraId="07BE2E67" w14:textId="4FE48EC2" w:rsidR="00D54F27" w:rsidRPr="00D54F27" w:rsidRDefault="00D54F27" w:rsidP="00D54F27">
      <w:pPr>
        <w:jc w:val="center"/>
        <w:rPr>
          <w:sz w:val="56"/>
        </w:rPr>
      </w:pPr>
      <w:r w:rsidRPr="00D54F27">
        <w:rPr>
          <w:sz w:val="56"/>
        </w:rPr>
        <w:t>USER DOCUMENTATION</w:t>
      </w:r>
    </w:p>
    <w:p w14:paraId="3A595B71" w14:textId="77777777" w:rsidR="00D54F27" w:rsidRDefault="00D54F27" w:rsidP="00DE0FC5"/>
    <w:p w14:paraId="1115C4C9" w14:textId="77777777" w:rsidR="00D54F27" w:rsidRDefault="00D54F27" w:rsidP="00DE0FC5"/>
    <w:p w14:paraId="0B2B187B" w14:textId="77777777" w:rsidR="00D54F27" w:rsidRDefault="00D54F27" w:rsidP="00DE0FC5"/>
    <w:p w14:paraId="0F56E8C6" w14:textId="77777777" w:rsidR="00D54F27" w:rsidRDefault="00D54F27" w:rsidP="00DE0FC5"/>
    <w:p w14:paraId="142CAF5A" w14:textId="77777777" w:rsidR="00D54F27" w:rsidRDefault="00D54F27" w:rsidP="00DE0FC5"/>
    <w:p w14:paraId="114FC4BF" w14:textId="77777777" w:rsidR="00D54F27" w:rsidRDefault="00D54F27" w:rsidP="00DE0FC5"/>
    <w:p w14:paraId="3C3B9DF1" w14:textId="77777777" w:rsidR="00D54F27" w:rsidRDefault="00D54F27" w:rsidP="00DE0FC5"/>
    <w:p w14:paraId="5626F620" w14:textId="77777777" w:rsidR="00D54F27" w:rsidRDefault="00D54F27" w:rsidP="00DE0FC5"/>
    <w:p w14:paraId="2FBCFFB8" w14:textId="77777777" w:rsidR="00D54F27" w:rsidRDefault="00D54F27" w:rsidP="00DE0FC5"/>
    <w:p w14:paraId="0122DC44" w14:textId="4AA55504" w:rsidR="0083075F" w:rsidRPr="00D54F27" w:rsidRDefault="0083075F" w:rsidP="00D54F27">
      <w:pPr>
        <w:pStyle w:val="Heading1"/>
        <w:rPr>
          <w:rFonts w:asciiTheme="minorHAnsi" w:hAnsiTheme="minorHAnsi"/>
        </w:rPr>
      </w:pPr>
      <w:r w:rsidRPr="00D54F27">
        <w:rPr>
          <w:rFonts w:asciiTheme="minorHAnsi" w:hAnsiTheme="minorHAnsi"/>
        </w:rPr>
        <w:lastRenderedPageBreak/>
        <w:t>Overview</w:t>
      </w:r>
    </w:p>
    <w:p w14:paraId="3168D8F2" w14:textId="0E1C7161" w:rsidR="0083075F" w:rsidRPr="00D54F27" w:rsidRDefault="0083075F" w:rsidP="000F6DA5">
      <w:pPr>
        <w:spacing w:after="0"/>
        <w:jc w:val="both"/>
      </w:pPr>
      <w:r w:rsidRPr="00D54F27">
        <w:t xml:space="preserve">The </w:t>
      </w:r>
      <w:r w:rsidR="00AD5943">
        <w:t xml:space="preserve">user document is intended to help and assistance to the users in using the scheduler and its related features of this module. This </w:t>
      </w:r>
      <w:r w:rsidR="00786CA0">
        <w:t xml:space="preserve">document </w:t>
      </w:r>
      <w:r w:rsidR="00AD5943">
        <w:t xml:space="preserve">provides screenshots of the relevant functionality and explains in </w:t>
      </w:r>
      <w:r w:rsidR="00786CA0">
        <w:t xml:space="preserve">detail </w:t>
      </w:r>
      <w:r w:rsidR="00AD5943">
        <w:t xml:space="preserve">about the available </w:t>
      </w:r>
      <w:r w:rsidR="00786CA0">
        <w:t xml:space="preserve">functionalities. </w:t>
      </w:r>
    </w:p>
    <w:p w14:paraId="1E579741" w14:textId="4297C798" w:rsidR="0083075F" w:rsidRDefault="00AA2684" w:rsidP="00DE0FC5">
      <w:pPr>
        <w:pStyle w:val="Heading1"/>
        <w:numPr>
          <w:ilvl w:val="0"/>
          <w:numId w:val="1"/>
        </w:numPr>
        <w:rPr>
          <w:rFonts w:asciiTheme="minorHAnsi" w:hAnsiTheme="minorHAnsi"/>
        </w:rPr>
      </w:pPr>
      <w:r>
        <w:rPr>
          <w:rFonts w:asciiTheme="minorHAnsi" w:hAnsiTheme="minorHAnsi"/>
        </w:rPr>
        <w:t xml:space="preserve">Warehouse </w:t>
      </w:r>
      <w:r w:rsidR="003A5468">
        <w:rPr>
          <w:rFonts w:asciiTheme="minorHAnsi" w:hAnsiTheme="minorHAnsi"/>
        </w:rPr>
        <w:t xml:space="preserve">Scheduler </w:t>
      </w:r>
    </w:p>
    <w:p w14:paraId="7F97A073" w14:textId="6168C397" w:rsidR="00786CA0" w:rsidRDefault="00786CA0" w:rsidP="00F11E61">
      <w:pPr>
        <w:ind w:left="360"/>
        <w:jc w:val="both"/>
      </w:pPr>
      <w:r>
        <w:t xml:space="preserve">The </w:t>
      </w:r>
      <w:r w:rsidR="008764DF">
        <w:t>Warehouse scheduler page provides the ability for authorized users to view the schedule for the selected ware house. The s</w:t>
      </w:r>
      <w:r w:rsidR="003A5468">
        <w:t>cheduler</w:t>
      </w:r>
      <w:r>
        <w:t xml:space="preserve"> </w:t>
      </w:r>
      <w:r w:rsidR="008764DF">
        <w:t xml:space="preserve">page shows </w:t>
      </w:r>
      <w:r w:rsidR="003A5468">
        <w:t xml:space="preserve">the Calendar </w:t>
      </w:r>
      <w:r w:rsidR="008764DF">
        <w:t xml:space="preserve">with different views (daily, weekly, monthly and timeline) to see already scheduled appointments </w:t>
      </w:r>
      <w:r w:rsidR="003A5468">
        <w:t xml:space="preserve">for the </w:t>
      </w:r>
      <w:r w:rsidR="008764DF">
        <w:t>o</w:t>
      </w:r>
      <w:r w:rsidR="003D122D">
        <w:t>rders</w:t>
      </w:r>
      <w:r>
        <w:t>.</w:t>
      </w:r>
    </w:p>
    <w:p w14:paraId="6A2CAD54" w14:textId="62C3336D" w:rsidR="00F4448F" w:rsidRPr="00786CA0" w:rsidRDefault="007F2E4D" w:rsidP="008764DF">
      <w:pPr>
        <w:ind w:firstLine="360"/>
        <w:jc w:val="both"/>
      </w:pPr>
      <w:r>
        <w:rPr>
          <w:noProof/>
          <w:lang w:eastAsia="en-IN"/>
        </w:rPr>
        <w:drawing>
          <wp:inline distT="0" distB="0" distL="0" distR="0" wp14:anchorId="7B8D7BCE" wp14:editId="521709D6">
            <wp:extent cx="5498275" cy="2695699"/>
            <wp:effectExtent l="0" t="0" r="7620" b="0"/>
            <wp:docPr id="86" name="Picture 86" descr="C:\Users\sivakumar.g\Desktop\NGL-Appointment\ScreenShots\Scheduler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vakumar.g\Desktop\NGL-Appointment\ScreenShots\Scheduler_View.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01873" cy="2697463"/>
                    </a:xfrm>
                    <a:prstGeom prst="rect">
                      <a:avLst/>
                    </a:prstGeom>
                    <a:noFill/>
                    <a:ln>
                      <a:noFill/>
                    </a:ln>
                  </pic:spPr>
                </pic:pic>
              </a:graphicData>
            </a:graphic>
          </wp:inline>
        </w:drawing>
      </w:r>
    </w:p>
    <w:p w14:paraId="215267B4" w14:textId="1777494A" w:rsidR="0083075F" w:rsidRPr="005B4C81" w:rsidRDefault="00FC45F6" w:rsidP="00F11E61">
      <w:pPr>
        <w:pStyle w:val="ListParagraph"/>
        <w:numPr>
          <w:ilvl w:val="1"/>
          <w:numId w:val="1"/>
        </w:numPr>
        <w:ind w:left="567" w:hanging="567"/>
        <w:rPr>
          <w:b/>
        </w:rPr>
      </w:pPr>
      <w:r>
        <w:rPr>
          <w:b/>
        </w:rPr>
        <w:t>Select Warehouse</w:t>
      </w:r>
    </w:p>
    <w:p w14:paraId="7FB4328F" w14:textId="016ABCEA" w:rsidR="005B4C81" w:rsidRDefault="005B4C81" w:rsidP="008764DF">
      <w:pPr>
        <w:ind w:left="567"/>
        <w:jc w:val="both"/>
      </w:pPr>
      <w:r>
        <w:t xml:space="preserve">The </w:t>
      </w:r>
      <w:r w:rsidR="008764DF">
        <w:t>authorized user should s</w:t>
      </w:r>
      <w:r w:rsidR="00FC45F6">
        <w:t xml:space="preserve">elect </w:t>
      </w:r>
      <w:r w:rsidR="008764DF">
        <w:t xml:space="preserve">the </w:t>
      </w:r>
      <w:r w:rsidR="00FC45F6">
        <w:t xml:space="preserve">warehouse </w:t>
      </w:r>
      <w:r w:rsidR="008764DF">
        <w:t xml:space="preserve">from the drop down available in the Actions menu of the page. The drop down lists the ware houses the user has access </w:t>
      </w:r>
      <w:r w:rsidR="00FC45F6">
        <w:t xml:space="preserve">for scheduling the </w:t>
      </w:r>
      <w:r w:rsidR="008764DF">
        <w:t>a</w:t>
      </w:r>
      <w:r w:rsidR="00FC45F6">
        <w:t>ppointments for Pickup and Delivery Orders</w:t>
      </w:r>
      <w:r>
        <w:t>.</w:t>
      </w:r>
    </w:p>
    <w:p w14:paraId="088755E9" w14:textId="4B012841" w:rsidR="00422318" w:rsidRDefault="00C55FBF" w:rsidP="00422318">
      <w:pPr>
        <w:pStyle w:val="ListParagraph"/>
        <w:jc w:val="both"/>
      </w:pPr>
      <w:r>
        <w:rPr>
          <w:noProof/>
          <w:lang w:eastAsia="en-IN"/>
        </w:rPr>
        <w:lastRenderedPageBreak/>
        <w:drawing>
          <wp:inline distT="0" distB="0" distL="0" distR="0" wp14:anchorId="655DD238" wp14:editId="7960E073">
            <wp:extent cx="5415148" cy="2654135"/>
            <wp:effectExtent l="0" t="0" r="0" b="0"/>
            <wp:docPr id="87" name="Picture 87" descr="C:\Users\sivakumar.g\Desktop\NGL-Appointment\ScreenShots\Scheduler_SelectWareho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vakumar.g\Desktop\NGL-Appointment\ScreenShots\Scheduler_SelectWarehous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15150" cy="2654136"/>
                    </a:xfrm>
                    <a:prstGeom prst="rect">
                      <a:avLst/>
                    </a:prstGeom>
                    <a:noFill/>
                    <a:ln>
                      <a:noFill/>
                    </a:ln>
                  </pic:spPr>
                </pic:pic>
              </a:graphicData>
            </a:graphic>
          </wp:inline>
        </w:drawing>
      </w:r>
    </w:p>
    <w:p w14:paraId="29EF026E" w14:textId="552EA1C2" w:rsidR="00A17A4D" w:rsidRDefault="00A17A4D" w:rsidP="00422318">
      <w:pPr>
        <w:pStyle w:val="ListParagraph"/>
        <w:jc w:val="both"/>
      </w:pPr>
      <w:r>
        <w:t>Once the user selects a ware house from the drop down the calendar refreshes and displays the already scheduled</w:t>
      </w:r>
      <w:r w:rsidRPr="00A17A4D">
        <w:t xml:space="preserve"> </w:t>
      </w:r>
      <w:r>
        <w:t>appointments.</w:t>
      </w:r>
    </w:p>
    <w:p w14:paraId="47687DBD" w14:textId="77777777" w:rsidR="00422318" w:rsidRDefault="00422318" w:rsidP="00422318">
      <w:pPr>
        <w:pStyle w:val="ListParagraph"/>
        <w:ind w:left="0"/>
      </w:pPr>
    </w:p>
    <w:p w14:paraId="7161205E" w14:textId="7D0BF1CD" w:rsidR="0083075F" w:rsidRPr="00422318" w:rsidRDefault="00422318" w:rsidP="00422318">
      <w:pPr>
        <w:pStyle w:val="ListParagraph"/>
        <w:numPr>
          <w:ilvl w:val="1"/>
          <w:numId w:val="1"/>
        </w:numPr>
        <w:rPr>
          <w:b/>
        </w:rPr>
      </w:pPr>
      <w:r>
        <w:rPr>
          <w:b/>
        </w:rPr>
        <w:t>F</w:t>
      </w:r>
      <w:r w:rsidR="00C55FBF" w:rsidRPr="00422318">
        <w:rPr>
          <w:b/>
        </w:rPr>
        <w:t>ind My Appointment</w:t>
      </w:r>
    </w:p>
    <w:p w14:paraId="3623B2A5" w14:textId="6FC6E01B" w:rsidR="0083075F" w:rsidRPr="00D54F27" w:rsidRDefault="00906003" w:rsidP="000F6DA5">
      <w:pPr>
        <w:pStyle w:val="ListParagraph"/>
        <w:jc w:val="both"/>
      </w:pPr>
      <w:r>
        <w:t xml:space="preserve">The </w:t>
      </w:r>
      <w:r w:rsidR="00C55FBF">
        <w:t xml:space="preserve">Find My Appointment feature allows the user to search </w:t>
      </w:r>
      <w:r>
        <w:t>for the a</w:t>
      </w:r>
      <w:r w:rsidR="00C55FBF">
        <w:t>ppointments</w:t>
      </w:r>
      <w:r w:rsidR="00CA019E">
        <w:t xml:space="preserve"> </w:t>
      </w:r>
      <w:r>
        <w:t>b</w:t>
      </w:r>
      <w:r w:rsidR="00C55FBF">
        <w:t xml:space="preserve">ased on the </w:t>
      </w:r>
      <w:r>
        <w:t>selected s</w:t>
      </w:r>
      <w:r w:rsidR="00C55FBF">
        <w:t>earch criteria</w:t>
      </w:r>
      <w:r>
        <w:t xml:space="preserve"> with the appointments satisfying the criteria listed in the grid</w:t>
      </w:r>
      <w:r w:rsidR="005B4C81">
        <w:t>.</w:t>
      </w:r>
    </w:p>
    <w:p w14:paraId="128922CF" w14:textId="09585571" w:rsidR="0083075F" w:rsidRPr="00D54F27" w:rsidRDefault="00C55FBF" w:rsidP="00C55FBF">
      <w:pPr>
        <w:ind w:firstLine="720"/>
      </w:pPr>
      <w:r>
        <w:rPr>
          <w:noProof/>
          <w:lang w:eastAsia="en-IN"/>
        </w:rPr>
        <w:drawing>
          <wp:inline distT="0" distB="0" distL="0" distR="0" wp14:anchorId="32A10F59" wp14:editId="5B4DCDAF">
            <wp:extent cx="5397335" cy="1810987"/>
            <wp:effectExtent l="0" t="0" r="0" b="0"/>
            <wp:docPr id="124" name="Picture 124" descr="C:\Users\sivakumar.g\Desktop\NGL-Appointment\ScreenShots\Scheduler_FindAp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ivakumar.g\Desktop\NGL-Appointment\ScreenShots\Scheduler_FindApp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870" cy="1812173"/>
                    </a:xfrm>
                    <a:prstGeom prst="rect">
                      <a:avLst/>
                    </a:prstGeom>
                    <a:noFill/>
                    <a:ln>
                      <a:noFill/>
                    </a:ln>
                  </pic:spPr>
                </pic:pic>
              </a:graphicData>
            </a:graphic>
          </wp:inline>
        </w:drawing>
      </w:r>
    </w:p>
    <w:p w14:paraId="2365CE45" w14:textId="77777777" w:rsidR="0083075F" w:rsidRPr="00D54F27" w:rsidRDefault="0083075F" w:rsidP="0083075F">
      <w:pPr>
        <w:pStyle w:val="ListParagraph"/>
        <w:ind w:left="1080"/>
      </w:pPr>
    </w:p>
    <w:p w14:paraId="1477FBC1" w14:textId="3B905323" w:rsidR="00422318" w:rsidRDefault="00422318" w:rsidP="00CA019E">
      <w:pPr>
        <w:pStyle w:val="ListParagraph"/>
        <w:numPr>
          <w:ilvl w:val="0"/>
          <w:numId w:val="2"/>
        </w:numPr>
        <w:ind w:left="1276" w:hanging="567"/>
        <w:jc w:val="both"/>
      </w:pPr>
      <w:r>
        <w:t xml:space="preserve">Select </w:t>
      </w:r>
      <w:r w:rsidR="00906003">
        <w:t>one of the</w:t>
      </w:r>
      <w:r>
        <w:t xml:space="preserve"> </w:t>
      </w:r>
      <w:r w:rsidR="00906003">
        <w:t>s</w:t>
      </w:r>
      <w:r>
        <w:t xml:space="preserve">earch criteria </w:t>
      </w:r>
      <w:r w:rsidR="00906003">
        <w:t xml:space="preserve">from </w:t>
      </w:r>
      <w:r>
        <w:t>the dropdown in Find Appointment section as seen in the screenshot below</w:t>
      </w:r>
      <w:r w:rsidR="00CA019E">
        <w:t>:</w:t>
      </w:r>
    </w:p>
    <w:p w14:paraId="33544426" w14:textId="77777777" w:rsidR="00D16314" w:rsidRDefault="00D16314" w:rsidP="00D16314">
      <w:pPr>
        <w:pStyle w:val="ListParagraph"/>
        <w:ind w:left="1560"/>
        <w:jc w:val="both"/>
      </w:pPr>
    </w:p>
    <w:p w14:paraId="1683F8CF" w14:textId="2318A458" w:rsidR="00422318" w:rsidRDefault="00422318" w:rsidP="00422318">
      <w:pPr>
        <w:pStyle w:val="ListParagraph"/>
        <w:ind w:left="1560"/>
      </w:pPr>
      <w:r>
        <w:rPr>
          <w:noProof/>
          <w:lang w:eastAsia="en-IN"/>
        </w:rPr>
        <w:drawing>
          <wp:inline distT="0" distB="0" distL="0" distR="0" wp14:anchorId="21C78B47" wp14:editId="51836FFF">
            <wp:extent cx="4862944" cy="1739735"/>
            <wp:effectExtent l="0" t="0" r="0" b="0"/>
            <wp:docPr id="125" name="Picture 125" descr="C:\Users\sivakumar.g\Desktop\NGL-Appointment\ScreenShots\Scheduler_FindApptSearchCrit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vakumar.g\Desktop\NGL-Appointment\ScreenShots\Scheduler_FindApptSearchCriteria.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77388" cy="1744902"/>
                    </a:xfrm>
                    <a:prstGeom prst="rect">
                      <a:avLst/>
                    </a:prstGeom>
                    <a:noFill/>
                    <a:ln>
                      <a:noFill/>
                    </a:ln>
                  </pic:spPr>
                </pic:pic>
              </a:graphicData>
            </a:graphic>
          </wp:inline>
        </w:drawing>
      </w:r>
    </w:p>
    <w:p w14:paraId="1DE97A57" w14:textId="3A6C6CB1" w:rsidR="005B4C81" w:rsidRDefault="00422318" w:rsidP="00422318">
      <w:pPr>
        <w:pStyle w:val="ListParagraph"/>
        <w:ind w:left="1560"/>
      </w:pPr>
      <w:r>
        <w:t xml:space="preserve">  </w:t>
      </w:r>
    </w:p>
    <w:p w14:paraId="031C25B8" w14:textId="186A53EA" w:rsidR="005B4C81" w:rsidRDefault="00906003" w:rsidP="00CA019E">
      <w:pPr>
        <w:pStyle w:val="ListParagraph"/>
        <w:numPr>
          <w:ilvl w:val="0"/>
          <w:numId w:val="2"/>
        </w:numPr>
        <w:ind w:left="1418" w:hanging="425"/>
        <w:jc w:val="both"/>
      </w:pPr>
      <w:r>
        <w:t xml:space="preserve">Input appropriate </w:t>
      </w:r>
      <w:r w:rsidR="00D16314">
        <w:t xml:space="preserve">search value in the input </w:t>
      </w:r>
      <w:r>
        <w:t xml:space="preserve">box </w:t>
      </w:r>
      <w:r w:rsidR="00D16314">
        <w:t xml:space="preserve">and search by clicking </w:t>
      </w:r>
      <w:r>
        <w:t>filter button.</w:t>
      </w:r>
    </w:p>
    <w:p w14:paraId="1DA1ED20" w14:textId="77777777" w:rsidR="001410B8" w:rsidRDefault="001410B8" w:rsidP="001410B8">
      <w:pPr>
        <w:pStyle w:val="ListParagraph"/>
        <w:ind w:left="1560"/>
        <w:jc w:val="both"/>
      </w:pPr>
    </w:p>
    <w:p w14:paraId="5567A62B" w14:textId="21DA5C30" w:rsidR="00D16314" w:rsidRDefault="001410B8" w:rsidP="00D16314">
      <w:pPr>
        <w:pStyle w:val="ListParagraph"/>
        <w:ind w:left="1560"/>
        <w:jc w:val="both"/>
      </w:pPr>
      <w:r>
        <w:rPr>
          <w:noProof/>
          <w:lang w:eastAsia="en-IN"/>
        </w:rPr>
        <w:drawing>
          <wp:inline distT="0" distB="0" distL="0" distR="0" wp14:anchorId="72B7F931" wp14:editId="6E89201D">
            <wp:extent cx="4904509" cy="2024743"/>
            <wp:effectExtent l="0" t="0" r="0" b="0"/>
            <wp:docPr id="126" name="Picture 126" descr="C:\Users\sivakumar.g\Desktop\NGL-Appointment\ScreenShots\Scheduler_FindApptSearchCriteriawith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vakumar.g\Desktop\NGL-Appointment\ScreenShots\Scheduler_FindApptSearchCriteriawithValu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04509" cy="2024743"/>
                    </a:xfrm>
                    <a:prstGeom prst="rect">
                      <a:avLst/>
                    </a:prstGeom>
                    <a:noFill/>
                    <a:ln>
                      <a:noFill/>
                    </a:ln>
                  </pic:spPr>
                </pic:pic>
              </a:graphicData>
            </a:graphic>
          </wp:inline>
        </w:drawing>
      </w:r>
    </w:p>
    <w:p w14:paraId="218BC2D9" w14:textId="68608E9A" w:rsidR="00C50872" w:rsidRDefault="00C50872" w:rsidP="00CA019E">
      <w:pPr>
        <w:pStyle w:val="ListParagraph"/>
        <w:numPr>
          <w:ilvl w:val="0"/>
          <w:numId w:val="2"/>
        </w:numPr>
        <w:ind w:left="1418" w:hanging="425"/>
        <w:jc w:val="both"/>
      </w:pPr>
      <w:r>
        <w:t xml:space="preserve">The </w:t>
      </w:r>
      <w:r w:rsidR="00906003">
        <w:t xml:space="preserve">search results matching the search criteria </w:t>
      </w:r>
      <w:r w:rsidR="00CA019E">
        <w:t xml:space="preserve">are </w:t>
      </w:r>
      <w:r>
        <w:t>display</w:t>
      </w:r>
      <w:r w:rsidR="00CA019E">
        <w:t>ed</w:t>
      </w:r>
      <w:r>
        <w:t xml:space="preserve"> in the grid and </w:t>
      </w:r>
      <w:r w:rsidR="00906003">
        <w:t xml:space="preserve">can </w:t>
      </w:r>
      <w:r w:rsidR="00CA019E">
        <w:t xml:space="preserve">also </w:t>
      </w:r>
      <w:r w:rsidR="00906003">
        <w:t xml:space="preserve">be seen in the </w:t>
      </w:r>
      <w:r w:rsidR="00CA019E">
        <w:t xml:space="preserve">calendar, </w:t>
      </w:r>
      <w:r w:rsidR="00906003">
        <w:t>as seen in the screenshot below</w:t>
      </w:r>
      <w:r>
        <w:t>.</w:t>
      </w:r>
    </w:p>
    <w:p w14:paraId="48019E5B" w14:textId="77777777" w:rsidR="00C50872" w:rsidRDefault="00C50872" w:rsidP="00C50872">
      <w:pPr>
        <w:pStyle w:val="ListParagraph"/>
        <w:ind w:left="1560"/>
        <w:jc w:val="both"/>
      </w:pPr>
    </w:p>
    <w:p w14:paraId="75810D49" w14:textId="2CFC5E8F" w:rsidR="00C50872" w:rsidRDefault="00C50872" w:rsidP="00C50872">
      <w:pPr>
        <w:pStyle w:val="ListParagraph"/>
        <w:ind w:left="1560"/>
        <w:jc w:val="both"/>
      </w:pPr>
      <w:r>
        <w:rPr>
          <w:noProof/>
          <w:lang w:eastAsia="en-IN"/>
        </w:rPr>
        <w:drawing>
          <wp:inline distT="0" distB="0" distL="0" distR="0" wp14:anchorId="24AAEF87" wp14:editId="32C64D6C">
            <wp:extent cx="4667002" cy="1989117"/>
            <wp:effectExtent l="0" t="0" r="635" b="0"/>
            <wp:docPr id="127" name="Picture 127" descr="C:\Users\sivakumar.g\Desktop\NGL-Appointment\ScreenShots\Scheduler_FindApptSearchCriteriawith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ivakumar.g\Desktop\NGL-Appointment\ScreenShots\Scheduler_FindApptSearchCriteriawithResult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71918" cy="1991212"/>
                    </a:xfrm>
                    <a:prstGeom prst="rect">
                      <a:avLst/>
                    </a:prstGeom>
                    <a:noFill/>
                    <a:ln>
                      <a:noFill/>
                    </a:ln>
                  </pic:spPr>
                </pic:pic>
              </a:graphicData>
            </a:graphic>
          </wp:inline>
        </w:drawing>
      </w:r>
    </w:p>
    <w:p w14:paraId="68C4519D" w14:textId="77777777" w:rsidR="00C50872" w:rsidRDefault="00C50872" w:rsidP="00C50872">
      <w:pPr>
        <w:pStyle w:val="ListParagraph"/>
        <w:ind w:left="1560"/>
        <w:jc w:val="both"/>
      </w:pPr>
    </w:p>
    <w:p w14:paraId="25449DDC" w14:textId="0A5195A6" w:rsidR="00C50872" w:rsidRPr="00C50872" w:rsidRDefault="00C50872" w:rsidP="00C50872">
      <w:pPr>
        <w:pStyle w:val="ListParagraph"/>
        <w:numPr>
          <w:ilvl w:val="1"/>
          <w:numId w:val="1"/>
        </w:numPr>
        <w:jc w:val="both"/>
        <w:rPr>
          <w:b/>
        </w:rPr>
      </w:pPr>
      <w:r w:rsidRPr="00C50872">
        <w:rPr>
          <w:b/>
        </w:rPr>
        <w:t>Display Docks</w:t>
      </w:r>
    </w:p>
    <w:p w14:paraId="3EDB9E38" w14:textId="43FCAE1E" w:rsidR="00C50872" w:rsidRDefault="00C50872" w:rsidP="00CA019E">
      <w:pPr>
        <w:pStyle w:val="ListParagraph"/>
        <w:jc w:val="both"/>
      </w:pPr>
      <w:r w:rsidRPr="00C50872">
        <w:t xml:space="preserve">The display </w:t>
      </w:r>
      <w:r w:rsidR="00606A28">
        <w:t>D</w:t>
      </w:r>
      <w:r w:rsidRPr="00C50872">
        <w:t xml:space="preserve">ocks </w:t>
      </w:r>
      <w:r w:rsidR="00606A28">
        <w:t xml:space="preserve">feature displays the available list of dock doors for the </w:t>
      </w:r>
      <w:r w:rsidRPr="00C50872">
        <w:t xml:space="preserve">user to </w:t>
      </w:r>
      <w:r w:rsidR="00606A28">
        <w:t xml:space="preserve">tick/un-tick the </w:t>
      </w:r>
      <w:r w:rsidRPr="00C50872">
        <w:t xml:space="preserve">dock doors </w:t>
      </w:r>
      <w:r w:rsidR="00606A28">
        <w:t>if they wish to see necessary dock doors. Once the dock doors are ticked/un-ticked the calendar refreshes displaying the appropriate docks and scheduled appointments.</w:t>
      </w:r>
    </w:p>
    <w:p w14:paraId="7E348EF8" w14:textId="77777777" w:rsidR="00027E49" w:rsidRDefault="00027E49" w:rsidP="00C50872">
      <w:pPr>
        <w:pStyle w:val="ListParagraph"/>
        <w:jc w:val="both"/>
      </w:pPr>
    </w:p>
    <w:p w14:paraId="55871405" w14:textId="08EAFFEA" w:rsidR="00C50872" w:rsidRDefault="00C50872" w:rsidP="005560D4">
      <w:pPr>
        <w:ind w:firstLine="720"/>
        <w:jc w:val="both"/>
      </w:pPr>
      <w:r>
        <w:rPr>
          <w:noProof/>
          <w:lang w:eastAsia="en-IN"/>
        </w:rPr>
        <w:drawing>
          <wp:inline distT="0" distB="0" distL="0" distR="0" wp14:anchorId="03E56707" wp14:editId="7C574954">
            <wp:extent cx="5337958" cy="1698171"/>
            <wp:effectExtent l="0" t="0" r="0" b="0"/>
            <wp:docPr id="128" name="Picture 128" descr="C:\Users\sivakumar.g\Desktop\NGL-Appointment\ScreenShots\Scheduler_DisplayDo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ivakumar.g\Desktop\NGL-Appointment\ScreenShots\Scheduler_DisplayDock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37958" cy="1698171"/>
                    </a:xfrm>
                    <a:prstGeom prst="rect">
                      <a:avLst/>
                    </a:prstGeom>
                    <a:noFill/>
                    <a:ln>
                      <a:noFill/>
                    </a:ln>
                  </pic:spPr>
                </pic:pic>
              </a:graphicData>
            </a:graphic>
          </wp:inline>
        </w:drawing>
      </w:r>
    </w:p>
    <w:p w14:paraId="7FB9503B" w14:textId="512FFC4D" w:rsidR="00C50872" w:rsidRDefault="00027E49" w:rsidP="00027E49">
      <w:pPr>
        <w:ind w:left="720"/>
        <w:jc w:val="both"/>
      </w:pPr>
      <w:r>
        <w:t>As in the above Dock Doors list we can able to display Dock Doors in the calendar view based on the selection by checking the checkbox.</w:t>
      </w:r>
    </w:p>
    <w:p w14:paraId="38EEF19C" w14:textId="4496864D" w:rsidR="00027E49" w:rsidRDefault="00027E49" w:rsidP="005560D4">
      <w:pPr>
        <w:ind w:firstLine="720"/>
        <w:jc w:val="both"/>
      </w:pPr>
      <w:r>
        <w:rPr>
          <w:noProof/>
          <w:lang w:eastAsia="en-IN"/>
        </w:rPr>
        <w:drawing>
          <wp:inline distT="0" distB="0" distL="0" distR="0" wp14:anchorId="3EF6F85E" wp14:editId="3D3E9909">
            <wp:extent cx="5296395" cy="2077552"/>
            <wp:effectExtent l="0" t="0" r="0" b="0"/>
            <wp:docPr id="129" name="Picture 129" descr="C:\Users\sivakumar.g\Desktop\NGL-Appointment\ScreenShots\Scheduler_DisplayDocks_H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ivakumar.g\Desktop\NGL-Appointment\ScreenShots\Scheduler_DisplayDocks_Hid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01692" cy="2079630"/>
                    </a:xfrm>
                    <a:prstGeom prst="rect">
                      <a:avLst/>
                    </a:prstGeom>
                    <a:noFill/>
                    <a:ln>
                      <a:noFill/>
                    </a:ln>
                  </pic:spPr>
                </pic:pic>
              </a:graphicData>
            </a:graphic>
          </wp:inline>
        </w:drawing>
      </w:r>
    </w:p>
    <w:p w14:paraId="37CD9A8F" w14:textId="07347C56" w:rsidR="00C50872" w:rsidRPr="00D54F27" w:rsidRDefault="00C50872" w:rsidP="00C50872">
      <w:pPr>
        <w:pStyle w:val="ListParagraph"/>
        <w:ind w:left="1560"/>
        <w:jc w:val="both"/>
      </w:pPr>
    </w:p>
    <w:p w14:paraId="3B02CE76" w14:textId="7F7796CA" w:rsidR="00C50872" w:rsidRPr="00027E49" w:rsidRDefault="00027E49" w:rsidP="00015135">
      <w:pPr>
        <w:pStyle w:val="ListParagraph"/>
        <w:numPr>
          <w:ilvl w:val="1"/>
          <w:numId w:val="1"/>
        </w:numPr>
        <w:jc w:val="both"/>
        <w:rPr>
          <w:b/>
        </w:rPr>
      </w:pPr>
      <w:r w:rsidRPr="00027E49">
        <w:rPr>
          <w:b/>
        </w:rPr>
        <w:t>Search Orders</w:t>
      </w:r>
    </w:p>
    <w:p w14:paraId="0892B6B3" w14:textId="5482C418" w:rsidR="00027E49" w:rsidRDefault="00027E49" w:rsidP="00015135">
      <w:pPr>
        <w:ind w:left="720"/>
        <w:jc w:val="both"/>
      </w:pPr>
      <w:r w:rsidRPr="00027E49">
        <w:t>Sea</w:t>
      </w:r>
      <w:r>
        <w:t xml:space="preserve">rch Orders is the feature will allow the user to search the </w:t>
      </w:r>
      <w:r w:rsidR="000B0ADF">
        <w:t>Or</w:t>
      </w:r>
      <w:r w:rsidR="006E2A0F">
        <w:t xml:space="preserve">ders based on the search filter. The grid </w:t>
      </w:r>
      <w:r w:rsidR="000B0ADF">
        <w:t xml:space="preserve">initially </w:t>
      </w:r>
      <w:r w:rsidR="006E2A0F">
        <w:t xml:space="preserve">lists the </w:t>
      </w:r>
      <w:r w:rsidR="000B0ADF">
        <w:t>available list of Order</w:t>
      </w:r>
      <w:r w:rsidR="006E2A0F">
        <w:t>s</w:t>
      </w:r>
      <w:r w:rsidR="000B0ADF">
        <w:t xml:space="preserve"> for the </w:t>
      </w:r>
      <w:r w:rsidR="006E2A0F">
        <w:t xml:space="preserve">applicable </w:t>
      </w:r>
      <w:r w:rsidR="000B0ADF">
        <w:t xml:space="preserve">date range and selected warehouse </w:t>
      </w:r>
      <w:r w:rsidR="006E2A0F">
        <w:t>(</w:t>
      </w:r>
      <w:r w:rsidR="000B0ADF">
        <w:t>if any orders available</w:t>
      </w:r>
      <w:r w:rsidR="006E2A0F">
        <w:t>) in the calendar view</w:t>
      </w:r>
      <w:r w:rsidR="000B0ADF">
        <w:t>.</w:t>
      </w:r>
    </w:p>
    <w:p w14:paraId="648182A1" w14:textId="039ED364" w:rsidR="000B0ADF" w:rsidRPr="00027E49" w:rsidRDefault="000B0ADF" w:rsidP="00350D84">
      <w:pPr>
        <w:ind w:left="720" w:firstLine="414"/>
      </w:pPr>
      <w:r>
        <w:rPr>
          <w:noProof/>
          <w:lang w:eastAsia="en-IN"/>
        </w:rPr>
        <w:drawing>
          <wp:inline distT="0" distB="0" distL="0" distR="0" wp14:anchorId="49EA6E54" wp14:editId="125B028C">
            <wp:extent cx="5409210" cy="1816925"/>
            <wp:effectExtent l="0" t="0" r="1270" b="0"/>
            <wp:docPr id="130" name="Picture 130" descr="C:\Users\sivakumar.g\Desktop\NGL-Appointment\ScreenShots\Scheduler_Search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ivakumar.g\Desktop\NGL-Appointment\ScreenShots\Scheduler_SearchOrder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11497" cy="1817693"/>
                    </a:xfrm>
                    <a:prstGeom prst="rect">
                      <a:avLst/>
                    </a:prstGeom>
                    <a:noFill/>
                    <a:ln>
                      <a:noFill/>
                    </a:ln>
                  </pic:spPr>
                </pic:pic>
              </a:graphicData>
            </a:graphic>
          </wp:inline>
        </w:drawing>
      </w:r>
    </w:p>
    <w:p w14:paraId="55FF1776" w14:textId="714245A6" w:rsidR="000B0ADF" w:rsidRDefault="000B0ADF" w:rsidP="0051280D">
      <w:pPr>
        <w:pStyle w:val="ListParagraph"/>
        <w:numPr>
          <w:ilvl w:val="0"/>
          <w:numId w:val="5"/>
        </w:numPr>
        <w:jc w:val="both"/>
      </w:pPr>
      <w:r>
        <w:t>Select the Search criteria based on the dropdown in the Search Orders section as seen in the screenshot below.</w:t>
      </w:r>
    </w:p>
    <w:p w14:paraId="2826D1DE" w14:textId="77777777" w:rsidR="00350D84" w:rsidRDefault="00350D84" w:rsidP="00350D84">
      <w:pPr>
        <w:pStyle w:val="ListParagraph"/>
        <w:ind w:left="1494"/>
        <w:jc w:val="both"/>
      </w:pPr>
    </w:p>
    <w:p w14:paraId="1676EB84" w14:textId="2E93FC5D" w:rsidR="000B0ADF" w:rsidRDefault="00350D84" w:rsidP="00350D84">
      <w:pPr>
        <w:ind w:left="414" w:firstLine="720"/>
        <w:jc w:val="both"/>
      </w:pPr>
      <w:r>
        <w:rPr>
          <w:noProof/>
          <w:lang w:eastAsia="en-IN"/>
        </w:rPr>
        <w:drawing>
          <wp:inline distT="0" distB="0" distL="0" distR="0" wp14:anchorId="6E69C4FD" wp14:editId="416D8992">
            <wp:extent cx="5409211" cy="2035916"/>
            <wp:effectExtent l="0" t="0" r="1270" b="2540"/>
            <wp:docPr id="131" name="Picture 131" descr="C:\Users\sivakumar.g\Desktop\NGL-Appointment\ScreenShots\Scheduler_SearchOrderscrit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ivakumar.g\Desktop\NGL-Appointment\ScreenShots\Scheduler_SearchOrderscriteri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14621" cy="2037952"/>
                    </a:xfrm>
                    <a:prstGeom prst="rect">
                      <a:avLst/>
                    </a:prstGeom>
                    <a:noFill/>
                    <a:ln>
                      <a:noFill/>
                    </a:ln>
                  </pic:spPr>
                </pic:pic>
              </a:graphicData>
            </a:graphic>
          </wp:inline>
        </w:drawing>
      </w:r>
    </w:p>
    <w:p w14:paraId="70B88CD2" w14:textId="297FF36B" w:rsidR="0083075F" w:rsidRDefault="00A762DF" w:rsidP="0051280D">
      <w:pPr>
        <w:pStyle w:val="ListParagraph"/>
        <w:numPr>
          <w:ilvl w:val="0"/>
          <w:numId w:val="5"/>
        </w:numPr>
      </w:pPr>
      <w:r>
        <w:t>Enter the Input value and click the filter button</w:t>
      </w:r>
      <w:r w:rsidR="00FB45E7">
        <w:t xml:space="preserve"> as seen in screenshot below.</w:t>
      </w:r>
    </w:p>
    <w:p w14:paraId="05DD15F7" w14:textId="72FE8B47" w:rsidR="00A762DF" w:rsidRDefault="00A762DF" w:rsidP="00A762DF">
      <w:pPr>
        <w:pStyle w:val="ListParagraph"/>
        <w:ind w:left="1494"/>
      </w:pPr>
    </w:p>
    <w:p w14:paraId="64DCF50A" w14:textId="2429B7E0" w:rsidR="00A762DF" w:rsidRDefault="00A762DF" w:rsidP="00A762DF">
      <w:pPr>
        <w:pStyle w:val="ListParagraph"/>
        <w:ind w:left="1494"/>
      </w:pPr>
      <w:r>
        <w:rPr>
          <w:noProof/>
          <w:lang w:eastAsia="en-IN"/>
        </w:rPr>
        <w:drawing>
          <wp:inline distT="0" distB="0" distL="0" distR="0" wp14:anchorId="41B45D1B" wp14:editId="44D7A4A1">
            <wp:extent cx="4809506" cy="1668483"/>
            <wp:effectExtent l="0" t="0" r="0" b="8255"/>
            <wp:docPr id="132" name="Picture 132" descr="C:\Users\sivakumar.g\Desktop\NGL-Appointment\ScreenShots\Scheduler_SearchOrderscriteriawith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ivakumar.g\Desktop\NGL-Appointment\ScreenShots\Scheduler_SearchOrderscriteriawithValu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4452" cy="1670199"/>
                    </a:xfrm>
                    <a:prstGeom prst="rect">
                      <a:avLst/>
                    </a:prstGeom>
                    <a:noFill/>
                    <a:ln>
                      <a:noFill/>
                    </a:ln>
                  </pic:spPr>
                </pic:pic>
              </a:graphicData>
            </a:graphic>
          </wp:inline>
        </w:drawing>
      </w:r>
    </w:p>
    <w:p w14:paraId="1BBE7634" w14:textId="77777777" w:rsidR="00A762DF" w:rsidRDefault="00A762DF" w:rsidP="00A762DF">
      <w:pPr>
        <w:pStyle w:val="ListParagraph"/>
        <w:ind w:left="1494"/>
      </w:pPr>
    </w:p>
    <w:p w14:paraId="7E7736A6" w14:textId="00B03E55" w:rsidR="000B0ADF" w:rsidRDefault="00A762DF" w:rsidP="0051280D">
      <w:pPr>
        <w:pStyle w:val="ListParagraph"/>
        <w:numPr>
          <w:ilvl w:val="0"/>
          <w:numId w:val="5"/>
        </w:numPr>
      </w:pPr>
      <w:r>
        <w:t xml:space="preserve">The </w:t>
      </w:r>
      <w:r w:rsidR="00F700B0">
        <w:t xml:space="preserve">orders matching the search criteria are displayed </w:t>
      </w:r>
      <w:r w:rsidR="00FB45E7">
        <w:t>in the grid.</w:t>
      </w:r>
    </w:p>
    <w:p w14:paraId="72D74525" w14:textId="072BF798" w:rsidR="0083075F" w:rsidRPr="00D54F27" w:rsidRDefault="00A762DF" w:rsidP="000A05BD">
      <w:pPr>
        <w:pStyle w:val="ListParagraph"/>
        <w:ind w:left="1494"/>
      </w:pPr>
      <w:r>
        <w:rPr>
          <w:noProof/>
          <w:lang w:eastAsia="en-IN"/>
        </w:rPr>
        <w:drawing>
          <wp:inline distT="0" distB="0" distL="0" distR="0" wp14:anchorId="60FC7C61" wp14:editId="513C7AB1">
            <wp:extent cx="4809506" cy="2036618"/>
            <wp:effectExtent l="0" t="0" r="0" b="1905"/>
            <wp:docPr id="133" name="Picture 133" descr="C:\Users\sivakumar.g\Desktop\NGL-Appointment\ScreenShots\Scheduler_SearchOrderscriteriawith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ivakumar.g\Desktop\NGL-Appointment\ScreenShots\Scheduler_SearchOrderscriteriawithresul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09506" cy="2036618"/>
                    </a:xfrm>
                    <a:prstGeom prst="rect">
                      <a:avLst/>
                    </a:prstGeom>
                    <a:noFill/>
                    <a:ln>
                      <a:noFill/>
                    </a:ln>
                  </pic:spPr>
                </pic:pic>
              </a:graphicData>
            </a:graphic>
          </wp:inline>
        </w:drawing>
      </w:r>
      <w:r w:rsidR="000A05BD">
        <w:br/>
      </w:r>
    </w:p>
    <w:p w14:paraId="60EB40AD" w14:textId="36668162" w:rsidR="008D6BD3" w:rsidRDefault="00554A10" w:rsidP="008D6BD3">
      <w:pPr>
        <w:pStyle w:val="ListParagraph"/>
        <w:numPr>
          <w:ilvl w:val="1"/>
          <w:numId w:val="1"/>
        </w:numPr>
        <w:rPr>
          <w:b/>
        </w:rPr>
      </w:pPr>
      <w:r>
        <w:rPr>
          <w:b/>
        </w:rPr>
        <w:t xml:space="preserve">Scheduling </w:t>
      </w:r>
      <w:r w:rsidR="008D6BD3">
        <w:rPr>
          <w:b/>
        </w:rPr>
        <w:t xml:space="preserve">Calendar </w:t>
      </w:r>
      <w:r>
        <w:rPr>
          <w:b/>
        </w:rPr>
        <w:t>–</w:t>
      </w:r>
      <w:r w:rsidR="005D0EE5">
        <w:rPr>
          <w:b/>
        </w:rPr>
        <w:t xml:space="preserve"> </w:t>
      </w:r>
      <w:r>
        <w:rPr>
          <w:b/>
        </w:rPr>
        <w:t xml:space="preserve">Day, Week, Month and Timeline </w:t>
      </w:r>
      <w:r w:rsidR="005D0EE5">
        <w:rPr>
          <w:b/>
        </w:rPr>
        <w:t>Views</w:t>
      </w:r>
    </w:p>
    <w:p w14:paraId="0E313FE5" w14:textId="52C5E2D4" w:rsidR="008D6BD3" w:rsidRDefault="00B64DC5" w:rsidP="002137A3">
      <w:pPr>
        <w:pStyle w:val="ListParagraph"/>
        <w:numPr>
          <w:ilvl w:val="0"/>
          <w:numId w:val="28"/>
        </w:numPr>
        <w:jc w:val="both"/>
      </w:pPr>
      <w:r w:rsidRPr="00B64DC5">
        <w:t>The</w:t>
      </w:r>
      <w:r>
        <w:t xml:space="preserve"> </w:t>
      </w:r>
      <w:r w:rsidR="005D0EE5">
        <w:t xml:space="preserve">scheduling </w:t>
      </w:r>
      <w:r>
        <w:t xml:space="preserve">calendar </w:t>
      </w:r>
      <w:r w:rsidR="005D0EE5">
        <w:t xml:space="preserve">displays the day view </w:t>
      </w:r>
      <w:r>
        <w:t xml:space="preserve">by default for </w:t>
      </w:r>
      <w:r w:rsidR="005D0EE5">
        <w:t xml:space="preserve">the </w:t>
      </w:r>
      <w:r>
        <w:t xml:space="preserve">current </w:t>
      </w:r>
      <w:r w:rsidR="005D0EE5">
        <w:t>d</w:t>
      </w:r>
      <w:r>
        <w:t xml:space="preserve">ate with </w:t>
      </w:r>
      <w:r w:rsidR="003C6D5F">
        <w:t xml:space="preserve">all </w:t>
      </w:r>
      <w:r w:rsidR="005D0EE5">
        <w:t>d</w:t>
      </w:r>
      <w:r w:rsidR="003C6D5F">
        <w:t xml:space="preserve">ock </w:t>
      </w:r>
      <w:r w:rsidR="005D0EE5">
        <w:t>d</w:t>
      </w:r>
      <w:r w:rsidR="003C6D5F">
        <w:t>oor</w:t>
      </w:r>
      <w:r w:rsidR="005D0EE5">
        <w:t>s</w:t>
      </w:r>
      <w:r w:rsidR="003C6D5F">
        <w:t xml:space="preserve"> for </w:t>
      </w:r>
      <w:r w:rsidR="005D0EE5">
        <w:t xml:space="preserve">the </w:t>
      </w:r>
      <w:r w:rsidR="003C6D5F">
        <w:t>selected warehouse</w:t>
      </w:r>
      <w:r>
        <w:t xml:space="preserve">.  </w:t>
      </w:r>
    </w:p>
    <w:p w14:paraId="730BC5BD" w14:textId="585724BB" w:rsidR="00B64DC5" w:rsidRDefault="00B64DC5" w:rsidP="002137A3">
      <w:pPr>
        <w:pStyle w:val="ListParagraph"/>
        <w:numPr>
          <w:ilvl w:val="0"/>
          <w:numId w:val="28"/>
        </w:numPr>
        <w:jc w:val="both"/>
      </w:pPr>
      <w:r>
        <w:t xml:space="preserve">User </w:t>
      </w:r>
      <w:r w:rsidR="005D0EE5">
        <w:t xml:space="preserve">can </w:t>
      </w:r>
      <w:r w:rsidR="003C6D5F">
        <w:t>navigate</w:t>
      </w:r>
      <w:r>
        <w:t xml:space="preserve"> </w:t>
      </w:r>
      <w:r w:rsidR="005D0EE5">
        <w:t xml:space="preserve">to different dates in </w:t>
      </w:r>
      <w:r>
        <w:t xml:space="preserve">the calendar view </w:t>
      </w:r>
      <w:r w:rsidR="005D0EE5">
        <w:t xml:space="preserve">and also switch to different view such as </w:t>
      </w:r>
      <w:r>
        <w:t>Day, Week, Month and Timeline.</w:t>
      </w:r>
    </w:p>
    <w:p w14:paraId="0DEE2A32" w14:textId="1AD2913C" w:rsidR="005D0EE5" w:rsidRDefault="005D0EE5" w:rsidP="002137A3">
      <w:pPr>
        <w:pStyle w:val="ListParagraph"/>
        <w:numPr>
          <w:ilvl w:val="0"/>
          <w:numId w:val="28"/>
        </w:numPr>
        <w:jc w:val="both"/>
      </w:pPr>
      <w:r>
        <w:t>T</w:t>
      </w:r>
      <w:r w:rsidR="00B64DC5">
        <w:t xml:space="preserve">he </w:t>
      </w:r>
      <w:r>
        <w:t>c</w:t>
      </w:r>
      <w:r w:rsidR="00B64DC5">
        <w:t xml:space="preserve">alendar </w:t>
      </w:r>
      <w:r>
        <w:t xml:space="preserve">provides </w:t>
      </w:r>
      <w:r w:rsidR="0052623C">
        <w:t xml:space="preserve">toggle </w:t>
      </w:r>
      <w:r>
        <w:t>b</w:t>
      </w:r>
      <w:r w:rsidR="0052623C">
        <w:t>utton</w:t>
      </w:r>
      <w:r w:rsidR="00B64DC5">
        <w:t xml:space="preserve"> </w:t>
      </w:r>
      <w:r>
        <w:t xml:space="preserve">for the calendar to show the time slots for the </w:t>
      </w:r>
      <w:r w:rsidR="00B64DC5">
        <w:t xml:space="preserve">Work hours </w:t>
      </w:r>
      <w:r>
        <w:t>in particular day or for the entire day.</w:t>
      </w:r>
    </w:p>
    <w:p w14:paraId="719FB4B3" w14:textId="77777777" w:rsidR="005D0EE5" w:rsidRDefault="005D0EE5" w:rsidP="002137A3">
      <w:pPr>
        <w:pStyle w:val="ListParagraph"/>
        <w:numPr>
          <w:ilvl w:val="0"/>
          <w:numId w:val="28"/>
        </w:numPr>
        <w:jc w:val="both"/>
      </w:pPr>
      <w:r>
        <w:t>User can switch or toggle between these views by clicking on the button available at the bottom of the calendar</w:t>
      </w:r>
    </w:p>
    <w:p w14:paraId="21B32D2B" w14:textId="10E80582" w:rsidR="00B64DC5" w:rsidRDefault="005D0EE5" w:rsidP="002137A3">
      <w:pPr>
        <w:pStyle w:val="ListParagraph"/>
        <w:numPr>
          <w:ilvl w:val="0"/>
          <w:numId w:val="28"/>
        </w:numPr>
        <w:jc w:val="both"/>
      </w:pPr>
      <w:r>
        <w:t xml:space="preserve">The scheduling calendar also provides </w:t>
      </w:r>
      <w:r w:rsidR="00B64DC5">
        <w:t xml:space="preserve">“Auto Scroll” </w:t>
      </w:r>
      <w:r>
        <w:t xml:space="preserve">feature which automatically scrolls the calendar view </w:t>
      </w:r>
      <w:r w:rsidR="00B64DC5">
        <w:t xml:space="preserve">to the current time </w:t>
      </w:r>
      <w:r>
        <w:t xml:space="preserve">so that it is </w:t>
      </w:r>
      <w:r w:rsidR="00B64DC5">
        <w:t xml:space="preserve">on </w:t>
      </w:r>
      <w:r>
        <w:t xml:space="preserve">when </w:t>
      </w:r>
      <w:r w:rsidR="00B64DC5">
        <w:t xml:space="preserve">the Auto Scroll is </w:t>
      </w:r>
      <w:r>
        <w:t>set to ON.</w:t>
      </w:r>
    </w:p>
    <w:p w14:paraId="233929F3" w14:textId="77777777" w:rsidR="003C6D5F" w:rsidRDefault="003C6D5F" w:rsidP="003C6D5F">
      <w:pPr>
        <w:pStyle w:val="ListParagraph"/>
        <w:ind w:left="1080"/>
      </w:pPr>
    </w:p>
    <w:p w14:paraId="321BE498" w14:textId="7CCFE1F0" w:rsidR="00B64DC5" w:rsidRPr="00B64DC5" w:rsidRDefault="00AB1A23" w:rsidP="00AB1A23">
      <w:pPr>
        <w:pStyle w:val="ListParagraph"/>
        <w:ind w:firstLine="360"/>
      </w:pPr>
      <w:r>
        <w:rPr>
          <w:noProof/>
          <w:lang w:eastAsia="en-IN"/>
        </w:rPr>
        <w:drawing>
          <wp:inline distT="0" distB="0" distL="0" distR="0" wp14:anchorId="68A0A192" wp14:editId="3FA62346">
            <wp:extent cx="4813540" cy="1345721"/>
            <wp:effectExtent l="0" t="0" r="6350" b="6985"/>
            <wp:docPr id="52" name="Picture 52" descr="C:\Users\sivakumar.g\Desktop\NGL-Appointment\ScreenShots\Scheduler\S_Calender_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ivakumar.g\Desktop\NGL-Appointment\ScreenShots\Scheduler\S_Calender_Navigati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13540" cy="1345721"/>
                    </a:xfrm>
                    <a:prstGeom prst="rect">
                      <a:avLst/>
                    </a:prstGeom>
                    <a:noFill/>
                    <a:ln>
                      <a:noFill/>
                    </a:ln>
                  </pic:spPr>
                </pic:pic>
              </a:graphicData>
            </a:graphic>
          </wp:inline>
        </w:drawing>
      </w:r>
    </w:p>
    <w:p w14:paraId="5E02390C" w14:textId="77777777" w:rsidR="008D6BD3" w:rsidRDefault="008D6BD3" w:rsidP="008D6BD3">
      <w:pPr>
        <w:pStyle w:val="ListParagraph"/>
        <w:rPr>
          <w:b/>
        </w:rPr>
      </w:pPr>
    </w:p>
    <w:p w14:paraId="4784906E" w14:textId="752DBC00" w:rsidR="0083075F" w:rsidRDefault="00D313C2" w:rsidP="00166C39">
      <w:pPr>
        <w:pStyle w:val="ListParagraph"/>
        <w:numPr>
          <w:ilvl w:val="1"/>
          <w:numId w:val="1"/>
        </w:numPr>
        <w:rPr>
          <w:b/>
        </w:rPr>
      </w:pPr>
      <w:r w:rsidRPr="00166C39">
        <w:rPr>
          <w:b/>
        </w:rPr>
        <w:t>Add</w:t>
      </w:r>
      <w:r w:rsidR="00166C39">
        <w:rPr>
          <w:b/>
        </w:rPr>
        <w:t>/Edit</w:t>
      </w:r>
      <w:r w:rsidR="0083075F" w:rsidRPr="00166C39">
        <w:rPr>
          <w:b/>
        </w:rPr>
        <w:t xml:space="preserve"> </w:t>
      </w:r>
      <w:r w:rsidR="00166C39">
        <w:rPr>
          <w:b/>
        </w:rPr>
        <w:t>Appointment</w:t>
      </w:r>
    </w:p>
    <w:p w14:paraId="1FB85400" w14:textId="3503DF65" w:rsidR="00B45C96" w:rsidRPr="00B45C96" w:rsidRDefault="00B45C96" w:rsidP="00711C7D">
      <w:pPr>
        <w:pStyle w:val="ListParagraph"/>
        <w:jc w:val="both"/>
      </w:pPr>
      <w:r w:rsidRPr="00B45C96">
        <w:t>This sect</w:t>
      </w:r>
      <w:r>
        <w:t>i</w:t>
      </w:r>
      <w:r w:rsidRPr="00B45C96">
        <w:t>on</w:t>
      </w:r>
      <w:r>
        <w:t xml:space="preserve"> allows the user to schedule a new appointment in the calendar for an existing order or for an ad</w:t>
      </w:r>
      <w:r w:rsidR="00015135">
        <w:t xml:space="preserve"> </w:t>
      </w:r>
      <w:r>
        <w:t>hoc order. The user can edit already scheduled appointment to edit appointment or the order details.</w:t>
      </w:r>
    </w:p>
    <w:p w14:paraId="1F8F1A29" w14:textId="09938644" w:rsidR="00166C39" w:rsidRPr="00D54415" w:rsidRDefault="00D54415" w:rsidP="00166C39">
      <w:pPr>
        <w:rPr>
          <w:b/>
        </w:rPr>
      </w:pPr>
      <w:r>
        <w:t>1.</w:t>
      </w:r>
      <w:r w:rsidR="008D6BD3">
        <w:t>6</w:t>
      </w:r>
      <w:r>
        <w:t>.1</w:t>
      </w:r>
      <w:r>
        <w:tab/>
      </w:r>
      <w:r w:rsidR="00166C39" w:rsidRPr="00D54415">
        <w:rPr>
          <w:b/>
        </w:rPr>
        <w:t xml:space="preserve">Add Appointment </w:t>
      </w:r>
      <w:r w:rsidR="00240665">
        <w:rPr>
          <w:b/>
        </w:rPr>
        <w:t xml:space="preserve">to </w:t>
      </w:r>
      <w:r w:rsidR="00166C39" w:rsidRPr="00D54415">
        <w:rPr>
          <w:b/>
        </w:rPr>
        <w:t>an Order</w:t>
      </w:r>
    </w:p>
    <w:p w14:paraId="06D96C77" w14:textId="14E83FCD" w:rsidR="00DF43A0" w:rsidRDefault="004D6E0A" w:rsidP="00711C7D">
      <w:pPr>
        <w:ind w:left="720"/>
        <w:jc w:val="both"/>
      </w:pPr>
      <w:r>
        <w:t>This feature allows scheduling an appointment for a new order or existing order in different ways detailed below:</w:t>
      </w:r>
      <w:r w:rsidR="00DF43A0">
        <w:t xml:space="preserve"> </w:t>
      </w:r>
    </w:p>
    <w:p w14:paraId="27866520" w14:textId="42CD754A" w:rsidR="00DF43A0" w:rsidRDefault="004D6E0A" w:rsidP="00711C7D">
      <w:pPr>
        <w:pStyle w:val="ListParagraph"/>
        <w:numPr>
          <w:ilvl w:val="0"/>
          <w:numId w:val="6"/>
        </w:numPr>
        <w:jc w:val="both"/>
      </w:pPr>
      <w:r>
        <w:t>Schedule a new appointment by d</w:t>
      </w:r>
      <w:r w:rsidR="00DF43A0">
        <w:t>ouble click on the calendar view.</w:t>
      </w:r>
    </w:p>
    <w:p w14:paraId="4E9F7A8E" w14:textId="4D73504A" w:rsidR="00DF43A0" w:rsidRDefault="00DF43A0" w:rsidP="0051280D">
      <w:pPr>
        <w:pStyle w:val="ListParagraph"/>
        <w:numPr>
          <w:ilvl w:val="0"/>
          <w:numId w:val="6"/>
        </w:numPr>
      </w:pPr>
      <w:r>
        <w:t xml:space="preserve">Right click </w:t>
      </w:r>
      <w:r w:rsidR="004D6E0A">
        <w:t xml:space="preserve">on the calendar view to get the </w:t>
      </w:r>
      <w:r>
        <w:t xml:space="preserve">context menu and Select </w:t>
      </w:r>
      <w:r w:rsidR="004D6E0A">
        <w:t>‘</w:t>
      </w:r>
      <w:r>
        <w:t>Add Appointment</w:t>
      </w:r>
      <w:r w:rsidR="004D6E0A">
        <w:t>’</w:t>
      </w:r>
      <w:r>
        <w:t xml:space="preserve"> option.</w:t>
      </w:r>
    </w:p>
    <w:p w14:paraId="25AD85BA" w14:textId="4CCF271E" w:rsidR="00DF43A0" w:rsidRDefault="00DF43A0" w:rsidP="00DF43A0">
      <w:pPr>
        <w:pStyle w:val="ListParagraph"/>
        <w:ind w:left="1800"/>
      </w:pPr>
      <w:r>
        <w:t>And</w:t>
      </w:r>
    </w:p>
    <w:p w14:paraId="68C27C0C" w14:textId="3EC520AA" w:rsidR="00DF43A0" w:rsidRDefault="00DF43A0" w:rsidP="00711C7D">
      <w:pPr>
        <w:pStyle w:val="ListParagraph"/>
        <w:numPr>
          <w:ilvl w:val="0"/>
          <w:numId w:val="6"/>
        </w:numPr>
        <w:jc w:val="both"/>
      </w:pPr>
      <w:r>
        <w:t xml:space="preserve">Drag and Drop </w:t>
      </w:r>
      <w:r w:rsidR="004D6E0A">
        <w:t xml:space="preserve">an order from the orders grid </w:t>
      </w:r>
      <w:r>
        <w:t xml:space="preserve">to </w:t>
      </w:r>
      <w:r w:rsidR="004D6E0A">
        <w:t xml:space="preserve">the appropriate time slot and dock door in the </w:t>
      </w:r>
      <w:r>
        <w:t>calendar view.</w:t>
      </w:r>
    </w:p>
    <w:p w14:paraId="1D19D458" w14:textId="77777777" w:rsidR="00497D91" w:rsidRDefault="00497D91" w:rsidP="00497D91">
      <w:pPr>
        <w:pStyle w:val="ListParagraph"/>
        <w:ind w:left="1800"/>
      </w:pPr>
    </w:p>
    <w:p w14:paraId="44A7A9DC" w14:textId="63473BEF" w:rsidR="003E061F" w:rsidRDefault="00C25486" w:rsidP="00711C7D">
      <w:pPr>
        <w:pStyle w:val="ListParagraph"/>
        <w:jc w:val="both"/>
      </w:pPr>
      <w:r>
        <w:t xml:space="preserve">Once </w:t>
      </w:r>
      <w:r w:rsidR="004D6E0A">
        <w:t xml:space="preserve">the </w:t>
      </w:r>
      <w:r>
        <w:t xml:space="preserve">user </w:t>
      </w:r>
      <w:r w:rsidR="004D6E0A">
        <w:t xml:space="preserve">has successfully chosen the order and selected an appointment time slot, the </w:t>
      </w:r>
      <w:r>
        <w:t xml:space="preserve">‘Add Appointment’ </w:t>
      </w:r>
      <w:r w:rsidR="004D6E0A">
        <w:t xml:space="preserve">popup window opens as seen </w:t>
      </w:r>
      <w:r>
        <w:t>in the screenshot</w:t>
      </w:r>
      <w:r w:rsidR="004D6E0A" w:rsidRPr="004D6E0A">
        <w:t xml:space="preserve"> </w:t>
      </w:r>
      <w:r w:rsidR="004D6E0A">
        <w:t>below.</w:t>
      </w:r>
    </w:p>
    <w:p w14:paraId="489DF6C1" w14:textId="735C907A" w:rsidR="00C25486" w:rsidRDefault="00CE20A0" w:rsidP="00775EEB">
      <w:pPr>
        <w:ind w:firstLine="720"/>
      </w:pPr>
      <w:r>
        <w:rPr>
          <w:noProof/>
          <w:lang w:eastAsia="en-IN"/>
        </w:rPr>
        <w:drawing>
          <wp:inline distT="0" distB="0" distL="0" distR="0" wp14:anchorId="3D0ABD23" wp14:editId="493E59C6">
            <wp:extent cx="5072332" cy="1820174"/>
            <wp:effectExtent l="0" t="0" r="0" b="8890"/>
            <wp:docPr id="17" name="Picture 17" descr="C:\Users\sivakumar.g\Desktop\NGL-Appointment\ScreenShots\Scheduler\S_AddAppt_EmptW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vakumar.g\Desktop\NGL-Appointment\ScreenShots\Scheduler\S_AddAppt_EmptWn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76366" cy="1821622"/>
                    </a:xfrm>
                    <a:prstGeom prst="rect">
                      <a:avLst/>
                    </a:prstGeom>
                    <a:noFill/>
                    <a:ln>
                      <a:noFill/>
                    </a:ln>
                  </pic:spPr>
                </pic:pic>
              </a:graphicData>
            </a:graphic>
          </wp:inline>
        </w:drawing>
      </w:r>
    </w:p>
    <w:p w14:paraId="001F931F" w14:textId="423DDBD3" w:rsidR="008B2272" w:rsidRDefault="00CE20A0" w:rsidP="00711C7D">
      <w:pPr>
        <w:ind w:left="720"/>
        <w:jc w:val="both"/>
      </w:pPr>
      <w:r>
        <w:t xml:space="preserve">If the </w:t>
      </w:r>
      <w:r w:rsidR="00285574">
        <w:t>u</w:t>
      </w:r>
      <w:r>
        <w:t xml:space="preserve">ser </w:t>
      </w:r>
      <w:r w:rsidR="001B7AD4">
        <w:t>drags</w:t>
      </w:r>
      <w:r>
        <w:t xml:space="preserve"> </w:t>
      </w:r>
      <w:r w:rsidR="00285574">
        <w:t>an order</w:t>
      </w:r>
      <w:r>
        <w:t xml:space="preserve"> from </w:t>
      </w:r>
      <w:r w:rsidR="00285574">
        <w:t>o</w:t>
      </w:r>
      <w:r>
        <w:t xml:space="preserve">rders grid to </w:t>
      </w:r>
      <w:r w:rsidR="00285574">
        <w:t>the c</w:t>
      </w:r>
      <w:r w:rsidR="00F82F48">
        <w:t>alendar</w:t>
      </w:r>
      <w:r>
        <w:t xml:space="preserve"> </w:t>
      </w:r>
      <w:r w:rsidR="00285574">
        <w:t>view, the order</w:t>
      </w:r>
      <w:r w:rsidR="00F82F48">
        <w:t xml:space="preserve"> </w:t>
      </w:r>
      <w:r w:rsidR="00285574">
        <w:t xml:space="preserve">along with the </w:t>
      </w:r>
      <w:r w:rsidR="00F82F48">
        <w:t xml:space="preserve">default data will be filled </w:t>
      </w:r>
      <w:r w:rsidR="00285574">
        <w:t xml:space="preserve">in </w:t>
      </w:r>
      <w:r w:rsidR="00F82F48">
        <w:t xml:space="preserve">by orders as </w:t>
      </w:r>
      <w:r w:rsidR="00285574">
        <w:t xml:space="preserve">seen in the </w:t>
      </w:r>
      <w:r w:rsidR="004D23C9">
        <w:t>screenshot below</w:t>
      </w:r>
      <w:r w:rsidR="00285574">
        <w:t>.</w:t>
      </w:r>
    </w:p>
    <w:p w14:paraId="2C94BCB1" w14:textId="27F1EF43" w:rsidR="004D23C9" w:rsidRDefault="00186742" w:rsidP="00775EEB">
      <w:pPr>
        <w:ind w:firstLine="720"/>
      </w:pPr>
      <w:r>
        <w:rPr>
          <w:noProof/>
          <w:lang w:eastAsia="en-IN"/>
        </w:rPr>
        <w:drawing>
          <wp:inline distT="0" distB="0" distL="0" distR="0" wp14:anchorId="6DFDA295" wp14:editId="4C2FB3F5">
            <wp:extent cx="5115464" cy="1854680"/>
            <wp:effectExtent l="0" t="0" r="0" b="0"/>
            <wp:docPr id="51" name="Picture 51" descr="C:\Users\sivakumar.g\Desktop\NGL-Appointment\ScreenShots\Scheduler\S_AddAppt_DragOrderW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ivakumar.g\Desktop\NGL-Appointment\ScreenShots\Scheduler\S_AddAppt_DragOrderWn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15464" cy="1854680"/>
                    </a:xfrm>
                    <a:prstGeom prst="rect">
                      <a:avLst/>
                    </a:prstGeom>
                    <a:noFill/>
                    <a:ln>
                      <a:noFill/>
                    </a:ln>
                  </pic:spPr>
                </pic:pic>
              </a:graphicData>
            </a:graphic>
          </wp:inline>
        </w:drawing>
      </w:r>
    </w:p>
    <w:p w14:paraId="1B2A8C91" w14:textId="231802A2" w:rsidR="008B2272" w:rsidRDefault="00E327A1" w:rsidP="006B5388">
      <w:pPr>
        <w:ind w:left="720"/>
      </w:pPr>
      <w:r>
        <w:t>Once ‘</w:t>
      </w:r>
      <w:r w:rsidR="006B5388">
        <w:t>Add Appointment</w:t>
      </w:r>
      <w:r>
        <w:t>’</w:t>
      </w:r>
      <w:r w:rsidR="006B5388">
        <w:t xml:space="preserve"> popup window </w:t>
      </w:r>
      <w:r>
        <w:t xml:space="preserve">opens, </w:t>
      </w:r>
      <w:r w:rsidR="006B5388">
        <w:t xml:space="preserve">the </w:t>
      </w:r>
      <w:r>
        <w:t>u</w:t>
      </w:r>
      <w:r w:rsidR="006B5388">
        <w:t xml:space="preserve">ser can fill </w:t>
      </w:r>
      <w:r>
        <w:t xml:space="preserve">in </w:t>
      </w:r>
      <w:r w:rsidR="006B5388">
        <w:t xml:space="preserve">details of </w:t>
      </w:r>
      <w:r>
        <w:t>the a</w:t>
      </w:r>
      <w:r w:rsidR="006B5388">
        <w:t xml:space="preserve">ppointment </w:t>
      </w:r>
      <w:r>
        <w:t>&amp; the d</w:t>
      </w:r>
      <w:r w:rsidR="006B5388">
        <w:t xml:space="preserve">ock </w:t>
      </w:r>
      <w:r>
        <w:t>d</w:t>
      </w:r>
      <w:r w:rsidR="006B5388">
        <w:t>oor</w:t>
      </w:r>
      <w:r>
        <w:t>.</w:t>
      </w:r>
    </w:p>
    <w:p w14:paraId="40A0DD79" w14:textId="4E91E8B8" w:rsidR="001B7AD4" w:rsidRDefault="001B7AD4" w:rsidP="00711C7D">
      <w:pPr>
        <w:ind w:left="720"/>
        <w:jc w:val="both"/>
      </w:pPr>
      <w:r>
        <w:t xml:space="preserve">Once the details </w:t>
      </w:r>
      <w:r w:rsidR="00E327A1">
        <w:t xml:space="preserve">are </w:t>
      </w:r>
      <w:r>
        <w:t>fil</w:t>
      </w:r>
      <w:r w:rsidR="00E327A1">
        <w:t>l</w:t>
      </w:r>
      <w:r>
        <w:t xml:space="preserve">ed </w:t>
      </w:r>
      <w:r w:rsidR="00E327A1">
        <w:t xml:space="preserve">in the </w:t>
      </w:r>
      <w:r>
        <w:t xml:space="preserve">user </w:t>
      </w:r>
      <w:r w:rsidR="00E327A1">
        <w:t xml:space="preserve">should </w:t>
      </w:r>
      <w:r>
        <w:t xml:space="preserve">click “save” to save </w:t>
      </w:r>
      <w:r w:rsidR="00E327A1">
        <w:t xml:space="preserve">the </w:t>
      </w:r>
      <w:r>
        <w:t xml:space="preserve">appointment </w:t>
      </w:r>
      <w:r w:rsidR="00E327A1">
        <w:t>details and schedule an appointment, they can click</w:t>
      </w:r>
      <w:r>
        <w:t xml:space="preserve"> “cancel” button</w:t>
      </w:r>
      <w:r w:rsidR="00E327A1">
        <w:t xml:space="preserve"> if they don’t want to continue scheduling an appointment.</w:t>
      </w:r>
    </w:p>
    <w:p w14:paraId="3818D581" w14:textId="09178E9B" w:rsidR="00B7380C" w:rsidRPr="00D54415" w:rsidRDefault="00B7380C" w:rsidP="00B7380C">
      <w:pPr>
        <w:rPr>
          <w:b/>
        </w:rPr>
      </w:pPr>
      <w:r>
        <w:t>1.</w:t>
      </w:r>
      <w:r w:rsidR="008D6BD3">
        <w:t>6</w:t>
      </w:r>
      <w:r>
        <w:t>.</w:t>
      </w:r>
      <w:r w:rsidR="00494969">
        <w:t>2</w:t>
      </w:r>
      <w:r>
        <w:tab/>
      </w:r>
      <w:r>
        <w:rPr>
          <w:b/>
        </w:rPr>
        <w:t>Edit</w:t>
      </w:r>
      <w:r w:rsidRPr="00D54415">
        <w:rPr>
          <w:b/>
        </w:rPr>
        <w:t xml:space="preserve"> </w:t>
      </w:r>
      <w:r>
        <w:rPr>
          <w:b/>
        </w:rPr>
        <w:t>Appointment</w:t>
      </w:r>
    </w:p>
    <w:p w14:paraId="7F390C62" w14:textId="66D18A2F" w:rsidR="001251E5" w:rsidRDefault="00446F25" w:rsidP="00711C7D">
      <w:pPr>
        <w:ind w:left="720"/>
        <w:jc w:val="both"/>
      </w:pPr>
      <w:r>
        <w:t>An appointment already scheduled in the system can also be edited to amend the appointment or order details. The a</w:t>
      </w:r>
      <w:r w:rsidR="001251E5">
        <w:t xml:space="preserve">ppointment </w:t>
      </w:r>
      <w:r>
        <w:t>details can be edited choosing one of the ways detailed below:</w:t>
      </w:r>
      <w:r w:rsidR="001251E5">
        <w:t xml:space="preserve"> </w:t>
      </w:r>
    </w:p>
    <w:p w14:paraId="4A9D0728" w14:textId="1D112689" w:rsidR="001251E5" w:rsidRDefault="001251E5" w:rsidP="002137A3">
      <w:pPr>
        <w:pStyle w:val="ListParagraph"/>
        <w:numPr>
          <w:ilvl w:val="0"/>
          <w:numId w:val="27"/>
        </w:numPr>
        <w:jc w:val="both"/>
      </w:pPr>
      <w:r>
        <w:t xml:space="preserve">Double click on </w:t>
      </w:r>
      <w:r w:rsidR="00446F25">
        <w:t>an already scheduled a</w:t>
      </w:r>
      <w:r>
        <w:t xml:space="preserve">ppointment </w:t>
      </w:r>
      <w:r w:rsidR="00446F25">
        <w:t>in the calendar</w:t>
      </w:r>
    </w:p>
    <w:p w14:paraId="0528779B" w14:textId="45E32289" w:rsidR="001251E5" w:rsidRDefault="001251E5" w:rsidP="002137A3">
      <w:pPr>
        <w:pStyle w:val="ListParagraph"/>
        <w:numPr>
          <w:ilvl w:val="0"/>
          <w:numId w:val="27"/>
        </w:numPr>
        <w:jc w:val="both"/>
      </w:pPr>
      <w:r>
        <w:t xml:space="preserve">Right click </w:t>
      </w:r>
      <w:r w:rsidR="00446F25">
        <w:t xml:space="preserve">on an existing appointment to get </w:t>
      </w:r>
      <w:r>
        <w:t xml:space="preserve">context menu and </w:t>
      </w:r>
      <w:r w:rsidR="00446F25">
        <w:t>s</w:t>
      </w:r>
      <w:r>
        <w:t xml:space="preserve">elect </w:t>
      </w:r>
      <w:r w:rsidR="00446F25">
        <w:t>‘</w:t>
      </w:r>
      <w:r>
        <w:t>Update Appointment</w:t>
      </w:r>
      <w:r w:rsidR="00446F25">
        <w:t>’ option</w:t>
      </w:r>
    </w:p>
    <w:p w14:paraId="7D10720D" w14:textId="080E1DCA" w:rsidR="001251E5" w:rsidRDefault="00446F25" w:rsidP="002137A3">
      <w:pPr>
        <w:pStyle w:val="ListParagraph"/>
        <w:numPr>
          <w:ilvl w:val="0"/>
          <w:numId w:val="27"/>
        </w:numPr>
        <w:jc w:val="both"/>
      </w:pPr>
      <w:r>
        <w:t xml:space="preserve">Right click on an existing appointment to get context menu </w:t>
      </w:r>
      <w:r w:rsidR="001251E5">
        <w:t xml:space="preserve">and </w:t>
      </w:r>
      <w:r>
        <w:t>s</w:t>
      </w:r>
      <w:r w:rsidR="001251E5">
        <w:t xml:space="preserve">elect </w:t>
      </w:r>
      <w:r>
        <w:t>‘</w:t>
      </w:r>
      <w:r w:rsidR="001251E5">
        <w:t>Carrier Data</w:t>
      </w:r>
      <w:r>
        <w:t>’</w:t>
      </w:r>
      <w:r w:rsidR="001251E5">
        <w:t xml:space="preserve"> option</w:t>
      </w:r>
      <w:r>
        <w:t xml:space="preserve"> to update the </w:t>
      </w:r>
      <w:r w:rsidR="001251E5">
        <w:t>update</w:t>
      </w:r>
      <w:r w:rsidR="003E5FA2">
        <w:t xml:space="preserve"> the </w:t>
      </w:r>
      <w:r w:rsidR="001251E5">
        <w:t xml:space="preserve">Check-in, checkout </w:t>
      </w:r>
      <w:r>
        <w:t>&amp; other details</w:t>
      </w:r>
    </w:p>
    <w:p w14:paraId="7C812243" w14:textId="77777777" w:rsidR="001251E5" w:rsidRDefault="001251E5" w:rsidP="001251E5">
      <w:pPr>
        <w:pStyle w:val="ListParagraph"/>
        <w:ind w:left="1800"/>
      </w:pPr>
      <w:r>
        <w:t>And</w:t>
      </w:r>
    </w:p>
    <w:p w14:paraId="4EB60634" w14:textId="17016F10" w:rsidR="00B7380C" w:rsidRDefault="001251E5" w:rsidP="002137A3">
      <w:pPr>
        <w:pStyle w:val="ListParagraph"/>
        <w:numPr>
          <w:ilvl w:val="0"/>
          <w:numId w:val="27"/>
        </w:numPr>
        <w:jc w:val="both"/>
      </w:pPr>
      <w:r>
        <w:t xml:space="preserve">Drag and Drop </w:t>
      </w:r>
      <w:r w:rsidR="00446F25">
        <w:t>an existing a</w:t>
      </w:r>
      <w:r>
        <w:t xml:space="preserve">ppointment </w:t>
      </w:r>
      <w:r w:rsidR="00446F25">
        <w:t>in the scheduling calendar to another time slot in same dock door or different dock door in the calendar</w:t>
      </w:r>
    </w:p>
    <w:p w14:paraId="4A5F4F06" w14:textId="3BD6E57C" w:rsidR="008B2272" w:rsidRDefault="00446F25" w:rsidP="00711C7D">
      <w:pPr>
        <w:ind w:left="720"/>
        <w:jc w:val="both"/>
      </w:pPr>
      <w:r>
        <w:t xml:space="preserve">The appointment details </w:t>
      </w:r>
      <w:r w:rsidR="001B7AD4">
        <w:t xml:space="preserve">popup </w:t>
      </w:r>
      <w:r>
        <w:t xml:space="preserve">makes appointment information available in </w:t>
      </w:r>
      <w:r w:rsidR="001B7AD4">
        <w:t xml:space="preserve">two tabs </w:t>
      </w:r>
      <w:r>
        <w:t xml:space="preserve">namely </w:t>
      </w:r>
      <w:r w:rsidR="001B7AD4">
        <w:t>‘Appointment Information’ and ‘Carrier Data’.</w:t>
      </w:r>
    </w:p>
    <w:p w14:paraId="489D535A" w14:textId="30B2060B" w:rsidR="00371866" w:rsidRPr="00371866" w:rsidRDefault="00371866" w:rsidP="00446F25">
      <w:pPr>
        <w:ind w:firstLine="720"/>
        <w:rPr>
          <w:b/>
        </w:rPr>
      </w:pPr>
      <w:r w:rsidRPr="00371866">
        <w:rPr>
          <w:b/>
        </w:rPr>
        <w:t>Appointment Information</w:t>
      </w:r>
      <w:r w:rsidR="00794951">
        <w:rPr>
          <w:b/>
        </w:rPr>
        <w:t xml:space="preserve"> Tab</w:t>
      </w:r>
    </w:p>
    <w:p w14:paraId="5FDAC6A6" w14:textId="39BBB57A" w:rsidR="001B7AD4" w:rsidRDefault="0004332C" w:rsidP="001B7AD4">
      <w:pPr>
        <w:ind w:left="720"/>
      </w:pPr>
      <w:r>
        <w:t xml:space="preserve">The Appointment information tab </w:t>
      </w:r>
      <w:r w:rsidR="001B13F4">
        <w:t xml:space="preserve">consists </w:t>
      </w:r>
      <w:r w:rsidR="00600DB2">
        <w:t>of 3  sub</w:t>
      </w:r>
      <w:r w:rsidR="00446F25">
        <w:t xml:space="preserve"> </w:t>
      </w:r>
      <w:r>
        <w:t>sections</w:t>
      </w:r>
      <w:r w:rsidR="00446F25">
        <w:t xml:space="preserve"> namely </w:t>
      </w:r>
      <w:r>
        <w:t xml:space="preserve">search orders, </w:t>
      </w:r>
      <w:r w:rsidR="00446F25">
        <w:t>o</w:t>
      </w:r>
      <w:r>
        <w:t xml:space="preserve">rders and </w:t>
      </w:r>
      <w:r w:rsidR="00446F25">
        <w:t>a</w:t>
      </w:r>
      <w:r>
        <w:t>ppointment details</w:t>
      </w:r>
      <w:r w:rsidR="00600DB2">
        <w:t>.</w:t>
      </w:r>
    </w:p>
    <w:p w14:paraId="5E9CDEAF" w14:textId="4317D942" w:rsidR="0097087B" w:rsidRDefault="0097087B" w:rsidP="00BD358B">
      <w:pPr>
        <w:ind w:firstLine="720"/>
      </w:pPr>
      <w:r>
        <w:rPr>
          <w:noProof/>
          <w:lang w:eastAsia="en-IN"/>
        </w:rPr>
        <w:drawing>
          <wp:inline distT="0" distB="0" distL="0" distR="0" wp14:anchorId="04F69238" wp14:editId="02542EA3">
            <wp:extent cx="5072332" cy="1820174"/>
            <wp:effectExtent l="0" t="0" r="0" b="8890"/>
            <wp:docPr id="56" name="Picture 56" descr="C:\Users\sivakumar.g\Desktop\NGL-Appointment\ScreenShots\Scheduler\S_AddAppt_EmptW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vakumar.g\Desktop\NGL-Appointment\ScreenShots\Scheduler\S_AddAppt_EmptWn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76366" cy="1821622"/>
                    </a:xfrm>
                    <a:prstGeom prst="rect">
                      <a:avLst/>
                    </a:prstGeom>
                    <a:noFill/>
                    <a:ln>
                      <a:noFill/>
                    </a:ln>
                  </pic:spPr>
                </pic:pic>
              </a:graphicData>
            </a:graphic>
          </wp:inline>
        </w:drawing>
      </w:r>
    </w:p>
    <w:p w14:paraId="482C740B" w14:textId="75E72A88" w:rsidR="0004332C" w:rsidRDefault="0004332C" w:rsidP="002137A3">
      <w:pPr>
        <w:pStyle w:val="ListParagraph"/>
        <w:numPr>
          <w:ilvl w:val="0"/>
          <w:numId w:val="39"/>
        </w:numPr>
        <w:jc w:val="both"/>
      </w:pPr>
      <w:r>
        <w:t xml:space="preserve">User can </w:t>
      </w:r>
      <w:r w:rsidR="00446F25">
        <w:t>s</w:t>
      </w:r>
      <w:r>
        <w:t xml:space="preserve">earch </w:t>
      </w:r>
      <w:r w:rsidR="00446F25">
        <w:t>for o</w:t>
      </w:r>
      <w:r>
        <w:t>rder</w:t>
      </w:r>
      <w:r w:rsidR="00446F25">
        <w:t>s</w:t>
      </w:r>
      <w:r>
        <w:t xml:space="preserve"> by </w:t>
      </w:r>
      <w:r w:rsidR="00446F25">
        <w:t xml:space="preserve">inputting </w:t>
      </w:r>
      <w:r>
        <w:t xml:space="preserve">the </w:t>
      </w:r>
      <w:r w:rsidR="00446F25">
        <w:t xml:space="preserve">keyword in one of the search criteria </w:t>
      </w:r>
      <w:r>
        <w:t>and click on “</w:t>
      </w:r>
      <w:r w:rsidR="00446F25">
        <w:t>S</w:t>
      </w:r>
      <w:r>
        <w:t>earch” button to search orders</w:t>
      </w:r>
      <w:r w:rsidR="00446F25">
        <w:t xml:space="preserve">. The search result displays the orders matching the criteria and it </w:t>
      </w:r>
      <w:r>
        <w:t xml:space="preserve">will add into orders grid </w:t>
      </w:r>
      <w:r w:rsidR="00446F25">
        <w:t xml:space="preserve">of </w:t>
      </w:r>
      <w:r w:rsidR="00D70C7B">
        <w:t>the Orders section</w:t>
      </w:r>
      <w:r w:rsidR="00446F25">
        <w:t>.</w:t>
      </w:r>
    </w:p>
    <w:p w14:paraId="7CAE77F9" w14:textId="3A92130C" w:rsidR="00D70C7B" w:rsidRDefault="00D70C7B" w:rsidP="002137A3">
      <w:pPr>
        <w:pStyle w:val="ListParagraph"/>
        <w:numPr>
          <w:ilvl w:val="0"/>
          <w:numId w:val="39"/>
        </w:numPr>
        <w:jc w:val="both"/>
      </w:pPr>
      <w:r>
        <w:t>Orders section display</w:t>
      </w:r>
      <w:r w:rsidR="00446F25">
        <w:t>s</w:t>
      </w:r>
      <w:r>
        <w:t xml:space="preserve"> orders </w:t>
      </w:r>
      <w:r w:rsidR="00446F25">
        <w:t xml:space="preserve">that </w:t>
      </w:r>
      <w:r>
        <w:t xml:space="preserve">are orders </w:t>
      </w:r>
      <w:r w:rsidR="00446F25">
        <w:t xml:space="preserve">which are </w:t>
      </w:r>
      <w:r>
        <w:t xml:space="preserve">dragged </w:t>
      </w:r>
      <w:r w:rsidR="00446F25">
        <w:t xml:space="preserve">&amp; dropped </w:t>
      </w:r>
      <w:r>
        <w:t>from orders grid and searched orders</w:t>
      </w:r>
      <w:r w:rsidR="00446F25">
        <w:t>.</w:t>
      </w:r>
    </w:p>
    <w:p w14:paraId="6FDECA7C" w14:textId="0158AAFB" w:rsidR="00520EBD" w:rsidRDefault="00B13028" w:rsidP="002137A3">
      <w:pPr>
        <w:pStyle w:val="ListParagraph"/>
        <w:numPr>
          <w:ilvl w:val="0"/>
          <w:numId w:val="39"/>
        </w:numPr>
        <w:jc w:val="both"/>
      </w:pPr>
      <w:r>
        <w:t>T</w:t>
      </w:r>
      <w:r w:rsidR="00D70C7B">
        <w:t xml:space="preserve">he user can </w:t>
      </w:r>
      <w:r>
        <w:t>a</w:t>
      </w:r>
      <w:r w:rsidR="00D70C7B">
        <w:t>dd</w:t>
      </w:r>
      <w:r>
        <w:t>, e</w:t>
      </w:r>
      <w:r w:rsidR="00D70C7B">
        <w:t xml:space="preserve">dit and </w:t>
      </w:r>
      <w:r>
        <w:t>d</w:t>
      </w:r>
      <w:r w:rsidR="00D70C7B">
        <w:t xml:space="preserve">elete the Orders </w:t>
      </w:r>
      <w:r>
        <w:t xml:space="preserve">from </w:t>
      </w:r>
      <w:r w:rsidR="00D70C7B">
        <w:t xml:space="preserve">the </w:t>
      </w:r>
      <w:r>
        <w:t>o</w:t>
      </w:r>
      <w:r w:rsidR="00D70C7B">
        <w:t xml:space="preserve">rders section by clicking </w:t>
      </w:r>
      <w:r w:rsidR="00520EBD">
        <w:t>on “</w:t>
      </w:r>
      <w:r>
        <w:t>+A</w:t>
      </w:r>
      <w:r w:rsidR="00D70C7B">
        <w:t>dd new Order”</w:t>
      </w:r>
      <w:r w:rsidR="00520EBD">
        <w:t xml:space="preserve"> button available in orders grid toolbar</w:t>
      </w:r>
      <w:r>
        <w:t>.</w:t>
      </w:r>
    </w:p>
    <w:p w14:paraId="4B8E3E4C" w14:textId="709DE4B4" w:rsidR="0004332C" w:rsidRDefault="00520EBD" w:rsidP="002137A3">
      <w:pPr>
        <w:pStyle w:val="ListParagraph"/>
        <w:numPr>
          <w:ilvl w:val="0"/>
          <w:numId w:val="39"/>
        </w:numPr>
        <w:jc w:val="both"/>
      </w:pPr>
      <w:r>
        <w:t>Once the user clicks on “+Add new Order”</w:t>
      </w:r>
      <w:r w:rsidR="00D70C7B">
        <w:t xml:space="preserve"> </w:t>
      </w:r>
      <w:r>
        <w:t>button</w:t>
      </w:r>
      <w:r w:rsidR="00B13028">
        <w:t>,</w:t>
      </w:r>
      <w:r>
        <w:t xml:space="preserve"> </w:t>
      </w:r>
      <w:r w:rsidR="00B13028">
        <w:t xml:space="preserve">the </w:t>
      </w:r>
      <w:r>
        <w:t xml:space="preserve">section </w:t>
      </w:r>
      <w:r w:rsidR="00B13028">
        <w:t xml:space="preserve">with input fields are displayed to </w:t>
      </w:r>
      <w:r>
        <w:t>add the new Ad</w:t>
      </w:r>
      <w:r w:rsidR="00015135">
        <w:t xml:space="preserve"> </w:t>
      </w:r>
      <w:r>
        <w:t xml:space="preserve">hoc </w:t>
      </w:r>
      <w:r w:rsidR="00B13028">
        <w:t xml:space="preserve">order by entering the order details </w:t>
      </w:r>
      <w:r>
        <w:t>as seen in screenshot</w:t>
      </w:r>
      <w:r w:rsidR="00B13028" w:rsidRPr="00B13028">
        <w:t xml:space="preserve"> </w:t>
      </w:r>
      <w:r w:rsidR="00B13028">
        <w:t>below.</w:t>
      </w:r>
    </w:p>
    <w:p w14:paraId="2A5E7364" w14:textId="7E096B09" w:rsidR="008B2272" w:rsidRDefault="00520EBD" w:rsidP="007A04E2">
      <w:pPr>
        <w:ind w:left="720" w:firstLine="720"/>
      </w:pPr>
      <w:r>
        <w:rPr>
          <w:noProof/>
          <w:lang w:eastAsia="en-IN"/>
        </w:rPr>
        <w:drawing>
          <wp:inline distT="0" distB="0" distL="0" distR="0" wp14:anchorId="656898C9" wp14:editId="68AB7CD4">
            <wp:extent cx="4684143" cy="1725283"/>
            <wp:effectExtent l="0" t="0" r="2540" b="8890"/>
            <wp:docPr id="19" name="Picture 19" descr="C:\Users\sivakumar.g\Desktop\NGL-Appointment\ScreenShots\Scheduler\S_AddAppt_Add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vakumar.g\Desktop\NGL-Appointment\ScreenShots\Scheduler\S_AddAppt_AddOr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84143" cy="1725283"/>
                    </a:xfrm>
                    <a:prstGeom prst="rect">
                      <a:avLst/>
                    </a:prstGeom>
                    <a:noFill/>
                    <a:ln>
                      <a:noFill/>
                    </a:ln>
                  </pic:spPr>
                </pic:pic>
              </a:graphicData>
            </a:graphic>
          </wp:inline>
        </w:drawing>
      </w:r>
    </w:p>
    <w:p w14:paraId="622D5BC1" w14:textId="77777777" w:rsidR="0032701B" w:rsidRDefault="00015135" w:rsidP="002137A3">
      <w:pPr>
        <w:pStyle w:val="ListParagraph"/>
        <w:numPr>
          <w:ilvl w:val="0"/>
          <w:numId w:val="39"/>
        </w:numPr>
        <w:jc w:val="both"/>
      </w:pPr>
      <w:r>
        <w:t>After enter</w:t>
      </w:r>
      <w:r w:rsidR="007A04E2">
        <w:t>ing</w:t>
      </w:r>
      <w:r>
        <w:t xml:space="preserve"> the </w:t>
      </w:r>
      <w:r w:rsidR="007A04E2">
        <w:t>a</w:t>
      </w:r>
      <w:r w:rsidR="00520EBD">
        <w:t>d</w:t>
      </w:r>
      <w:r>
        <w:t xml:space="preserve"> </w:t>
      </w:r>
      <w:r w:rsidR="00520EBD">
        <w:t xml:space="preserve">hoc order details the user can save the </w:t>
      </w:r>
      <w:r w:rsidR="007A04E2">
        <w:t>o</w:t>
      </w:r>
      <w:r w:rsidR="00520EBD">
        <w:t>rder by click</w:t>
      </w:r>
      <w:r w:rsidR="007A04E2">
        <w:t>ing on “S</w:t>
      </w:r>
      <w:r w:rsidR="00520EBD">
        <w:t>ave” button</w:t>
      </w:r>
      <w:r>
        <w:t xml:space="preserve"> or cancel </w:t>
      </w:r>
      <w:r w:rsidR="007A04E2">
        <w:t xml:space="preserve">adding </w:t>
      </w:r>
      <w:r>
        <w:t xml:space="preserve">the </w:t>
      </w:r>
      <w:r w:rsidR="007A04E2">
        <w:t>a</w:t>
      </w:r>
      <w:r>
        <w:t xml:space="preserve">d </w:t>
      </w:r>
      <w:r w:rsidR="007A04E2">
        <w:t>hoc order</w:t>
      </w:r>
      <w:r w:rsidR="007761DA">
        <w:t xml:space="preserve"> by</w:t>
      </w:r>
      <w:r w:rsidR="00520EBD">
        <w:t xml:space="preserve"> click</w:t>
      </w:r>
      <w:r w:rsidR="0032701B">
        <w:t>ing</w:t>
      </w:r>
      <w:r w:rsidR="00520EBD">
        <w:t xml:space="preserve"> “</w:t>
      </w:r>
      <w:r w:rsidR="007A04E2">
        <w:t>C</w:t>
      </w:r>
      <w:r w:rsidR="00520EBD">
        <w:t>ancel”</w:t>
      </w:r>
      <w:r w:rsidR="007761DA">
        <w:t xml:space="preserve"> button</w:t>
      </w:r>
      <w:r w:rsidR="007A04E2">
        <w:t xml:space="preserve">. </w:t>
      </w:r>
    </w:p>
    <w:p w14:paraId="317C68AC" w14:textId="0125F1F4" w:rsidR="00D9202E" w:rsidRDefault="009331B8" w:rsidP="002137A3">
      <w:pPr>
        <w:pStyle w:val="ListParagraph"/>
        <w:numPr>
          <w:ilvl w:val="0"/>
          <w:numId w:val="39"/>
        </w:numPr>
        <w:jc w:val="both"/>
      </w:pPr>
      <w:r>
        <w:t xml:space="preserve">Once the user saves </w:t>
      </w:r>
      <w:r w:rsidR="007A04E2">
        <w:t>a</w:t>
      </w:r>
      <w:r>
        <w:t>d</w:t>
      </w:r>
      <w:r w:rsidR="00015135">
        <w:t xml:space="preserve"> </w:t>
      </w:r>
      <w:r>
        <w:t>hoc order the order will add</w:t>
      </w:r>
      <w:r w:rsidR="007A04E2">
        <w:t>ed and listed</w:t>
      </w:r>
      <w:r>
        <w:t xml:space="preserve"> in </w:t>
      </w:r>
      <w:r w:rsidR="007A04E2">
        <w:t>the Orders grid.</w:t>
      </w:r>
    </w:p>
    <w:p w14:paraId="6D1202AF" w14:textId="2CD665A9" w:rsidR="00D9202E" w:rsidRDefault="0032701B" w:rsidP="002137A3">
      <w:pPr>
        <w:pStyle w:val="ListParagraph"/>
        <w:numPr>
          <w:ilvl w:val="0"/>
          <w:numId w:val="39"/>
        </w:numPr>
        <w:jc w:val="both"/>
      </w:pPr>
      <w:r>
        <w:t>The u</w:t>
      </w:r>
      <w:r w:rsidR="00D9202E">
        <w:t xml:space="preserve">ser can </w:t>
      </w:r>
      <w:r>
        <w:t xml:space="preserve">also </w:t>
      </w:r>
      <w:r w:rsidR="00D9202E">
        <w:t xml:space="preserve">edit the </w:t>
      </w:r>
      <w:r w:rsidR="007A04E2">
        <w:t>order details</w:t>
      </w:r>
      <w:r w:rsidR="00D9202E">
        <w:t xml:space="preserve"> by clicking on “Edit” button in the first column of the grid for a particular order in the orders list</w:t>
      </w:r>
      <w:r w:rsidR="007A04E2">
        <w:t>.</w:t>
      </w:r>
    </w:p>
    <w:p w14:paraId="7C4CB3A0" w14:textId="5C0572F5" w:rsidR="00D9202E" w:rsidRDefault="0032701B" w:rsidP="002137A3">
      <w:pPr>
        <w:pStyle w:val="ListParagraph"/>
        <w:numPr>
          <w:ilvl w:val="0"/>
          <w:numId w:val="39"/>
        </w:numPr>
        <w:jc w:val="both"/>
      </w:pPr>
      <w:r>
        <w:t xml:space="preserve">When </w:t>
      </w:r>
      <w:r w:rsidR="00D9202E">
        <w:t>click</w:t>
      </w:r>
      <w:r>
        <w:t>ing</w:t>
      </w:r>
      <w:r w:rsidR="00D9202E">
        <w:t xml:space="preserve"> on the “Edit” button for an order the </w:t>
      </w:r>
      <w:r>
        <w:t>o</w:t>
      </w:r>
      <w:r w:rsidR="00D9202E">
        <w:t>rder details section open</w:t>
      </w:r>
      <w:r>
        <w:t>s</w:t>
      </w:r>
      <w:r w:rsidR="00D9202E">
        <w:t xml:space="preserve"> with the Orders details as </w:t>
      </w:r>
      <w:r>
        <w:t>seen in the screenshot below:</w:t>
      </w:r>
    </w:p>
    <w:p w14:paraId="4D6BA544" w14:textId="52334E2B" w:rsidR="00D9202E" w:rsidRDefault="00D9202E" w:rsidP="00D9202E">
      <w:pPr>
        <w:ind w:left="720" w:firstLine="720"/>
      </w:pPr>
      <w:r>
        <w:rPr>
          <w:noProof/>
          <w:lang w:eastAsia="en-IN"/>
        </w:rPr>
        <w:drawing>
          <wp:inline distT="0" distB="0" distL="0" distR="0" wp14:anchorId="1420BA26" wp14:editId="34AE481A">
            <wp:extent cx="4873925" cy="1897811"/>
            <wp:effectExtent l="0" t="0" r="3175" b="7620"/>
            <wp:docPr id="28" name="Picture 28" descr="C:\Users\sivakumar.g\Desktop\NGL-Appointment\ScreenShots\Scheduler\S_AddAppt_Edit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ivakumar.g\Desktop\NGL-Appointment\ScreenShots\Scheduler\S_AddAppt_EditOr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73925" cy="1897811"/>
                    </a:xfrm>
                    <a:prstGeom prst="rect">
                      <a:avLst/>
                    </a:prstGeom>
                    <a:noFill/>
                    <a:ln>
                      <a:noFill/>
                    </a:ln>
                  </pic:spPr>
                </pic:pic>
              </a:graphicData>
            </a:graphic>
          </wp:inline>
        </w:drawing>
      </w:r>
    </w:p>
    <w:p w14:paraId="46648BFE" w14:textId="691115CA" w:rsidR="00D9202E" w:rsidRDefault="00F933BD" w:rsidP="002137A3">
      <w:pPr>
        <w:pStyle w:val="ListParagraph"/>
        <w:numPr>
          <w:ilvl w:val="0"/>
          <w:numId w:val="39"/>
        </w:numPr>
        <w:jc w:val="both"/>
      </w:pPr>
      <w:r>
        <w:t xml:space="preserve">Once the order details are modified the </w:t>
      </w:r>
      <w:r w:rsidR="00D9202E">
        <w:t xml:space="preserve">user need </w:t>
      </w:r>
      <w:r>
        <w:t xml:space="preserve">can save the details by </w:t>
      </w:r>
      <w:r w:rsidR="00D9202E">
        <w:t>click</w:t>
      </w:r>
      <w:r>
        <w:t>ing</w:t>
      </w:r>
      <w:r w:rsidR="00D9202E">
        <w:t xml:space="preserve"> on “</w:t>
      </w:r>
      <w:r>
        <w:t>S</w:t>
      </w:r>
      <w:r w:rsidR="00D9202E">
        <w:t>ave” button for save changes or click on “</w:t>
      </w:r>
      <w:r>
        <w:t>C</w:t>
      </w:r>
      <w:r w:rsidR="00D9202E">
        <w:t xml:space="preserve">ancel” button to cancel </w:t>
      </w:r>
      <w:r>
        <w:t xml:space="preserve">saving </w:t>
      </w:r>
      <w:r w:rsidR="00D9202E">
        <w:t>the changes</w:t>
      </w:r>
      <w:r w:rsidR="00626068">
        <w:t xml:space="preserve"> made</w:t>
      </w:r>
      <w:r>
        <w:t>.</w:t>
      </w:r>
    </w:p>
    <w:p w14:paraId="3B02B803" w14:textId="1FADDAF3" w:rsidR="004A74DA" w:rsidRDefault="00D9202E" w:rsidP="002137A3">
      <w:pPr>
        <w:pStyle w:val="ListParagraph"/>
        <w:numPr>
          <w:ilvl w:val="0"/>
          <w:numId w:val="39"/>
        </w:numPr>
        <w:jc w:val="both"/>
      </w:pPr>
      <w:r>
        <w:t xml:space="preserve">If the user </w:t>
      </w:r>
      <w:r w:rsidR="004A74DA">
        <w:t>wants to delete the o</w:t>
      </w:r>
      <w:r w:rsidR="00F9577B">
        <w:t xml:space="preserve">rders from the </w:t>
      </w:r>
      <w:r w:rsidR="004A74DA">
        <w:t>a</w:t>
      </w:r>
      <w:r w:rsidR="00F9577B">
        <w:t>ppointment</w:t>
      </w:r>
      <w:r w:rsidR="004A74DA">
        <w:t>, the user can</w:t>
      </w:r>
      <w:r w:rsidR="00353090">
        <w:t xml:space="preserve"> delete by clicking </w:t>
      </w:r>
      <w:r w:rsidR="004A74DA">
        <w:t xml:space="preserve">on </w:t>
      </w:r>
      <w:r w:rsidR="00353090" w:rsidRPr="00D54F27">
        <w:t xml:space="preserve">Delete </w:t>
      </w:r>
      <w:r w:rsidR="00353090">
        <w:t xml:space="preserve"> </w:t>
      </w:r>
      <w:r w:rsidR="00353090" w:rsidRPr="00D54F27">
        <w:rPr>
          <w:noProof/>
          <w:lang w:eastAsia="en-IN"/>
        </w:rPr>
        <w:drawing>
          <wp:inline distT="0" distB="0" distL="0" distR="0" wp14:anchorId="43257EDF" wp14:editId="10811BFA">
            <wp:extent cx="209550" cy="1809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09550" cy="180975"/>
                    </a:xfrm>
                    <a:prstGeom prst="rect">
                      <a:avLst/>
                    </a:prstGeom>
                  </pic:spPr>
                </pic:pic>
              </a:graphicData>
            </a:graphic>
          </wp:inline>
        </w:drawing>
      </w:r>
      <w:r w:rsidR="00353090" w:rsidRPr="00D54F27">
        <w:t xml:space="preserve"> button on the </w:t>
      </w:r>
      <w:r w:rsidR="004A74DA">
        <w:t xml:space="preserve">particular order </w:t>
      </w:r>
      <w:r w:rsidR="00353090" w:rsidRPr="00D54F27">
        <w:t xml:space="preserve">row </w:t>
      </w:r>
      <w:r w:rsidR="00353090">
        <w:t xml:space="preserve">that </w:t>
      </w:r>
      <w:r w:rsidR="00353090" w:rsidRPr="00D54F27">
        <w:t>need</w:t>
      </w:r>
      <w:r w:rsidR="00353090">
        <w:t>s</w:t>
      </w:r>
      <w:r w:rsidR="00353090" w:rsidRPr="00D54F27">
        <w:t xml:space="preserve"> to </w:t>
      </w:r>
      <w:r w:rsidR="00353090">
        <w:t xml:space="preserve">be </w:t>
      </w:r>
      <w:r w:rsidR="00353090" w:rsidRPr="00D54F27">
        <w:t>delete</w:t>
      </w:r>
      <w:r w:rsidR="00353090">
        <w:t>d</w:t>
      </w:r>
      <w:r w:rsidR="00353090" w:rsidRPr="00D54F27">
        <w:t xml:space="preserve"> from action column</w:t>
      </w:r>
      <w:r w:rsidR="00353090">
        <w:t xml:space="preserve"> in the list. </w:t>
      </w:r>
    </w:p>
    <w:p w14:paraId="6469D866" w14:textId="5B2138EF" w:rsidR="00353090" w:rsidRPr="00D54F27" w:rsidRDefault="00353090" w:rsidP="002137A3">
      <w:pPr>
        <w:pStyle w:val="ListParagraph"/>
        <w:numPr>
          <w:ilvl w:val="0"/>
          <w:numId w:val="39"/>
        </w:numPr>
        <w:jc w:val="both"/>
      </w:pPr>
      <w:r>
        <w:t>A</w:t>
      </w:r>
      <w:r w:rsidRPr="00D54F27">
        <w:t xml:space="preserve"> </w:t>
      </w:r>
      <w:r>
        <w:t xml:space="preserve">confirmation </w:t>
      </w:r>
      <w:r w:rsidRPr="00D54F27">
        <w:t xml:space="preserve">dialog box </w:t>
      </w:r>
      <w:r w:rsidR="004A74DA">
        <w:t xml:space="preserve">is </w:t>
      </w:r>
      <w:r>
        <w:t xml:space="preserve">displayed </w:t>
      </w:r>
      <w:r w:rsidR="004A74DA">
        <w:t xml:space="preserve">for </w:t>
      </w:r>
      <w:r>
        <w:t xml:space="preserve">the </w:t>
      </w:r>
      <w:r w:rsidR="004A74DA">
        <w:t xml:space="preserve">user to confirm removing </w:t>
      </w:r>
      <w:r>
        <w:t xml:space="preserve">the </w:t>
      </w:r>
      <w:r w:rsidR="004A74DA">
        <w:t>o</w:t>
      </w:r>
      <w:r>
        <w:t>rder record</w:t>
      </w:r>
      <w:r w:rsidRPr="00D54F27">
        <w:t xml:space="preserve"> </w:t>
      </w:r>
      <w:r>
        <w:t xml:space="preserve">from the </w:t>
      </w:r>
      <w:r w:rsidR="004A74DA">
        <w:t>a</w:t>
      </w:r>
      <w:r>
        <w:t xml:space="preserve">ppointment, </w:t>
      </w:r>
      <w:r w:rsidR="004A74DA">
        <w:t>c</w:t>
      </w:r>
      <w:r w:rsidRPr="00D54F27">
        <w:t xml:space="preserve">lick “OK” to delete </w:t>
      </w:r>
      <w:r>
        <w:t xml:space="preserve">particular Order or “Cancel” to cancel deleting the </w:t>
      </w:r>
      <w:r w:rsidR="004A74DA">
        <w:t>order.</w:t>
      </w:r>
    </w:p>
    <w:p w14:paraId="1166DB89" w14:textId="56072A08" w:rsidR="00353090" w:rsidRDefault="00371866" w:rsidP="00371866">
      <w:pPr>
        <w:ind w:left="720" w:firstLine="720"/>
      </w:pPr>
      <w:r>
        <w:rPr>
          <w:noProof/>
          <w:lang w:eastAsia="en-IN"/>
        </w:rPr>
        <w:drawing>
          <wp:inline distT="0" distB="0" distL="0" distR="0" wp14:anchorId="50616169" wp14:editId="243782FB">
            <wp:extent cx="4701396" cy="1966822"/>
            <wp:effectExtent l="0" t="0" r="4445" b="0"/>
            <wp:docPr id="29" name="Picture 29" descr="C:\Users\sivakumar.g\Desktop\NGL-Appointment\ScreenShots\Scheduler\S_AddAppt_Delete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vakumar.g\Desktop\NGL-Appointment\ScreenShots\Scheduler\S_AddAppt_DeleteOr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02242" cy="1967176"/>
                    </a:xfrm>
                    <a:prstGeom prst="rect">
                      <a:avLst/>
                    </a:prstGeom>
                    <a:noFill/>
                    <a:ln>
                      <a:noFill/>
                    </a:ln>
                  </pic:spPr>
                </pic:pic>
              </a:graphicData>
            </a:graphic>
          </wp:inline>
        </w:drawing>
      </w:r>
    </w:p>
    <w:p w14:paraId="22E8CEF9" w14:textId="6958614C" w:rsidR="009331B8" w:rsidRDefault="009331B8" w:rsidP="002137A3">
      <w:pPr>
        <w:pStyle w:val="ListParagraph"/>
        <w:numPr>
          <w:ilvl w:val="0"/>
          <w:numId w:val="39"/>
        </w:numPr>
        <w:jc w:val="both"/>
      </w:pPr>
      <w:r>
        <w:t xml:space="preserve">The </w:t>
      </w:r>
      <w:r w:rsidR="00694993">
        <w:t>o</w:t>
      </w:r>
      <w:r>
        <w:t xml:space="preserve">rders available in the </w:t>
      </w:r>
      <w:r w:rsidR="00694993">
        <w:t>o</w:t>
      </w:r>
      <w:r>
        <w:t xml:space="preserve">rders grid those will be added to that </w:t>
      </w:r>
      <w:r w:rsidR="00694993">
        <w:t>particular a</w:t>
      </w:r>
      <w:r>
        <w:t xml:space="preserve">ppointment </w:t>
      </w:r>
      <w:r w:rsidR="00694993">
        <w:t xml:space="preserve">when </w:t>
      </w:r>
      <w:r>
        <w:t xml:space="preserve">the </w:t>
      </w:r>
      <w:r w:rsidR="00694993">
        <w:t>a</w:t>
      </w:r>
      <w:r>
        <w:t xml:space="preserve">ppointment </w:t>
      </w:r>
      <w:r w:rsidR="00694993">
        <w:t xml:space="preserve">details are </w:t>
      </w:r>
      <w:r>
        <w:t>saved</w:t>
      </w:r>
      <w:r w:rsidR="00694993">
        <w:t>.</w:t>
      </w:r>
    </w:p>
    <w:p w14:paraId="7AD92167" w14:textId="547DFD32" w:rsidR="00B13028" w:rsidRDefault="00B13028" w:rsidP="00B13028">
      <w:pPr>
        <w:ind w:left="360" w:firstLine="360"/>
        <w:rPr>
          <w:b/>
        </w:rPr>
      </w:pPr>
      <w:r>
        <w:rPr>
          <w:b/>
        </w:rPr>
        <w:t xml:space="preserve">Orders </w:t>
      </w:r>
      <w:r w:rsidR="00694993">
        <w:rPr>
          <w:b/>
        </w:rPr>
        <w:t>Details</w:t>
      </w:r>
    </w:p>
    <w:p w14:paraId="76E35B62" w14:textId="660242AD" w:rsidR="00B13028" w:rsidRDefault="00694993" w:rsidP="00D569C3">
      <w:pPr>
        <w:ind w:left="720"/>
        <w:jc w:val="both"/>
      </w:pPr>
      <w:r>
        <w:t>The items in a particular order and details can be seen by c</w:t>
      </w:r>
      <w:r w:rsidR="00B13028">
        <w:t>lick</w:t>
      </w:r>
      <w:r>
        <w:t>ing</w:t>
      </w:r>
      <w:r w:rsidR="00B13028">
        <w:t xml:space="preserve"> on “Expand” button i.e. arrow icon available to the left of each </w:t>
      </w:r>
      <w:r>
        <w:t>o</w:t>
      </w:r>
      <w:r w:rsidR="00B13028">
        <w:t>rders row</w:t>
      </w:r>
      <w:r>
        <w:t>,</w:t>
      </w:r>
      <w:r w:rsidR="00B13028">
        <w:t xml:space="preserve"> to view </w:t>
      </w:r>
      <w:r>
        <w:t>o</w:t>
      </w:r>
      <w:r w:rsidR="00B13028">
        <w:t xml:space="preserve">rders Items as </w:t>
      </w:r>
      <w:r>
        <w:t xml:space="preserve">seen </w:t>
      </w:r>
      <w:r w:rsidR="00B13028">
        <w:t>in the screenshot</w:t>
      </w:r>
      <w:r w:rsidRPr="00694993">
        <w:t xml:space="preserve"> </w:t>
      </w:r>
      <w:r>
        <w:t>below.</w:t>
      </w:r>
    </w:p>
    <w:p w14:paraId="0B35BF42" w14:textId="6D474AAC" w:rsidR="00B13028" w:rsidRDefault="00B13028" w:rsidP="007A04E2">
      <w:pPr>
        <w:ind w:firstLine="720"/>
        <w:jc w:val="both"/>
      </w:pPr>
      <w:r>
        <w:rPr>
          <w:noProof/>
          <w:lang w:eastAsia="en-IN"/>
        </w:rPr>
        <w:drawing>
          <wp:inline distT="0" distB="0" distL="0" distR="0" wp14:anchorId="52E6C9D0" wp14:editId="22CB534C">
            <wp:extent cx="5033010" cy="2512695"/>
            <wp:effectExtent l="0" t="0" r="0" b="1905"/>
            <wp:docPr id="2" name="Picture 2" descr="Description: C:\Users\sivakumar.g\Desktop\NGL-Appointment\ScreenShots\Scheduler\S_AddAppt_OrderItems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ription: C:\Users\sivakumar.g\Desktop\NGL-Appointment\ScreenShots\Scheduler\S_AddAppt_OrderItems_View.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3010" cy="2512695"/>
                    </a:xfrm>
                    <a:prstGeom prst="rect">
                      <a:avLst/>
                    </a:prstGeom>
                    <a:noFill/>
                    <a:ln>
                      <a:noFill/>
                    </a:ln>
                  </pic:spPr>
                </pic:pic>
              </a:graphicData>
            </a:graphic>
          </wp:inline>
        </w:drawing>
      </w:r>
    </w:p>
    <w:p w14:paraId="64BC5A8A" w14:textId="7B086987" w:rsidR="00794951" w:rsidRDefault="00794951" w:rsidP="007A04E2">
      <w:pPr>
        <w:ind w:left="360" w:firstLine="360"/>
        <w:rPr>
          <w:b/>
        </w:rPr>
      </w:pPr>
      <w:r w:rsidRPr="00794951">
        <w:rPr>
          <w:b/>
        </w:rPr>
        <w:t>Carrier Data</w:t>
      </w:r>
      <w:r>
        <w:rPr>
          <w:b/>
        </w:rPr>
        <w:t xml:space="preserve"> Tab</w:t>
      </w:r>
    </w:p>
    <w:p w14:paraId="2FADFA57" w14:textId="1B990943" w:rsidR="00735BF7" w:rsidRDefault="00257595" w:rsidP="002137A3">
      <w:pPr>
        <w:pStyle w:val="ListParagraph"/>
        <w:numPr>
          <w:ilvl w:val="0"/>
          <w:numId w:val="40"/>
        </w:numPr>
        <w:jc w:val="both"/>
      </w:pPr>
      <w:r w:rsidRPr="00257595">
        <w:t>The</w:t>
      </w:r>
      <w:r>
        <w:t xml:space="preserve"> carrier data tab </w:t>
      </w:r>
      <w:r w:rsidR="00735BF7">
        <w:t>displays the audit data of the order pick</w:t>
      </w:r>
      <w:r w:rsidR="009906F4">
        <w:t xml:space="preserve"> up,</w:t>
      </w:r>
      <w:r w:rsidR="00735BF7">
        <w:t xml:space="preserve"> delivery etc. with the </w:t>
      </w:r>
      <w:r>
        <w:t xml:space="preserve">update fields </w:t>
      </w:r>
      <w:r w:rsidR="00735BF7">
        <w:t>that can be updated.</w:t>
      </w:r>
    </w:p>
    <w:p w14:paraId="4B0F0397" w14:textId="5B73D911" w:rsidR="00257595" w:rsidRDefault="00735BF7" w:rsidP="002137A3">
      <w:pPr>
        <w:pStyle w:val="ListParagraph"/>
        <w:numPr>
          <w:ilvl w:val="0"/>
          <w:numId w:val="40"/>
        </w:numPr>
        <w:jc w:val="both"/>
      </w:pPr>
      <w:r>
        <w:t>C</w:t>
      </w:r>
      <w:r w:rsidR="001E0C28">
        <w:t xml:space="preserve">arrier </w:t>
      </w:r>
      <w:r>
        <w:t>d</w:t>
      </w:r>
      <w:r w:rsidR="001E0C28">
        <w:t xml:space="preserve">ata tab contains </w:t>
      </w:r>
      <w:r>
        <w:t xml:space="preserve">3 sub </w:t>
      </w:r>
      <w:r w:rsidR="001E0C28">
        <w:t xml:space="preserve">sections for the </w:t>
      </w:r>
      <w:r>
        <w:t>a</w:t>
      </w:r>
      <w:r w:rsidR="001E0C28">
        <w:t>ppointment as Appointment Details, Tracking Fields and User Fields</w:t>
      </w:r>
      <w:r w:rsidR="00186742">
        <w:t xml:space="preserve"> as seen in the screenshot below</w:t>
      </w:r>
      <w:r>
        <w:t>:</w:t>
      </w:r>
    </w:p>
    <w:p w14:paraId="739614DD" w14:textId="161627BE" w:rsidR="00186742" w:rsidRDefault="00186742" w:rsidP="00186742">
      <w:pPr>
        <w:ind w:left="720" w:firstLine="720"/>
      </w:pPr>
      <w:r>
        <w:rPr>
          <w:noProof/>
          <w:lang w:eastAsia="en-IN"/>
        </w:rPr>
        <w:drawing>
          <wp:inline distT="0" distB="0" distL="0" distR="0" wp14:anchorId="597F570E" wp14:editId="04EAF8D1">
            <wp:extent cx="4692770" cy="1837426"/>
            <wp:effectExtent l="0" t="0" r="0" b="0"/>
            <wp:docPr id="38" name="Picture 38" descr="C:\Users\sivakumar.g\Desktop\NGL-Appointment\ScreenShots\Scheduler\S_AddAppt_CarData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vakumar.g\Desktop\NGL-Appointment\ScreenShots\Scheduler\S_AddAppt_CarData_Vie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92770" cy="1837426"/>
                    </a:xfrm>
                    <a:prstGeom prst="rect">
                      <a:avLst/>
                    </a:prstGeom>
                    <a:noFill/>
                    <a:ln>
                      <a:noFill/>
                    </a:ln>
                  </pic:spPr>
                </pic:pic>
              </a:graphicData>
            </a:graphic>
          </wp:inline>
        </w:drawing>
      </w:r>
    </w:p>
    <w:p w14:paraId="23B2798E" w14:textId="76E6AA33" w:rsidR="001E0C28" w:rsidRDefault="0024078C" w:rsidP="002137A3">
      <w:pPr>
        <w:pStyle w:val="ListParagraph"/>
        <w:numPr>
          <w:ilvl w:val="0"/>
          <w:numId w:val="40"/>
        </w:numPr>
        <w:jc w:val="both"/>
      </w:pPr>
      <w:r>
        <w:t xml:space="preserve">The </w:t>
      </w:r>
      <w:r w:rsidR="009906F4">
        <w:t>a</w:t>
      </w:r>
      <w:r>
        <w:t xml:space="preserve">ppointment </w:t>
      </w:r>
      <w:r w:rsidR="009906F4">
        <w:t>d</w:t>
      </w:r>
      <w:r>
        <w:t xml:space="preserve">etails </w:t>
      </w:r>
      <w:r w:rsidR="009906F4">
        <w:t>s</w:t>
      </w:r>
      <w:r>
        <w:t xml:space="preserve">ection </w:t>
      </w:r>
      <w:r w:rsidR="009906F4">
        <w:t>provides the a</w:t>
      </w:r>
      <w:r>
        <w:t xml:space="preserve">ppointment details </w:t>
      </w:r>
      <w:r w:rsidR="009906F4">
        <w:t>such as s</w:t>
      </w:r>
      <w:r w:rsidR="005E5D77">
        <w:t xml:space="preserve">cheduling </w:t>
      </w:r>
      <w:r w:rsidR="009906F4">
        <w:t>d</w:t>
      </w:r>
      <w:r w:rsidR="005E5D77">
        <w:t xml:space="preserve">ate, </w:t>
      </w:r>
      <w:r w:rsidR="009906F4">
        <w:t>c</w:t>
      </w:r>
      <w:r w:rsidR="005E5D77">
        <w:t xml:space="preserve">heck-in, </w:t>
      </w:r>
      <w:r w:rsidR="009906F4">
        <w:t>c</w:t>
      </w:r>
      <w:r w:rsidR="005E5D77">
        <w:t>heckout</w:t>
      </w:r>
      <w:r w:rsidR="009906F4">
        <w:t xml:space="preserve">, </w:t>
      </w:r>
      <w:r w:rsidR="005E5D77">
        <w:t xml:space="preserve">start </w:t>
      </w:r>
      <w:r w:rsidR="009906F4">
        <w:t xml:space="preserve">&amp; </w:t>
      </w:r>
      <w:r w:rsidR="005E5D77">
        <w:t>finish load dates.</w:t>
      </w:r>
    </w:p>
    <w:p w14:paraId="1172D8D8" w14:textId="60CEDAF6" w:rsidR="005E5D77" w:rsidRDefault="005E5D77" w:rsidP="002137A3">
      <w:pPr>
        <w:pStyle w:val="ListParagraph"/>
        <w:numPr>
          <w:ilvl w:val="0"/>
          <w:numId w:val="40"/>
        </w:numPr>
        <w:jc w:val="both"/>
      </w:pPr>
      <w:r>
        <w:t xml:space="preserve">The </w:t>
      </w:r>
      <w:r w:rsidR="009906F4">
        <w:t>user can add and update</w:t>
      </w:r>
      <w:r>
        <w:t xml:space="preserve"> the </w:t>
      </w:r>
      <w:r w:rsidR="009906F4">
        <w:t>d</w:t>
      </w:r>
      <w:r>
        <w:t xml:space="preserve">ates as per the </w:t>
      </w:r>
      <w:r w:rsidR="009906F4">
        <w:t xml:space="preserve">need in </w:t>
      </w:r>
      <w:r>
        <w:t xml:space="preserve">an </w:t>
      </w:r>
      <w:r w:rsidR="009906F4">
        <w:t>a</w:t>
      </w:r>
      <w:r>
        <w:t xml:space="preserve">ppointment by </w:t>
      </w:r>
      <w:r w:rsidR="004A4F95">
        <w:t>edit</w:t>
      </w:r>
      <w:r w:rsidR="009906F4">
        <w:t>ing</w:t>
      </w:r>
      <w:r>
        <w:t xml:space="preserve"> and clicking </w:t>
      </w:r>
      <w:r w:rsidR="009906F4">
        <w:t>“S</w:t>
      </w:r>
      <w:r>
        <w:t>ave” button</w:t>
      </w:r>
      <w:r w:rsidR="009906F4">
        <w:t>.</w:t>
      </w:r>
    </w:p>
    <w:p w14:paraId="7739406B" w14:textId="2795C757" w:rsidR="004A4F95" w:rsidRDefault="00FE75B1" w:rsidP="002137A3">
      <w:pPr>
        <w:pStyle w:val="ListParagraph"/>
        <w:numPr>
          <w:ilvl w:val="0"/>
          <w:numId w:val="40"/>
        </w:numPr>
        <w:jc w:val="both"/>
      </w:pPr>
      <w:r>
        <w:t>T</w:t>
      </w:r>
      <w:r w:rsidR="004A4F95">
        <w:t xml:space="preserve">he Tracking Fields section is an grid which </w:t>
      </w:r>
      <w:r>
        <w:t>allows to u</w:t>
      </w:r>
      <w:r w:rsidR="004A4F95">
        <w:t>pdate the dates of an tracking fields by clicking the edit</w:t>
      </w:r>
      <w:r w:rsidR="00257595">
        <w:t xml:space="preserve"> </w:t>
      </w:r>
      <w:r w:rsidR="00257595" w:rsidRPr="00D54F27">
        <w:rPr>
          <w:noProof/>
          <w:lang w:eastAsia="en-IN"/>
        </w:rPr>
        <w:drawing>
          <wp:inline distT="0" distB="0" distL="0" distR="0" wp14:anchorId="666A5A3C" wp14:editId="19148F55">
            <wp:extent cx="209550" cy="1714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09550" cy="171450"/>
                    </a:xfrm>
                    <a:prstGeom prst="rect">
                      <a:avLst/>
                    </a:prstGeom>
                  </pic:spPr>
                </pic:pic>
              </a:graphicData>
            </a:graphic>
          </wp:inline>
        </w:drawing>
      </w:r>
      <w:r w:rsidR="00257595">
        <w:t xml:space="preserve"> button available in each row of the grid</w:t>
      </w:r>
      <w:r>
        <w:t>.</w:t>
      </w:r>
    </w:p>
    <w:p w14:paraId="4B1AFC5F" w14:textId="524E76A8" w:rsidR="00257595" w:rsidRDefault="00FE75B1" w:rsidP="002137A3">
      <w:pPr>
        <w:pStyle w:val="ListParagraph"/>
        <w:numPr>
          <w:ilvl w:val="0"/>
          <w:numId w:val="40"/>
        </w:numPr>
        <w:jc w:val="both"/>
      </w:pPr>
      <w:r>
        <w:t>T</w:t>
      </w:r>
      <w:r w:rsidR="00257595">
        <w:t xml:space="preserve">he user Fields section </w:t>
      </w:r>
      <w:r>
        <w:t>allows to u</w:t>
      </w:r>
      <w:r w:rsidR="00257595">
        <w:t xml:space="preserve">pdate </w:t>
      </w:r>
      <w:r>
        <w:t xml:space="preserve">details </w:t>
      </w:r>
      <w:r w:rsidR="00257595">
        <w:t xml:space="preserve">of </w:t>
      </w:r>
      <w:r>
        <w:t>u</w:t>
      </w:r>
      <w:r w:rsidR="00257595">
        <w:t xml:space="preserve">ser fields by clicking the edit </w:t>
      </w:r>
      <w:r w:rsidR="00257595" w:rsidRPr="00D54F27">
        <w:rPr>
          <w:noProof/>
          <w:lang w:eastAsia="en-IN"/>
        </w:rPr>
        <w:drawing>
          <wp:inline distT="0" distB="0" distL="0" distR="0" wp14:anchorId="6550AEA3" wp14:editId="63489328">
            <wp:extent cx="209550" cy="171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09550" cy="171450"/>
                    </a:xfrm>
                    <a:prstGeom prst="rect">
                      <a:avLst/>
                    </a:prstGeom>
                  </pic:spPr>
                </pic:pic>
              </a:graphicData>
            </a:graphic>
          </wp:inline>
        </w:drawing>
      </w:r>
      <w:r w:rsidR="00257595">
        <w:t xml:space="preserve"> button available in each row of the grid</w:t>
      </w:r>
      <w:r>
        <w:t>.</w:t>
      </w:r>
    </w:p>
    <w:p w14:paraId="22986302" w14:textId="2B0DC3B1" w:rsidR="00257595" w:rsidRDefault="00186742" w:rsidP="00186742">
      <w:pPr>
        <w:ind w:left="720" w:firstLine="720"/>
      </w:pPr>
      <w:r>
        <w:rPr>
          <w:noProof/>
          <w:lang w:eastAsia="en-IN"/>
        </w:rPr>
        <w:drawing>
          <wp:inline distT="0" distB="0" distL="0" distR="0" wp14:anchorId="55580350" wp14:editId="4D3F2EA1">
            <wp:extent cx="5106838" cy="1846053"/>
            <wp:effectExtent l="0" t="0" r="0" b="1905"/>
            <wp:docPr id="39" name="Picture 39" descr="C:\Users\sivakumar.g\Desktop\NGL-Appointment\ScreenShots\Scheduler\S_AddAppt_CarData_editTF&amp;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ivakumar.g\Desktop\NGL-Appointment\ScreenShots\Scheduler\S_AddAppt_CarData_editTF&amp;UF.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10900" cy="1847521"/>
                    </a:xfrm>
                    <a:prstGeom prst="rect">
                      <a:avLst/>
                    </a:prstGeom>
                    <a:noFill/>
                    <a:ln>
                      <a:noFill/>
                    </a:ln>
                  </pic:spPr>
                </pic:pic>
              </a:graphicData>
            </a:graphic>
          </wp:inline>
        </w:drawing>
      </w:r>
    </w:p>
    <w:p w14:paraId="5311CA9B" w14:textId="77777777" w:rsidR="00451D86" w:rsidRDefault="00FB0012" w:rsidP="00451D86">
      <w:pPr>
        <w:pStyle w:val="ListParagraph"/>
        <w:numPr>
          <w:ilvl w:val="1"/>
          <w:numId w:val="1"/>
        </w:numPr>
        <w:rPr>
          <w:b/>
        </w:rPr>
      </w:pPr>
      <w:r w:rsidRPr="00FB0012">
        <w:rPr>
          <w:b/>
        </w:rPr>
        <w:t>Override Appointments</w:t>
      </w:r>
    </w:p>
    <w:p w14:paraId="7F0E29FA" w14:textId="77777777" w:rsidR="00E74C67" w:rsidRDefault="00E74C67" w:rsidP="00D569C3">
      <w:pPr>
        <w:pStyle w:val="ListParagraph"/>
        <w:jc w:val="both"/>
      </w:pPr>
      <w:r>
        <w:t xml:space="preserve">The override appointment option is a feature available in the system to override the validation and proceed with the changes or scheduling an appointment. Only authorized users having privileges will be able to override and schedule or save appointment details. </w:t>
      </w:r>
    </w:p>
    <w:p w14:paraId="39CD9A6E" w14:textId="38EDC0DA" w:rsidR="00B13028" w:rsidRPr="00451D86" w:rsidRDefault="00E74C67" w:rsidP="00D569C3">
      <w:pPr>
        <w:pStyle w:val="ListParagraph"/>
        <w:jc w:val="both"/>
        <w:rPr>
          <w:b/>
        </w:rPr>
      </w:pPr>
      <w:r>
        <w:t xml:space="preserve">The overrides window is shown when an appointment is </w:t>
      </w:r>
      <w:r w:rsidR="00B13028">
        <w:t xml:space="preserve">not saved or not updated </w:t>
      </w:r>
      <w:r>
        <w:t>due to the validation failure. T</w:t>
      </w:r>
      <w:r w:rsidR="00B13028">
        <w:t>he user get</w:t>
      </w:r>
      <w:r>
        <w:t>s</w:t>
      </w:r>
      <w:r w:rsidR="00B13028">
        <w:t xml:space="preserve"> an </w:t>
      </w:r>
      <w:r>
        <w:t>o</w:t>
      </w:r>
      <w:r w:rsidR="00B13028">
        <w:t xml:space="preserve">verride </w:t>
      </w:r>
      <w:r>
        <w:t>w</w:t>
      </w:r>
      <w:r w:rsidR="00B13028">
        <w:t xml:space="preserve">indow with the response </w:t>
      </w:r>
      <w:r>
        <w:t xml:space="preserve">displaying </w:t>
      </w:r>
      <w:r w:rsidR="00B13028">
        <w:t>the fail</w:t>
      </w:r>
      <w:r>
        <w:t>ure</w:t>
      </w:r>
      <w:r w:rsidR="00B13028">
        <w:t xml:space="preserve"> message</w:t>
      </w:r>
    </w:p>
    <w:p w14:paraId="1FAA3106" w14:textId="68241D5F" w:rsidR="00B13028" w:rsidRDefault="00B13028" w:rsidP="00B13028">
      <w:pPr>
        <w:pStyle w:val="ListParagraph"/>
      </w:pPr>
      <w:r>
        <w:t xml:space="preserve">Some </w:t>
      </w:r>
      <w:r w:rsidR="00E74C67">
        <w:t xml:space="preserve">failures </w:t>
      </w:r>
      <w:r>
        <w:t>reasons are</w:t>
      </w:r>
      <w:r w:rsidR="00E74C67">
        <w:t>:</w:t>
      </w:r>
    </w:p>
    <w:p w14:paraId="5F277C75" w14:textId="77777777" w:rsidR="00B13028" w:rsidRDefault="00B13028" w:rsidP="002137A3">
      <w:pPr>
        <w:pStyle w:val="ListParagraph"/>
        <w:numPr>
          <w:ilvl w:val="0"/>
          <w:numId w:val="38"/>
        </w:numPr>
      </w:pPr>
      <w:r>
        <w:t>The maximum allowed appointments per day have been met</w:t>
      </w:r>
    </w:p>
    <w:p w14:paraId="08DE8713" w14:textId="77777777" w:rsidR="00B13028" w:rsidRDefault="00B13028" w:rsidP="002137A3">
      <w:pPr>
        <w:pStyle w:val="ListParagraph"/>
        <w:numPr>
          <w:ilvl w:val="0"/>
          <w:numId w:val="38"/>
        </w:numPr>
        <w:jc w:val="both"/>
      </w:pPr>
      <w:r>
        <w:t>Exceeds the minimum or maximum time period of the Appointment for the Dock Doors</w:t>
      </w:r>
    </w:p>
    <w:p w14:paraId="5BF08CF6" w14:textId="77777777" w:rsidR="00B13028" w:rsidRDefault="00B13028" w:rsidP="002137A3">
      <w:pPr>
        <w:pStyle w:val="ListParagraph"/>
        <w:numPr>
          <w:ilvl w:val="0"/>
          <w:numId w:val="38"/>
        </w:numPr>
      </w:pPr>
      <w:r>
        <w:t>Orders may not supported for that dock Doors</w:t>
      </w:r>
    </w:p>
    <w:p w14:paraId="365CA7E3" w14:textId="2A84245F" w:rsidR="00B13028" w:rsidRDefault="00B13028" w:rsidP="00D569C3">
      <w:pPr>
        <w:ind w:left="720"/>
        <w:jc w:val="both"/>
      </w:pPr>
      <w:r>
        <w:t xml:space="preserve">In the any of the above reason the Override popup with message will </w:t>
      </w:r>
      <w:r w:rsidR="00E74C67">
        <w:t xml:space="preserve">be displayed </w:t>
      </w:r>
      <w:r>
        <w:t>as seen in screenshot below</w:t>
      </w:r>
      <w:r w:rsidR="00E74C67">
        <w:t>:</w:t>
      </w:r>
    </w:p>
    <w:p w14:paraId="1BA1863C" w14:textId="1637606D" w:rsidR="00B13028" w:rsidRDefault="00B13028" w:rsidP="007A04E2">
      <w:pPr>
        <w:ind w:firstLine="720"/>
      </w:pPr>
      <w:r>
        <w:rPr>
          <w:noProof/>
          <w:lang w:eastAsia="en-IN"/>
        </w:rPr>
        <w:drawing>
          <wp:inline distT="0" distB="0" distL="0" distR="0" wp14:anchorId="4AF791CE" wp14:editId="349D6BA5">
            <wp:extent cx="5112385" cy="1741170"/>
            <wp:effectExtent l="0" t="0" r="0" b="0"/>
            <wp:docPr id="8" name="Picture 8" descr="Description: C:\Users\sivakumar.g\Desktop\NGL-Appointment\ScreenShots\Scheduler\S_OR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escription: C:\Users\sivakumar.g\Desktop\NGL-Appointment\ScreenShots\Scheduler\S_OR_view.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12385" cy="1741170"/>
                    </a:xfrm>
                    <a:prstGeom prst="rect">
                      <a:avLst/>
                    </a:prstGeom>
                    <a:noFill/>
                    <a:ln>
                      <a:noFill/>
                    </a:ln>
                  </pic:spPr>
                </pic:pic>
              </a:graphicData>
            </a:graphic>
          </wp:inline>
        </w:drawing>
      </w:r>
    </w:p>
    <w:p w14:paraId="1EA76C50" w14:textId="3E596FAE" w:rsidR="00B13028" w:rsidRDefault="00E8181B" w:rsidP="00D569C3">
      <w:pPr>
        <w:ind w:left="720"/>
        <w:jc w:val="both"/>
      </w:pPr>
      <w:r>
        <w:t>T</w:t>
      </w:r>
      <w:r w:rsidR="00B13028">
        <w:t xml:space="preserve">he </w:t>
      </w:r>
      <w:r>
        <w:t>o</w:t>
      </w:r>
      <w:r w:rsidR="00B13028">
        <w:t xml:space="preserve">verride window </w:t>
      </w:r>
      <w:r>
        <w:t>provides the o</w:t>
      </w:r>
      <w:r w:rsidR="00B13028">
        <w:t xml:space="preserve">ptions based on the </w:t>
      </w:r>
      <w:r>
        <w:t>d</w:t>
      </w:r>
      <w:r w:rsidR="00B13028">
        <w:t xml:space="preserve">ock </w:t>
      </w:r>
      <w:r>
        <w:t>d</w:t>
      </w:r>
      <w:r w:rsidR="00B13028">
        <w:t xml:space="preserve">oor </w:t>
      </w:r>
      <w:r>
        <w:t>o</w:t>
      </w:r>
      <w:r w:rsidR="00B13028">
        <w:t xml:space="preserve">verride </w:t>
      </w:r>
      <w:r>
        <w:t>s</w:t>
      </w:r>
      <w:r w:rsidR="00B13028">
        <w:t>ettings</w:t>
      </w:r>
      <w:r>
        <w:t xml:space="preserve"> and it is displayed when the </w:t>
      </w:r>
      <w:r w:rsidR="00B13028">
        <w:t xml:space="preserve">override </w:t>
      </w:r>
      <w:r>
        <w:t>s</w:t>
      </w:r>
      <w:r w:rsidR="00B13028">
        <w:t>ettings is active</w:t>
      </w:r>
      <w:r>
        <w:t xml:space="preserve">/allowed otherwise </w:t>
      </w:r>
      <w:r w:rsidR="00B13028">
        <w:t xml:space="preserve">it will not </w:t>
      </w:r>
      <w:r>
        <w:t xml:space="preserve">display </w:t>
      </w:r>
      <w:r w:rsidR="00B13028">
        <w:t>the window</w:t>
      </w:r>
      <w:r>
        <w:t>.</w:t>
      </w:r>
    </w:p>
    <w:p w14:paraId="17F2FB9A" w14:textId="41D2A294" w:rsidR="00B13028" w:rsidRDefault="00B13028" w:rsidP="00D569C3">
      <w:pPr>
        <w:ind w:left="720"/>
        <w:jc w:val="both"/>
      </w:pPr>
      <w:r>
        <w:t xml:space="preserve">If the Override settings is </w:t>
      </w:r>
      <w:r w:rsidR="00E8181B">
        <w:t xml:space="preserve">set to </w:t>
      </w:r>
      <w:r>
        <w:t>ON</w:t>
      </w:r>
      <w:r w:rsidR="00E8181B">
        <w:t>,</w:t>
      </w:r>
      <w:r>
        <w:t xml:space="preserve"> the </w:t>
      </w:r>
      <w:r w:rsidR="00E8181B">
        <w:t>p</w:t>
      </w:r>
      <w:r>
        <w:t>opup show</w:t>
      </w:r>
      <w:r w:rsidR="00E8181B">
        <w:t>s</w:t>
      </w:r>
      <w:r>
        <w:t xml:space="preserve"> </w:t>
      </w:r>
      <w:r w:rsidR="00E8181B">
        <w:t xml:space="preserve">the </w:t>
      </w:r>
      <w:r>
        <w:t xml:space="preserve">override message and the user can override the Dock Door settings if the </w:t>
      </w:r>
      <w:r w:rsidR="00E8181B">
        <w:t>d</w:t>
      </w:r>
      <w:r>
        <w:t xml:space="preserve">ock </w:t>
      </w:r>
      <w:r w:rsidR="00E8181B">
        <w:t>d</w:t>
      </w:r>
      <w:r>
        <w:t xml:space="preserve">oor </w:t>
      </w:r>
      <w:r w:rsidR="00E8181B">
        <w:t xml:space="preserve">provides </w:t>
      </w:r>
      <w:r>
        <w:t xml:space="preserve">an </w:t>
      </w:r>
      <w:r w:rsidR="00E8181B">
        <w:t>o</w:t>
      </w:r>
      <w:r>
        <w:t xml:space="preserve">verride options </w:t>
      </w:r>
      <w:r w:rsidR="00E8181B">
        <w:t xml:space="preserve">with </w:t>
      </w:r>
      <w:r>
        <w:t xml:space="preserve">“Override password” and “Reason Code”  </w:t>
      </w:r>
    </w:p>
    <w:p w14:paraId="5FAB01CF" w14:textId="0416E66C" w:rsidR="00B13028" w:rsidRDefault="00E8181B" w:rsidP="00D569C3">
      <w:pPr>
        <w:ind w:left="720"/>
        <w:jc w:val="both"/>
      </w:pPr>
      <w:r>
        <w:t xml:space="preserve">The </w:t>
      </w:r>
      <w:r w:rsidR="00B13028">
        <w:t xml:space="preserve">“Override password” </w:t>
      </w:r>
      <w:r>
        <w:t xml:space="preserve">input field to enter the password </w:t>
      </w:r>
      <w:r w:rsidR="00B13028">
        <w:t xml:space="preserve">and </w:t>
      </w:r>
      <w:r>
        <w:t xml:space="preserve">selecting the </w:t>
      </w:r>
      <w:r w:rsidR="00B13028">
        <w:t xml:space="preserve">“Reason Code” </w:t>
      </w:r>
      <w:r>
        <w:t xml:space="preserve">will be </w:t>
      </w:r>
      <w:r w:rsidR="00B13028">
        <w:t>display</w:t>
      </w:r>
      <w:r>
        <w:t>ed</w:t>
      </w:r>
      <w:r w:rsidR="00B13028">
        <w:t xml:space="preserve"> </w:t>
      </w:r>
      <w:r>
        <w:t xml:space="preserve">in the </w:t>
      </w:r>
      <w:r w:rsidR="00B13028">
        <w:t xml:space="preserve">Override </w:t>
      </w:r>
      <w:r>
        <w:t xml:space="preserve">Appointment window </w:t>
      </w:r>
      <w:r w:rsidR="00B13028">
        <w:t>as seen in the screenshot below</w:t>
      </w:r>
      <w:r>
        <w:t>:</w:t>
      </w:r>
    </w:p>
    <w:p w14:paraId="3E714B40" w14:textId="5EDEB8CE" w:rsidR="00B13028" w:rsidRDefault="00B13028" w:rsidP="00451D86">
      <w:pPr>
        <w:ind w:firstLine="720"/>
      </w:pPr>
      <w:r>
        <w:rPr>
          <w:noProof/>
          <w:lang w:eastAsia="en-IN"/>
        </w:rPr>
        <w:drawing>
          <wp:inline distT="0" distB="0" distL="0" distR="0" wp14:anchorId="16A1611B" wp14:editId="430CD89C">
            <wp:extent cx="5088890" cy="1693545"/>
            <wp:effectExtent l="0" t="0" r="0" b="1905"/>
            <wp:docPr id="7" name="Picture 7" descr="Description: C:\Users\sivakumar.g\Desktop\NGL-Appointment\ScreenShots\Scheduler\S_OR_OR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Description: C:\Users\sivakumar.g\Desktop\NGL-Appointment\ScreenShots\Scheduler\S_OR_OROption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88890" cy="1693545"/>
                    </a:xfrm>
                    <a:prstGeom prst="rect">
                      <a:avLst/>
                    </a:prstGeom>
                    <a:noFill/>
                    <a:ln>
                      <a:noFill/>
                    </a:ln>
                  </pic:spPr>
                </pic:pic>
              </a:graphicData>
            </a:graphic>
          </wp:inline>
        </w:drawing>
      </w:r>
    </w:p>
    <w:p w14:paraId="1B60A30E" w14:textId="18A4B1EC" w:rsidR="00B13028" w:rsidRDefault="00A87CF7" w:rsidP="00D569C3">
      <w:pPr>
        <w:ind w:left="720"/>
        <w:jc w:val="both"/>
      </w:pPr>
      <w:r>
        <w:t>The o</w:t>
      </w:r>
      <w:r w:rsidR="00B13028">
        <w:t xml:space="preserve">verride window </w:t>
      </w:r>
      <w:r>
        <w:t xml:space="preserve">also has </w:t>
      </w:r>
      <w:r w:rsidR="00B13028">
        <w:t xml:space="preserve">“View Availability” </w:t>
      </w:r>
      <w:r>
        <w:t xml:space="preserve">button which allows to </w:t>
      </w:r>
      <w:r w:rsidR="00B13028">
        <w:t>search available appointments for a selected orders</w:t>
      </w:r>
      <w:r>
        <w:t xml:space="preserve"> by </w:t>
      </w:r>
      <w:r w:rsidR="00B13028">
        <w:t>click</w:t>
      </w:r>
      <w:r>
        <w:t>ing</w:t>
      </w:r>
      <w:r w:rsidR="00B13028">
        <w:t xml:space="preserve"> on “view Availability” button to view and Book an Appointment for an Orders </w:t>
      </w:r>
      <w:r>
        <w:t xml:space="preserve">from the appointments list (if available) as seen in the </w:t>
      </w:r>
      <w:r w:rsidR="00B13028">
        <w:t>screenshot</w:t>
      </w:r>
      <w:r w:rsidRPr="00A87CF7">
        <w:t xml:space="preserve"> </w:t>
      </w:r>
      <w:r>
        <w:t>below.</w:t>
      </w:r>
    </w:p>
    <w:p w14:paraId="655C0A87" w14:textId="2637DB19" w:rsidR="00B13028" w:rsidRDefault="00B13028" w:rsidP="00451D86">
      <w:pPr>
        <w:ind w:firstLine="720"/>
      </w:pPr>
      <w:r>
        <w:rPr>
          <w:noProof/>
          <w:lang w:eastAsia="en-IN"/>
        </w:rPr>
        <w:drawing>
          <wp:inline distT="0" distB="0" distL="0" distR="0" wp14:anchorId="48171769" wp14:editId="17C2C623">
            <wp:extent cx="5152390" cy="1892300"/>
            <wp:effectExtent l="0" t="0" r="0" b="0"/>
            <wp:docPr id="6" name="Picture 6" descr="Description: C:\Users\sivakumar.g\Desktop\NGL-Appointment\ScreenShots\Scheduler\S_OR_viewAvaila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Description: C:\Users\sivakumar.g\Desktop\NGL-Appointment\ScreenShots\Scheduler\S_OR_viewAvailability.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52390" cy="1892300"/>
                    </a:xfrm>
                    <a:prstGeom prst="rect">
                      <a:avLst/>
                    </a:prstGeom>
                    <a:noFill/>
                    <a:ln>
                      <a:noFill/>
                    </a:ln>
                  </pic:spPr>
                </pic:pic>
              </a:graphicData>
            </a:graphic>
          </wp:inline>
        </w:drawing>
      </w:r>
    </w:p>
    <w:p w14:paraId="61B920C4" w14:textId="3BF73D4D" w:rsidR="00B13028" w:rsidRDefault="00B13028" w:rsidP="00451D86">
      <w:pPr>
        <w:ind w:firstLine="720"/>
        <w:rPr>
          <w:b/>
          <w:color w:val="92D050"/>
        </w:rPr>
      </w:pPr>
      <w:r>
        <w:rPr>
          <w:b/>
          <w:noProof/>
          <w:color w:val="92D050"/>
          <w:lang w:eastAsia="en-IN"/>
        </w:rPr>
        <w:drawing>
          <wp:inline distT="0" distB="0" distL="0" distR="0" wp14:anchorId="38E9DF60" wp14:editId="068604ED">
            <wp:extent cx="5135506" cy="1820849"/>
            <wp:effectExtent l="0" t="0" r="8255" b="8255"/>
            <wp:docPr id="4" name="Picture 4" descr="Description: C:\Users\sivakumar.g\Desktop\NGL-Appointment\ScreenShots\Scheduler\S_OR_viewAvailabilityWithRec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Users\sivakumar.g\Desktop\NGL-Appointment\ScreenShots\Scheduler\S_OR_viewAvailabilityWithRecord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35302" cy="1820777"/>
                    </a:xfrm>
                    <a:prstGeom prst="rect">
                      <a:avLst/>
                    </a:prstGeom>
                    <a:noFill/>
                    <a:ln>
                      <a:noFill/>
                    </a:ln>
                  </pic:spPr>
                </pic:pic>
              </a:graphicData>
            </a:graphic>
          </wp:inline>
        </w:drawing>
      </w:r>
    </w:p>
    <w:p w14:paraId="30539FC0" w14:textId="04EB0330" w:rsidR="00996318" w:rsidRDefault="00B13028" w:rsidP="00D569C3">
      <w:pPr>
        <w:ind w:left="720"/>
        <w:jc w:val="both"/>
      </w:pPr>
      <w:r>
        <w:t xml:space="preserve">Once the available </w:t>
      </w:r>
      <w:r w:rsidR="002C3FC9">
        <w:t>a</w:t>
      </w:r>
      <w:r>
        <w:t>ppointment list</w:t>
      </w:r>
      <w:r w:rsidR="002C3FC9">
        <w:t xml:space="preserve"> displays appointments, the user can </w:t>
      </w:r>
      <w:r>
        <w:t xml:space="preserve">select one of the </w:t>
      </w:r>
      <w:r w:rsidR="002C3FC9">
        <w:t>a</w:t>
      </w:r>
      <w:r>
        <w:t xml:space="preserve">ppointment </w:t>
      </w:r>
      <w:r w:rsidR="002C3FC9">
        <w:t xml:space="preserve">from the list </w:t>
      </w:r>
      <w:r>
        <w:t>i.e</w:t>
      </w:r>
      <w:r w:rsidR="002C3FC9">
        <w:t>.</w:t>
      </w:r>
      <w:r>
        <w:t xml:space="preserve"> </w:t>
      </w:r>
      <w:r w:rsidR="002C3FC9">
        <w:t>based on the d</w:t>
      </w:r>
      <w:r>
        <w:t xml:space="preserve">ock </w:t>
      </w:r>
      <w:r w:rsidR="002C3FC9">
        <w:t>d</w:t>
      </w:r>
      <w:r>
        <w:t xml:space="preserve">oor and the time period of the </w:t>
      </w:r>
      <w:r w:rsidR="002C3FC9">
        <w:t xml:space="preserve">and </w:t>
      </w:r>
      <w:r>
        <w:t>click on that particular row of an Action button “Book Appointment”.</w:t>
      </w:r>
    </w:p>
    <w:p w14:paraId="68798D39" w14:textId="05F46944" w:rsidR="00497D91" w:rsidRDefault="00F5574A" w:rsidP="00497D91">
      <w:pPr>
        <w:pStyle w:val="Heading1"/>
        <w:numPr>
          <w:ilvl w:val="0"/>
          <w:numId w:val="1"/>
        </w:numPr>
      </w:pPr>
      <w:r>
        <w:t xml:space="preserve">Administration - </w:t>
      </w:r>
      <w:r w:rsidR="00497D91" w:rsidRPr="00497D91">
        <w:t>Manage Schedule</w:t>
      </w:r>
    </w:p>
    <w:p w14:paraId="1A17D33F" w14:textId="77777777" w:rsidR="00F5574A" w:rsidRDefault="00F5574A" w:rsidP="00D94A14">
      <w:pPr>
        <w:ind w:left="360"/>
      </w:pPr>
      <w:r>
        <w:t xml:space="preserve">The administration section - </w:t>
      </w:r>
      <w:r w:rsidR="00D94A14">
        <w:t xml:space="preserve">Manage Schedule </w:t>
      </w:r>
      <w:r>
        <w:t>page enables to the user with admin privileges to setup, configure and manage settings of ware house along with dock doors etc.</w:t>
      </w:r>
    </w:p>
    <w:p w14:paraId="1C92D393" w14:textId="7AEAF7F2" w:rsidR="00D94A14" w:rsidRDefault="00F5574A" w:rsidP="00D94A14">
      <w:pPr>
        <w:ind w:left="360"/>
      </w:pPr>
      <w:r>
        <w:t xml:space="preserve">The Manage Schedule </w:t>
      </w:r>
      <w:r w:rsidR="00D94A14">
        <w:t>page allows the user to manag</w:t>
      </w:r>
      <w:r w:rsidR="00051D38">
        <w:t xml:space="preserve">e the Scheduler settings </w:t>
      </w:r>
      <w:r w:rsidR="001F1E4D">
        <w:t>for</w:t>
      </w:r>
      <w:r w:rsidR="00D94A14">
        <w:t xml:space="preserve"> the warehouse</w:t>
      </w:r>
      <w:r w:rsidR="001F1E4D">
        <w:t>s</w:t>
      </w:r>
      <w:r w:rsidR="00D94A14">
        <w:t xml:space="preserve"> and </w:t>
      </w:r>
      <w:r w:rsidR="00383BA8">
        <w:t>the d</w:t>
      </w:r>
      <w:r w:rsidR="00D94A14">
        <w:t xml:space="preserve">ock </w:t>
      </w:r>
      <w:r w:rsidR="00383BA8">
        <w:t>d</w:t>
      </w:r>
      <w:r w:rsidR="00D94A14">
        <w:t>oors</w:t>
      </w:r>
      <w:r w:rsidR="00383BA8">
        <w:t xml:space="preserve"> along with other settings of the warehouse</w:t>
      </w:r>
      <w:r w:rsidR="00D94A14">
        <w:t>.</w:t>
      </w:r>
    </w:p>
    <w:p w14:paraId="2A9642B0" w14:textId="0F873454" w:rsidR="00D94A14" w:rsidRDefault="00254C87" w:rsidP="008F3D87">
      <w:pPr>
        <w:ind w:firstLine="360"/>
      </w:pPr>
      <w:r>
        <w:rPr>
          <w:noProof/>
          <w:lang w:eastAsia="en-IN"/>
        </w:rPr>
        <w:drawing>
          <wp:inline distT="0" distB="0" distL="0" distR="0" wp14:anchorId="79FCF885" wp14:editId="290A02F1">
            <wp:extent cx="4865298" cy="1664898"/>
            <wp:effectExtent l="0" t="0" r="0" b="0"/>
            <wp:docPr id="134" name="Picture 134" descr="C:\Users\sivakumar.g\Desktop\NGL-Appointment\ScreenShots\ManagaSchedule\MS_vie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ivakumar.g\Desktop\NGL-Appointment\ScreenShots\ManagaSchedule\MS_view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62560" cy="1663961"/>
                    </a:xfrm>
                    <a:prstGeom prst="rect">
                      <a:avLst/>
                    </a:prstGeom>
                    <a:noFill/>
                    <a:ln>
                      <a:noFill/>
                    </a:ln>
                  </pic:spPr>
                </pic:pic>
              </a:graphicData>
            </a:graphic>
          </wp:inline>
        </w:drawing>
      </w:r>
    </w:p>
    <w:p w14:paraId="10A070CF" w14:textId="27CC0481" w:rsidR="00D94A14" w:rsidRDefault="00D64C2B" w:rsidP="00254C87">
      <w:pPr>
        <w:rPr>
          <w:b/>
        </w:rPr>
      </w:pPr>
      <w:r>
        <w:t>2</w:t>
      </w:r>
      <w:r w:rsidR="00254C87">
        <w:t>.1</w:t>
      </w:r>
      <w:r w:rsidR="000478EE">
        <w:t>.1</w:t>
      </w:r>
      <w:r w:rsidR="00DE16F9">
        <w:t>.</w:t>
      </w:r>
      <w:r w:rsidR="00254C87">
        <w:tab/>
      </w:r>
      <w:r w:rsidR="008F3D87">
        <w:rPr>
          <w:b/>
        </w:rPr>
        <w:t>Resource (Dock Door) Configuration</w:t>
      </w:r>
    </w:p>
    <w:p w14:paraId="18182D43" w14:textId="6A520A42" w:rsidR="008F3D87" w:rsidRPr="008F3D87" w:rsidRDefault="008F3D87" w:rsidP="008F3D87">
      <w:pPr>
        <w:ind w:left="720"/>
      </w:pPr>
      <w:r w:rsidRPr="008F3D87">
        <w:t xml:space="preserve">The </w:t>
      </w:r>
      <w:r>
        <w:t>resource or dock doors of warehouse can be setup and managed from this page. This page allows adding a new dock door along with setting details of start &amp; end timing, pallet type &amp; temperature type supported by dock door and other configuration.</w:t>
      </w:r>
    </w:p>
    <w:p w14:paraId="1C58A43E" w14:textId="728D2CB1" w:rsidR="00806CEB" w:rsidRDefault="00806CEB" w:rsidP="008F3D87">
      <w:pPr>
        <w:ind w:firstLine="720"/>
        <w:rPr>
          <w:b/>
        </w:rPr>
      </w:pPr>
      <w:r>
        <w:rPr>
          <w:b/>
        </w:rPr>
        <w:t>Add Resource</w:t>
      </w:r>
    </w:p>
    <w:p w14:paraId="7F320EA6" w14:textId="4B95C79F" w:rsidR="00254C87" w:rsidRDefault="008F3D87" w:rsidP="0051280D">
      <w:pPr>
        <w:pStyle w:val="ListParagraph"/>
        <w:numPr>
          <w:ilvl w:val="0"/>
          <w:numId w:val="7"/>
        </w:numPr>
      </w:pPr>
      <w:r>
        <w:t xml:space="preserve">A new </w:t>
      </w:r>
      <w:r w:rsidR="003E0249">
        <w:t xml:space="preserve">resource </w:t>
      </w:r>
      <w:r>
        <w:t xml:space="preserve">can be added to the </w:t>
      </w:r>
      <w:r w:rsidR="00254C87">
        <w:t xml:space="preserve">selected warehouse by clicking </w:t>
      </w:r>
      <w:r>
        <w:t xml:space="preserve">on </w:t>
      </w:r>
      <w:r w:rsidR="00254C87">
        <w:t>“</w:t>
      </w:r>
      <w:r w:rsidR="00711434">
        <w:t>+</w:t>
      </w:r>
      <w:r w:rsidR="00254C87">
        <w:t>Add new resource” button</w:t>
      </w:r>
      <w:r w:rsidR="00711434" w:rsidRPr="00711434">
        <w:t xml:space="preserve"> available</w:t>
      </w:r>
      <w:r w:rsidR="00254C87">
        <w:t xml:space="preserve"> in the resource grid tool</w:t>
      </w:r>
      <w:r>
        <w:t xml:space="preserve"> </w:t>
      </w:r>
      <w:r w:rsidR="00254C87">
        <w:t>bar.</w:t>
      </w:r>
    </w:p>
    <w:p w14:paraId="77DB04A2" w14:textId="23F4E937" w:rsidR="00711434" w:rsidRDefault="00711434" w:rsidP="0051280D">
      <w:pPr>
        <w:pStyle w:val="ListParagraph"/>
        <w:numPr>
          <w:ilvl w:val="0"/>
          <w:numId w:val="7"/>
        </w:numPr>
        <w:jc w:val="both"/>
      </w:pPr>
      <w:r>
        <w:t xml:space="preserve">Add new resource popup </w:t>
      </w:r>
      <w:r w:rsidR="008F3D87">
        <w:t>window is displayed on clicking the button as seen in the screenshot below.</w:t>
      </w:r>
    </w:p>
    <w:p w14:paraId="284DC552" w14:textId="21021536" w:rsidR="00711434" w:rsidRPr="00D54F27" w:rsidRDefault="008F3D87" w:rsidP="0051280D">
      <w:pPr>
        <w:pStyle w:val="ListParagraph"/>
        <w:numPr>
          <w:ilvl w:val="0"/>
          <w:numId w:val="7"/>
        </w:numPr>
        <w:jc w:val="both"/>
      </w:pPr>
      <w:r>
        <w:t xml:space="preserve">The popup window allows the admin to input </w:t>
      </w:r>
      <w:r w:rsidR="00711434">
        <w:t xml:space="preserve">the </w:t>
      </w:r>
      <w:r>
        <w:t xml:space="preserve">required </w:t>
      </w:r>
      <w:r w:rsidR="00711434">
        <w:t xml:space="preserve">details </w:t>
      </w:r>
      <w:r>
        <w:t xml:space="preserve">and click on </w:t>
      </w:r>
      <w:r w:rsidR="00711434" w:rsidRPr="00D54F27">
        <w:t>save</w:t>
      </w:r>
      <w:r w:rsidR="00711434" w:rsidRPr="00D54F27">
        <w:rPr>
          <w:noProof/>
          <w:lang w:eastAsia="en-IN"/>
        </w:rPr>
        <w:t xml:space="preserve"> </w:t>
      </w:r>
      <w:r w:rsidR="00711434" w:rsidRPr="00D54F27">
        <w:t xml:space="preserve">button to add </w:t>
      </w:r>
      <w:r w:rsidR="00711434">
        <w:t xml:space="preserve">the </w:t>
      </w:r>
      <w:r w:rsidR="00711434" w:rsidRPr="00D54F27">
        <w:t xml:space="preserve">new </w:t>
      </w:r>
      <w:r w:rsidR="00711434">
        <w:t xml:space="preserve">resource </w:t>
      </w:r>
      <w:r>
        <w:t xml:space="preserve">for selected </w:t>
      </w:r>
      <w:r w:rsidR="00711434">
        <w:t>warehouse</w:t>
      </w:r>
      <w:r w:rsidR="00711434" w:rsidRPr="00D54F27">
        <w:t xml:space="preserve"> or </w:t>
      </w:r>
      <w:r>
        <w:t xml:space="preserve">the admin </w:t>
      </w:r>
      <w:r w:rsidR="00711434">
        <w:t xml:space="preserve">can </w:t>
      </w:r>
      <w:r w:rsidR="00711434" w:rsidRPr="00D54F27">
        <w:t xml:space="preserve">click </w:t>
      </w:r>
      <w:r w:rsidR="00711434">
        <w:t xml:space="preserve">close popup </w:t>
      </w:r>
      <w:r w:rsidR="00711434" w:rsidRPr="00D54F27">
        <w:t>button to cancel add</w:t>
      </w:r>
      <w:r w:rsidR="00711434">
        <w:t xml:space="preserve">ing </w:t>
      </w:r>
      <w:r>
        <w:t xml:space="preserve">a </w:t>
      </w:r>
      <w:r w:rsidR="00711434" w:rsidRPr="00D54F27">
        <w:t xml:space="preserve">new </w:t>
      </w:r>
      <w:r w:rsidR="00711434">
        <w:t>resource.</w:t>
      </w:r>
    </w:p>
    <w:p w14:paraId="2EBED09F" w14:textId="4C3A3580" w:rsidR="00711434" w:rsidRPr="00711434" w:rsidRDefault="00711434" w:rsidP="00711434">
      <w:pPr>
        <w:ind w:left="720" w:firstLine="720"/>
        <w:rPr>
          <w:b/>
        </w:rPr>
      </w:pPr>
      <w:r w:rsidRPr="00711434">
        <w:rPr>
          <w:b/>
        </w:rPr>
        <w:t>Fields:</w:t>
      </w:r>
    </w:p>
    <w:tbl>
      <w:tblPr>
        <w:tblStyle w:val="TableGrid"/>
        <w:tblW w:w="7371" w:type="dxa"/>
        <w:tblInd w:w="1668" w:type="dxa"/>
        <w:tblLook w:val="04A0" w:firstRow="1" w:lastRow="0" w:firstColumn="1" w:lastColumn="0" w:noHBand="0" w:noVBand="1"/>
      </w:tblPr>
      <w:tblGrid>
        <w:gridCol w:w="670"/>
        <w:gridCol w:w="2937"/>
        <w:gridCol w:w="3764"/>
      </w:tblGrid>
      <w:tr w:rsidR="00254C87" w:rsidRPr="00D54F27" w14:paraId="50C944FC" w14:textId="77777777" w:rsidTr="00254C87">
        <w:trPr>
          <w:trHeight w:val="355"/>
        </w:trPr>
        <w:tc>
          <w:tcPr>
            <w:tcW w:w="670" w:type="dxa"/>
          </w:tcPr>
          <w:p w14:paraId="5832EE86" w14:textId="77777777" w:rsidR="00254C87" w:rsidRPr="00EA5344" w:rsidRDefault="00254C87" w:rsidP="00D64C2B">
            <w:pPr>
              <w:rPr>
                <w:b/>
              </w:rPr>
            </w:pPr>
            <w:r w:rsidRPr="00EA5344">
              <w:rPr>
                <w:b/>
              </w:rPr>
              <w:t>Sl.no</w:t>
            </w:r>
          </w:p>
        </w:tc>
        <w:tc>
          <w:tcPr>
            <w:tcW w:w="2937" w:type="dxa"/>
          </w:tcPr>
          <w:p w14:paraId="34F57CB9" w14:textId="5AA9F97A" w:rsidR="00254C87" w:rsidRPr="00EA5344" w:rsidRDefault="003E0249" w:rsidP="00D64C2B">
            <w:pPr>
              <w:rPr>
                <w:b/>
              </w:rPr>
            </w:pPr>
            <w:r>
              <w:rPr>
                <w:b/>
              </w:rPr>
              <w:t>Fields Name</w:t>
            </w:r>
          </w:p>
        </w:tc>
        <w:tc>
          <w:tcPr>
            <w:tcW w:w="3764" w:type="dxa"/>
          </w:tcPr>
          <w:p w14:paraId="48BE8A37" w14:textId="77777777" w:rsidR="00254C87" w:rsidRPr="00EA5344" w:rsidRDefault="00254C87" w:rsidP="00D64C2B">
            <w:pPr>
              <w:rPr>
                <w:b/>
              </w:rPr>
            </w:pPr>
            <w:r w:rsidRPr="00EA5344">
              <w:rPr>
                <w:b/>
              </w:rPr>
              <w:t>Details</w:t>
            </w:r>
          </w:p>
        </w:tc>
      </w:tr>
      <w:tr w:rsidR="00254C87" w:rsidRPr="00D54F27" w14:paraId="13A224C5" w14:textId="77777777" w:rsidTr="00254C87">
        <w:trPr>
          <w:trHeight w:val="355"/>
        </w:trPr>
        <w:tc>
          <w:tcPr>
            <w:tcW w:w="670" w:type="dxa"/>
          </w:tcPr>
          <w:p w14:paraId="54684BB1" w14:textId="77777777" w:rsidR="00254C87" w:rsidRPr="00D54F27" w:rsidRDefault="00254C87" w:rsidP="00D64C2B">
            <w:r w:rsidRPr="00D54F27">
              <w:t>1</w:t>
            </w:r>
          </w:p>
        </w:tc>
        <w:tc>
          <w:tcPr>
            <w:tcW w:w="2937" w:type="dxa"/>
          </w:tcPr>
          <w:p w14:paraId="402C9E77" w14:textId="117C6328" w:rsidR="00254C87" w:rsidRPr="00D54F27" w:rsidRDefault="00711434" w:rsidP="00711434">
            <w:r>
              <w:t>Resource ID</w:t>
            </w:r>
          </w:p>
        </w:tc>
        <w:tc>
          <w:tcPr>
            <w:tcW w:w="3764" w:type="dxa"/>
          </w:tcPr>
          <w:p w14:paraId="0AC81AEB" w14:textId="77777777" w:rsidR="00254C87" w:rsidRPr="00D54F27" w:rsidRDefault="00254C87" w:rsidP="00D64C2B">
            <w:r w:rsidRPr="00D54F27">
              <w:t>Required : Mandatory</w:t>
            </w:r>
          </w:p>
          <w:p w14:paraId="305DA57B" w14:textId="30C5FD2C" w:rsidR="00254C87" w:rsidRPr="00D54F27" w:rsidRDefault="00AC0664" w:rsidP="00D64C2B">
            <w:r>
              <w:t>Data Type : Alphanumeric</w:t>
            </w:r>
          </w:p>
        </w:tc>
      </w:tr>
      <w:tr w:rsidR="00254C87" w:rsidRPr="00D54F27" w14:paraId="62919B8C" w14:textId="77777777" w:rsidTr="00254C87">
        <w:trPr>
          <w:trHeight w:val="355"/>
        </w:trPr>
        <w:tc>
          <w:tcPr>
            <w:tcW w:w="670" w:type="dxa"/>
          </w:tcPr>
          <w:p w14:paraId="4E695F2D" w14:textId="77777777" w:rsidR="00254C87" w:rsidRPr="00D54F27" w:rsidRDefault="00254C87" w:rsidP="00D64C2B">
            <w:r w:rsidRPr="00D54F27">
              <w:t>2</w:t>
            </w:r>
          </w:p>
        </w:tc>
        <w:tc>
          <w:tcPr>
            <w:tcW w:w="2937" w:type="dxa"/>
          </w:tcPr>
          <w:p w14:paraId="3B75115F" w14:textId="7B06E863" w:rsidR="00254C87" w:rsidRPr="00D54F27" w:rsidRDefault="00711434" w:rsidP="00711434">
            <w:r>
              <w:t>Resource Name</w:t>
            </w:r>
          </w:p>
        </w:tc>
        <w:tc>
          <w:tcPr>
            <w:tcW w:w="3764" w:type="dxa"/>
          </w:tcPr>
          <w:p w14:paraId="1528430E" w14:textId="4FF2B318" w:rsidR="00254C87" w:rsidRPr="00D54F27" w:rsidRDefault="00254C87" w:rsidP="00D64C2B">
            <w:r w:rsidRPr="00D54F27">
              <w:t xml:space="preserve">Required : </w:t>
            </w:r>
            <w:r w:rsidR="00AC0664" w:rsidRPr="00D54F27">
              <w:t>Mandatory</w:t>
            </w:r>
          </w:p>
          <w:p w14:paraId="753738F9" w14:textId="201BCB44" w:rsidR="00254C87" w:rsidRPr="00D54F27" w:rsidRDefault="00254C87" w:rsidP="00D64C2B">
            <w:r w:rsidRPr="00D54F27">
              <w:t>Data Type : Alphanume</w:t>
            </w:r>
            <w:r w:rsidR="00AC0664">
              <w:t>ric</w:t>
            </w:r>
          </w:p>
        </w:tc>
      </w:tr>
      <w:tr w:rsidR="00254C87" w:rsidRPr="00D54F27" w14:paraId="6DC7C618" w14:textId="77777777" w:rsidTr="00254C87">
        <w:trPr>
          <w:trHeight w:val="355"/>
        </w:trPr>
        <w:tc>
          <w:tcPr>
            <w:tcW w:w="670" w:type="dxa"/>
          </w:tcPr>
          <w:p w14:paraId="070923B4" w14:textId="77777777" w:rsidR="00254C87" w:rsidRPr="00D54F27" w:rsidRDefault="00254C87" w:rsidP="00D64C2B">
            <w:r w:rsidRPr="00D54F27">
              <w:t>3</w:t>
            </w:r>
          </w:p>
        </w:tc>
        <w:tc>
          <w:tcPr>
            <w:tcW w:w="2937" w:type="dxa"/>
          </w:tcPr>
          <w:p w14:paraId="04AB5BB4" w14:textId="1ECD321C" w:rsidR="00254C87" w:rsidRPr="00D54F27" w:rsidRDefault="00711434" w:rsidP="00D64C2B">
            <w:r>
              <w:t>Booking Sequence</w:t>
            </w:r>
          </w:p>
        </w:tc>
        <w:tc>
          <w:tcPr>
            <w:tcW w:w="3764" w:type="dxa"/>
          </w:tcPr>
          <w:p w14:paraId="3CE9BB6B" w14:textId="77777777" w:rsidR="00254C87" w:rsidRPr="00D54F27" w:rsidRDefault="00254C87" w:rsidP="00D64C2B">
            <w:r w:rsidRPr="00D54F27">
              <w:t>Required : Optional</w:t>
            </w:r>
          </w:p>
        </w:tc>
      </w:tr>
      <w:tr w:rsidR="00711434" w:rsidRPr="00D54F27" w14:paraId="007CAF4E" w14:textId="77777777" w:rsidTr="00254C87">
        <w:trPr>
          <w:trHeight w:val="355"/>
        </w:trPr>
        <w:tc>
          <w:tcPr>
            <w:tcW w:w="670" w:type="dxa"/>
          </w:tcPr>
          <w:p w14:paraId="1214E9A5" w14:textId="6D82EBB8" w:rsidR="00711434" w:rsidRPr="00D54F27" w:rsidRDefault="00711434" w:rsidP="00D64C2B">
            <w:r>
              <w:t>4</w:t>
            </w:r>
          </w:p>
        </w:tc>
        <w:tc>
          <w:tcPr>
            <w:tcW w:w="2937" w:type="dxa"/>
          </w:tcPr>
          <w:p w14:paraId="475407DA" w14:textId="14182D38" w:rsidR="00711434" w:rsidRDefault="00711434" w:rsidP="00D64C2B">
            <w:r>
              <w:t>Validation On/Off</w:t>
            </w:r>
          </w:p>
        </w:tc>
        <w:tc>
          <w:tcPr>
            <w:tcW w:w="3764" w:type="dxa"/>
          </w:tcPr>
          <w:p w14:paraId="7DBE16C6" w14:textId="288FAFD9" w:rsidR="00711434" w:rsidRPr="00D54F27" w:rsidRDefault="003B6869" w:rsidP="00D64C2B">
            <w:r w:rsidRPr="00D54F27">
              <w:t>Required : Optional</w:t>
            </w:r>
          </w:p>
        </w:tc>
      </w:tr>
      <w:tr w:rsidR="00711434" w:rsidRPr="00D54F27" w14:paraId="7F4E3D1A" w14:textId="77777777" w:rsidTr="00254C87">
        <w:trPr>
          <w:trHeight w:val="355"/>
        </w:trPr>
        <w:tc>
          <w:tcPr>
            <w:tcW w:w="670" w:type="dxa"/>
          </w:tcPr>
          <w:p w14:paraId="7EE0BB20" w14:textId="5299E528" w:rsidR="00711434" w:rsidRPr="00D54F27" w:rsidRDefault="00711434" w:rsidP="00D64C2B">
            <w:r>
              <w:t>5</w:t>
            </w:r>
          </w:p>
        </w:tc>
        <w:tc>
          <w:tcPr>
            <w:tcW w:w="2937" w:type="dxa"/>
          </w:tcPr>
          <w:p w14:paraId="0E77C060" w14:textId="3B6D5A2E" w:rsidR="00711434" w:rsidRDefault="00711434" w:rsidP="00D64C2B">
            <w:r>
              <w:t>Override Alert</w:t>
            </w:r>
          </w:p>
        </w:tc>
        <w:tc>
          <w:tcPr>
            <w:tcW w:w="3764" w:type="dxa"/>
          </w:tcPr>
          <w:p w14:paraId="231BDF32" w14:textId="2B59DDBE" w:rsidR="00711434" w:rsidRPr="00D54F27" w:rsidRDefault="003B6869" w:rsidP="00D64C2B">
            <w:r w:rsidRPr="00D54F27">
              <w:t>Required : Optional</w:t>
            </w:r>
          </w:p>
        </w:tc>
      </w:tr>
      <w:tr w:rsidR="00711434" w:rsidRPr="00D54F27" w14:paraId="51185D60" w14:textId="77777777" w:rsidTr="00254C87">
        <w:trPr>
          <w:trHeight w:val="355"/>
        </w:trPr>
        <w:tc>
          <w:tcPr>
            <w:tcW w:w="670" w:type="dxa"/>
          </w:tcPr>
          <w:p w14:paraId="28239F0C" w14:textId="74F91E59" w:rsidR="00711434" w:rsidRPr="00D54F27" w:rsidRDefault="00711434" w:rsidP="00D64C2B">
            <w:r>
              <w:t>6</w:t>
            </w:r>
          </w:p>
        </w:tc>
        <w:tc>
          <w:tcPr>
            <w:tcW w:w="2937" w:type="dxa"/>
          </w:tcPr>
          <w:p w14:paraId="79996380" w14:textId="7EAF1E9A" w:rsidR="00711434" w:rsidRDefault="00711434" w:rsidP="00D64C2B">
            <w:r>
              <w:t>Notification Alert</w:t>
            </w:r>
          </w:p>
        </w:tc>
        <w:tc>
          <w:tcPr>
            <w:tcW w:w="3764" w:type="dxa"/>
          </w:tcPr>
          <w:p w14:paraId="0C8B2508" w14:textId="319C878F" w:rsidR="00711434" w:rsidRPr="00D54F27" w:rsidRDefault="003B6869" w:rsidP="00D64C2B">
            <w:r w:rsidRPr="00D54F27">
              <w:t>Required : Optional</w:t>
            </w:r>
          </w:p>
        </w:tc>
      </w:tr>
      <w:tr w:rsidR="00711434" w:rsidRPr="00D54F27" w14:paraId="5BD26008" w14:textId="77777777" w:rsidTr="00254C87">
        <w:trPr>
          <w:trHeight w:val="355"/>
        </w:trPr>
        <w:tc>
          <w:tcPr>
            <w:tcW w:w="670" w:type="dxa"/>
          </w:tcPr>
          <w:p w14:paraId="7FDF6139" w14:textId="140E2EFA" w:rsidR="00711434" w:rsidRPr="00D54F27" w:rsidRDefault="00711434" w:rsidP="00D64C2B">
            <w:r>
              <w:t>7</w:t>
            </w:r>
          </w:p>
        </w:tc>
        <w:tc>
          <w:tcPr>
            <w:tcW w:w="2937" w:type="dxa"/>
          </w:tcPr>
          <w:p w14:paraId="37A1BB3F" w14:textId="6274BFFE" w:rsidR="00711434" w:rsidRDefault="00711434" w:rsidP="00D64C2B">
            <w:r>
              <w:t>Notification Email</w:t>
            </w:r>
          </w:p>
        </w:tc>
        <w:tc>
          <w:tcPr>
            <w:tcW w:w="3764" w:type="dxa"/>
          </w:tcPr>
          <w:p w14:paraId="52993D52" w14:textId="5D094201" w:rsidR="00711434" w:rsidRPr="00D54F27" w:rsidRDefault="003B6869" w:rsidP="00D64C2B">
            <w:r w:rsidRPr="00D54F27">
              <w:t>Required : Optional</w:t>
            </w:r>
          </w:p>
        </w:tc>
      </w:tr>
    </w:tbl>
    <w:p w14:paraId="3BDAA900" w14:textId="77777777" w:rsidR="003E0249" w:rsidRDefault="003E0249" w:rsidP="00B90EFF">
      <w:pPr>
        <w:ind w:left="1440"/>
      </w:pPr>
    </w:p>
    <w:p w14:paraId="26F5E36F" w14:textId="428BCACE" w:rsidR="00C27E80" w:rsidRDefault="0035025C" w:rsidP="00B90EFF">
      <w:pPr>
        <w:ind w:left="1440"/>
      </w:pPr>
      <w:r>
        <w:rPr>
          <w:noProof/>
          <w:lang w:eastAsia="en-IN"/>
        </w:rPr>
        <w:drawing>
          <wp:inline distT="0" distB="0" distL="0" distR="0" wp14:anchorId="375FF7FE" wp14:editId="003D6FFF">
            <wp:extent cx="5029200" cy="1768415"/>
            <wp:effectExtent l="0" t="0" r="0" b="3810"/>
            <wp:docPr id="18" name="Picture 18" descr="C:\Users\sivakumar.g\Desktop\NGL-Appointment\ScreenShots\ManagaSchedule\MS_R_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vakumar.g\Desktop\NGL-Appointment\ScreenShots\ManagaSchedule\MS_R_Ad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35109" cy="1770493"/>
                    </a:xfrm>
                    <a:prstGeom prst="rect">
                      <a:avLst/>
                    </a:prstGeom>
                    <a:noFill/>
                    <a:ln>
                      <a:noFill/>
                    </a:ln>
                  </pic:spPr>
                </pic:pic>
              </a:graphicData>
            </a:graphic>
          </wp:inline>
        </w:drawing>
      </w:r>
      <w:r w:rsidR="00C27E80">
        <w:t xml:space="preserve"> </w:t>
      </w:r>
    </w:p>
    <w:p w14:paraId="5A6F710C" w14:textId="4222EC45" w:rsidR="00364109" w:rsidRPr="00C27E80" w:rsidRDefault="00364109" w:rsidP="00C27E80">
      <w:pPr>
        <w:ind w:firstLine="720"/>
      </w:pPr>
      <w:r>
        <w:rPr>
          <w:b/>
        </w:rPr>
        <w:t xml:space="preserve"> Delete Resource</w:t>
      </w:r>
    </w:p>
    <w:p w14:paraId="0B63F82D" w14:textId="0BD7A61C" w:rsidR="00296009" w:rsidRPr="00D54F27" w:rsidRDefault="003E0249" w:rsidP="00296009">
      <w:pPr>
        <w:pStyle w:val="ListParagraph"/>
        <w:numPr>
          <w:ilvl w:val="0"/>
          <w:numId w:val="4"/>
        </w:numPr>
        <w:ind w:left="1560" w:hanging="426"/>
        <w:jc w:val="both"/>
      </w:pPr>
      <w:r>
        <w:t xml:space="preserve">A resource can be deleted from the resources list of the selected ware house </w:t>
      </w:r>
      <w:r w:rsidR="00296009">
        <w:t xml:space="preserve">by clicking </w:t>
      </w:r>
      <w:r>
        <w:t xml:space="preserve">on </w:t>
      </w:r>
      <w:r w:rsidR="00296009" w:rsidRPr="00D54F27">
        <w:t xml:space="preserve">Delete </w:t>
      </w:r>
      <w:r w:rsidR="00296009">
        <w:t xml:space="preserve"> </w:t>
      </w:r>
      <w:r w:rsidR="000A1F89" w:rsidRPr="00D54F27">
        <w:rPr>
          <w:noProof/>
          <w:lang w:eastAsia="en-IN"/>
        </w:rPr>
        <w:drawing>
          <wp:inline distT="0" distB="0" distL="0" distR="0" wp14:anchorId="6B0C4687" wp14:editId="50FA9863">
            <wp:extent cx="209550" cy="1809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09550" cy="180975"/>
                    </a:xfrm>
                    <a:prstGeom prst="rect">
                      <a:avLst/>
                    </a:prstGeom>
                  </pic:spPr>
                </pic:pic>
              </a:graphicData>
            </a:graphic>
          </wp:inline>
        </w:drawing>
      </w:r>
      <w:r w:rsidR="00296009" w:rsidRPr="00D54F27">
        <w:t xml:space="preserve"> button </w:t>
      </w:r>
      <w:r>
        <w:t xml:space="preserve">available in Actions column of each resource </w:t>
      </w:r>
      <w:r w:rsidR="00296009" w:rsidRPr="00D54F27">
        <w:t xml:space="preserve">row </w:t>
      </w:r>
      <w:r w:rsidR="00296009">
        <w:t>in the list</w:t>
      </w:r>
      <w:r w:rsidR="00296009" w:rsidRPr="00D54F27">
        <w:t>.</w:t>
      </w:r>
    </w:p>
    <w:p w14:paraId="1534809C" w14:textId="099F5393" w:rsidR="00296009" w:rsidRPr="00D54F27" w:rsidRDefault="00296009" w:rsidP="00296009">
      <w:pPr>
        <w:pStyle w:val="ListParagraph"/>
        <w:numPr>
          <w:ilvl w:val="0"/>
          <w:numId w:val="4"/>
        </w:numPr>
        <w:ind w:left="1560" w:hanging="426"/>
        <w:jc w:val="both"/>
      </w:pPr>
      <w:r w:rsidRPr="00D54F27">
        <w:t xml:space="preserve">A </w:t>
      </w:r>
      <w:r>
        <w:t xml:space="preserve">confirmation </w:t>
      </w:r>
      <w:r w:rsidRPr="00D54F27">
        <w:t xml:space="preserve">dialog box will </w:t>
      </w:r>
      <w:r>
        <w:t xml:space="preserve">be displayed asking the </w:t>
      </w:r>
      <w:r w:rsidR="003E0249">
        <w:t xml:space="preserve">admin </w:t>
      </w:r>
      <w:r>
        <w:t xml:space="preserve">to confirm deletion of the </w:t>
      </w:r>
      <w:r w:rsidR="003E0249">
        <w:t>resource</w:t>
      </w:r>
    </w:p>
    <w:p w14:paraId="1A36A53C" w14:textId="270C2E04" w:rsidR="00296009" w:rsidRDefault="00296009" w:rsidP="00296009">
      <w:pPr>
        <w:pStyle w:val="ListParagraph"/>
        <w:numPr>
          <w:ilvl w:val="0"/>
          <w:numId w:val="4"/>
        </w:numPr>
        <w:ind w:left="1560" w:hanging="426"/>
      </w:pPr>
      <w:r w:rsidRPr="00D54F27">
        <w:t xml:space="preserve">Click “OK” to delete </w:t>
      </w:r>
      <w:r>
        <w:t xml:space="preserve">or “Cancel” to cancel deleting the </w:t>
      </w:r>
      <w:r w:rsidR="003E0249">
        <w:t>resource</w:t>
      </w:r>
    </w:p>
    <w:p w14:paraId="64242A16" w14:textId="75FDDDD8" w:rsidR="00364109" w:rsidRDefault="00310972" w:rsidP="00B90EFF">
      <w:pPr>
        <w:ind w:left="720" w:firstLine="720"/>
      </w:pPr>
      <w:r>
        <w:rPr>
          <w:noProof/>
          <w:lang w:eastAsia="en-IN"/>
        </w:rPr>
        <w:drawing>
          <wp:inline distT="0" distB="0" distL="0" distR="0" wp14:anchorId="052F85D8" wp14:editId="3BC5467D">
            <wp:extent cx="4985468" cy="1439186"/>
            <wp:effectExtent l="0" t="0" r="5715" b="8890"/>
            <wp:docPr id="65" name="Picture 65" descr="C:\Users\sivakumar.g\Desktop\NGL-Appointment\ScreenShots\ManagaSchedule\MS_R_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vakumar.g\Desktop\NGL-Appointment\ScreenShots\ManagaSchedule\MS_R_Delet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82136" cy="1438224"/>
                    </a:xfrm>
                    <a:prstGeom prst="rect">
                      <a:avLst/>
                    </a:prstGeom>
                    <a:noFill/>
                    <a:ln>
                      <a:noFill/>
                    </a:ln>
                  </pic:spPr>
                </pic:pic>
              </a:graphicData>
            </a:graphic>
          </wp:inline>
        </w:drawing>
      </w:r>
    </w:p>
    <w:p w14:paraId="2C7962D7" w14:textId="383510FC" w:rsidR="00C72B7D" w:rsidRDefault="00254C87" w:rsidP="00C72B7D">
      <w:pPr>
        <w:rPr>
          <w:b/>
        </w:rPr>
      </w:pPr>
      <w:r>
        <w:t xml:space="preserve"> </w:t>
      </w:r>
      <w:r w:rsidR="00D64C2B">
        <w:t>2</w:t>
      </w:r>
      <w:r w:rsidR="000478EE">
        <w:t>.1.2</w:t>
      </w:r>
      <w:r w:rsidR="00C72B7D">
        <w:tab/>
      </w:r>
      <w:r w:rsidR="00C72B7D" w:rsidRPr="00C72B7D">
        <w:rPr>
          <w:b/>
        </w:rPr>
        <w:t>Copy Resource Settings</w:t>
      </w:r>
    </w:p>
    <w:p w14:paraId="1DC2F0A6" w14:textId="77777777" w:rsidR="003E0249" w:rsidRDefault="008C4352" w:rsidP="0051280D">
      <w:pPr>
        <w:pStyle w:val="ListParagraph"/>
        <w:numPr>
          <w:ilvl w:val="0"/>
          <w:numId w:val="8"/>
        </w:numPr>
      </w:pPr>
      <w:r>
        <w:t>Copy</w:t>
      </w:r>
      <w:r w:rsidR="003E0249">
        <w:t xml:space="preserve">  </w:t>
      </w:r>
      <w:r w:rsidR="0035068D">
        <w:t>resource</w:t>
      </w:r>
      <w:r>
        <w:t xml:space="preserve"> settings</w:t>
      </w:r>
      <w:r w:rsidR="00392E43">
        <w:t xml:space="preserve"> </w:t>
      </w:r>
      <w:r w:rsidR="003E0249">
        <w:t xml:space="preserve">enables </w:t>
      </w:r>
      <w:r w:rsidR="00392E43">
        <w:t xml:space="preserve">the </w:t>
      </w:r>
      <w:r w:rsidR="003E0249">
        <w:t xml:space="preserve">admin </w:t>
      </w:r>
      <w:r w:rsidR="00392E43">
        <w:t>to</w:t>
      </w:r>
      <w:r>
        <w:t xml:space="preserve"> </w:t>
      </w:r>
    </w:p>
    <w:p w14:paraId="0543772B" w14:textId="77777777" w:rsidR="003E0249" w:rsidRDefault="003E0249" w:rsidP="003E0249">
      <w:pPr>
        <w:pStyle w:val="ListParagraph"/>
        <w:numPr>
          <w:ilvl w:val="1"/>
          <w:numId w:val="8"/>
        </w:numPr>
      </w:pPr>
      <w:r>
        <w:t>C</w:t>
      </w:r>
      <w:r w:rsidR="00392E43">
        <w:t xml:space="preserve">opy resource </w:t>
      </w:r>
      <w:r>
        <w:t>s</w:t>
      </w:r>
      <w:r w:rsidR="00392E43">
        <w:t xml:space="preserve">ettings </w:t>
      </w:r>
      <w:r>
        <w:t xml:space="preserve">from an existing resource </w:t>
      </w:r>
      <w:r w:rsidR="00392E43">
        <w:t>to</w:t>
      </w:r>
      <w:r w:rsidR="008C4352">
        <w:t xml:space="preserve"> </w:t>
      </w:r>
      <w:r>
        <w:t xml:space="preserve">a </w:t>
      </w:r>
      <w:r w:rsidR="008C4352">
        <w:t>new</w:t>
      </w:r>
      <w:r w:rsidR="0006000F">
        <w:t xml:space="preserve"> resource</w:t>
      </w:r>
    </w:p>
    <w:p w14:paraId="3F5A3569" w14:textId="7BA3128C" w:rsidR="00103F72" w:rsidRDefault="003E0249" w:rsidP="003E0249">
      <w:pPr>
        <w:pStyle w:val="ListParagraph"/>
        <w:numPr>
          <w:ilvl w:val="1"/>
          <w:numId w:val="8"/>
        </w:numPr>
      </w:pPr>
      <w:r>
        <w:t xml:space="preserve">Overwrite the </w:t>
      </w:r>
      <w:r w:rsidR="00392E43">
        <w:t xml:space="preserve">resource settings </w:t>
      </w:r>
      <w:r>
        <w:t>from an existing resource by copying settings from another resource</w:t>
      </w:r>
    </w:p>
    <w:p w14:paraId="5EA5D24F" w14:textId="500F38AA" w:rsidR="00392E43" w:rsidRDefault="003E0249" w:rsidP="003E0249">
      <w:pPr>
        <w:pStyle w:val="ListParagraph"/>
        <w:numPr>
          <w:ilvl w:val="0"/>
          <w:numId w:val="8"/>
        </w:numPr>
      </w:pPr>
      <w:r>
        <w:t xml:space="preserve">When clicked </w:t>
      </w:r>
      <w:r w:rsidR="00392E43">
        <w:t xml:space="preserve">on “Copy resource Settings” button </w:t>
      </w:r>
      <w:r>
        <w:t xml:space="preserve">the admin has to select </w:t>
      </w:r>
      <w:r w:rsidR="0006000F">
        <w:t>any one of the r</w:t>
      </w:r>
      <w:r w:rsidR="00684FF9">
        <w:t>esource in the resource</w:t>
      </w:r>
      <w:r>
        <w:t>s</w:t>
      </w:r>
      <w:r w:rsidR="00684FF9">
        <w:t xml:space="preserve"> </w:t>
      </w:r>
      <w:r>
        <w:t xml:space="preserve">list and once </w:t>
      </w:r>
      <w:r w:rsidR="00392E43">
        <w:t>the button is clicked</w:t>
      </w:r>
      <w:r>
        <w:t>,</w:t>
      </w:r>
      <w:r w:rsidR="00392E43">
        <w:t xml:space="preserve"> the </w:t>
      </w:r>
      <w:r>
        <w:t>p</w:t>
      </w:r>
      <w:r w:rsidR="0006000F">
        <w:t>opup</w:t>
      </w:r>
      <w:r w:rsidR="00CB6B0D">
        <w:t xml:space="preserve"> open</w:t>
      </w:r>
      <w:r>
        <w:t>s</w:t>
      </w:r>
      <w:r w:rsidR="00CB6B0D">
        <w:t xml:space="preserve"> </w:t>
      </w:r>
      <w:r>
        <w:t>as seen in the screenshot</w:t>
      </w:r>
      <w:r w:rsidR="00392E43">
        <w:t xml:space="preserve"> below</w:t>
      </w:r>
      <w:r>
        <w:t>.</w:t>
      </w:r>
    </w:p>
    <w:p w14:paraId="1AC75D0A" w14:textId="7EC06943" w:rsidR="00CB6B0D" w:rsidRDefault="00CB6B0D" w:rsidP="00C27E80">
      <w:pPr>
        <w:ind w:firstLine="720"/>
        <w:jc w:val="both"/>
        <w:rPr>
          <w:b/>
        </w:rPr>
      </w:pPr>
      <w:r w:rsidRPr="00CB6B0D">
        <w:rPr>
          <w:b/>
        </w:rPr>
        <w:t>New resource</w:t>
      </w:r>
    </w:p>
    <w:p w14:paraId="6AB48DB9" w14:textId="356053CE" w:rsidR="003E1D9E" w:rsidRDefault="003E1D9E" w:rsidP="002137A3">
      <w:pPr>
        <w:pStyle w:val="ListParagraph"/>
        <w:numPr>
          <w:ilvl w:val="0"/>
          <w:numId w:val="22"/>
        </w:numPr>
        <w:jc w:val="both"/>
      </w:pPr>
      <w:r>
        <w:t xml:space="preserve">Copy the </w:t>
      </w:r>
      <w:r w:rsidR="00937D91">
        <w:t>r</w:t>
      </w:r>
      <w:r>
        <w:t xml:space="preserve">esource </w:t>
      </w:r>
      <w:r w:rsidR="00937D91">
        <w:t>s</w:t>
      </w:r>
      <w:r>
        <w:t xml:space="preserve">ettings for </w:t>
      </w:r>
      <w:r w:rsidR="00937D91">
        <w:t xml:space="preserve">the </w:t>
      </w:r>
      <w:r>
        <w:t xml:space="preserve">new </w:t>
      </w:r>
      <w:r w:rsidR="00937D91">
        <w:t>r</w:t>
      </w:r>
      <w:r>
        <w:t xml:space="preserve">esource </w:t>
      </w:r>
      <w:r w:rsidR="00937D91">
        <w:t xml:space="preserve">by entering the </w:t>
      </w:r>
      <w:r>
        <w:t xml:space="preserve">new ‘Resource ID’ and ‘Resource Name’ </w:t>
      </w:r>
    </w:p>
    <w:p w14:paraId="5719671F" w14:textId="456F9755" w:rsidR="003E1D9E" w:rsidRDefault="00937D91" w:rsidP="002137A3">
      <w:pPr>
        <w:pStyle w:val="ListParagraph"/>
        <w:numPr>
          <w:ilvl w:val="0"/>
          <w:numId w:val="22"/>
        </w:numPr>
        <w:jc w:val="both"/>
      </w:pPr>
      <w:r>
        <w:t xml:space="preserve">Once the </w:t>
      </w:r>
      <w:r w:rsidR="003E1D9E">
        <w:t>‘Resource ID’ and ‘Reso</w:t>
      </w:r>
      <w:r w:rsidR="00CC4300">
        <w:t>u</w:t>
      </w:r>
      <w:r w:rsidR="003E1D9E">
        <w:t xml:space="preserve">rce Name’ </w:t>
      </w:r>
      <w:r>
        <w:t xml:space="preserve">is entered, admin can click </w:t>
      </w:r>
      <w:r w:rsidR="00CC4300">
        <w:t xml:space="preserve">on </w:t>
      </w:r>
      <w:r w:rsidR="00C2324B">
        <w:t xml:space="preserve">“Add Resource and Copy Settings” button for create </w:t>
      </w:r>
      <w:r>
        <w:t xml:space="preserve">the </w:t>
      </w:r>
      <w:r w:rsidR="00C2324B">
        <w:t xml:space="preserve">new resource and </w:t>
      </w:r>
      <w:r>
        <w:t>co</w:t>
      </w:r>
      <w:r w:rsidR="00C2324B">
        <w:t>py</w:t>
      </w:r>
      <w:r>
        <w:t>ing the s</w:t>
      </w:r>
      <w:r w:rsidR="00C2324B">
        <w:t>ettings</w:t>
      </w:r>
      <w:r>
        <w:t>.</w:t>
      </w:r>
    </w:p>
    <w:p w14:paraId="6B5D1AC8" w14:textId="66FA82CD" w:rsidR="00C2324B" w:rsidRPr="003E1D9E" w:rsidRDefault="00937D91" w:rsidP="002137A3">
      <w:pPr>
        <w:pStyle w:val="ListParagraph"/>
        <w:numPr>
          <w:ilvl w:val="0"/>
          <w:numId w:val="22"/>
        </w:numPr>
        <w:jc w:val="both"/>
      </w:pPr>
      <w:r>
        <w:t>U</w:t>
      </w:r>
      <w:r w:rsidR="00C2324B">
        <w:t xml:space="preserve">ser can override the settings </w:t>
      </w:r>
      <w:r>
        <w:t xml:space="preserve">of an existing resource </w:t>
      </w:r>
      <w:r w:rsidR="00C2324B">
        <w:t xml:space="preserve">by selecting </w:t>
      </w:r>
      <w:r>
        <w:t xml:space="preserve">another </w:t>
      </w:r>
      <w:r w:rsidR="00C2324B">
        <w:t xml:space="preserve">existing resource </w:t>
      </w:r>
      <w:r>
        <w:t xml:space="preserve">to </w:t>
      </w:r>
      <w:r w:rsidR="00C2324B">
        <w:t>the copy settings</w:t>
      </w:r>
      <w:r>
        <w:t>.</w:t>
      </w:r>
    </w:p>
    <w:p w14:paraId="60D37EFD" w14:textId="01FD5791" w:rsidR="00781735" w:rsidRPr="00781735" w:rsidRDefault="00781735" w:rsidP="00781735">
      <w:pPr>
        <w:pStyle w:val="ListParagraph"/>
        <w:ind w:left="1440"/>
        <w:rPr>
          <w:b/>
        </w:rPr>
      </w:pPr>
      <w:r w:rsidRPr="00781735">
        <w:rPr>
          <w:b/>
        </w:rPr>
        <w:t>Fields:</w:t>
      </w:r>
    </w:p>
    <w:tbl>
      <w:tblPr>
        <w:tblStyle w:val="TableGrid"/>
        <w:tblW w:w="7371" w:type="dxa"/>
        <w:tblInd w:w="1668" w:type="dxa"/>
        <w:tblLook w:val="04A0" w:firstRow="1" w:lastRow="0" w:firstColumn="1" w:lastColumn="0" w:noHBand="0" w:noVBand="1"/>
      </w:tblPr>
      <w:tblGrid>
        <w:gridCol w:w="670"/>
        <w:gridCol w:w="2937"/>
        <w:gridCol w:w="3764"/>
      </w:tblGrid>
      <w:tr w:rsidR="00781735" w:rsidRPr="00D54F27" w14:paraId="26F23C24" w14:textId="77777777" w:rsidTr="00B01AF5">
        <w:trPr>
          <w:trHeight w:val="355"/>
        </w:trPr>
        <w:tc>
          <w:tcPr>
            <w:tcW w:w="670" w:type="dxa"/>
          </w:tcPr>
          <w:p w14:paraId="65D8CA60" w14:textId="77777777" w:rsidR="00781735" w:rsidRPr="00EA5344" w:rsidRDefault="00781735" w:rsidP="00B01AF5">
            <w:pPr>
              <w:rPr>
                <w:b/>
              </w:rPr>
            </w:pPr>
            <w:r w:rsidRPr="00EA5344">
              <w:rPr>
                <w:b/>
              </w:rPr>
              <w:t>Sl.no</w:t>
            </w:r>
          </w:p>
        </w:tc>
        <w:tc>
          <w:tcPr>
            <w:tcW w:w="2937" w:type="dxa"/>
          </w:tcPr>
          <w:p w14:paraId="48D8C095" w14:textId="462B3E83" w:rsidR="00781735" w:rsidRPr="00EA5344" w:rsidRDefault="00DB69F3" w:rsidP="00B01AF5">
            <w:pPr>
              <w:rPr>
                <w:b/>
              </w:rPr>
            </w:pPr>
            <w:r>
              <w:rPr>
                <w:b/>
              </w:rPr>
              <w:t>Fields Name</w:t>
            </w:r>
          </w:p>
        </w:tc>
        <w:tc>
          <w:tcPr>
            <w:tcW w:w="3764" w:type="dxa"/>
          </w:tcPr>
          <w:p w14:paraId="3E60E9B3" w14:textId="77777777" w:rsidR="00781735" w:rsidRPr="00EA5344" w:rsidRDefault="00781735" w:rsidP="00B01AF5">
            <w:pPr>
              <w:rPr>
                <w:b/>
              </w:rPr>
            </w:pPr>
            <w:r w:rsidRPr="00EA5344">
              <w:rPr>
                <w:b/>
              </w:rPr>
              <w:t>Details</w:t>
            </w:r>
          </w:p>
        </w:tc>
      </w:tr>
      <w:tr w:rsidR="00781735" w:rsidRPr="00D54F27" w14:paraId="5ED5BA22" w14:textId="77777777" w:rsidTr="00B01AF5">
        <w:trPr>
          <w:trHeight w:val="355"/>
        </w:trPr>
        <w:tc>
          <w:tcPr>
            <w:tcW w:w="670" w:type="dxa"/>
          </w:tcPr>
          <w:p w14:paraId="35F9E8D3" w14:textId="77777777" w:rsidR="00781735" w:rsidRPr="00D54F27" w:rsidRDefault="00781735" w:rsidP="00B01AF5">
            <w:r w:rsidRPr="00D54F27">
              <w:t>1</w:t>
            </w:r>
          </w:p>
        </w:tc>
        <w:tc>
          <w:tcPr>
            <w:tcW w:w="2937" w:type="dxa"/>
          </w:tcPr>
          <w:p w14:paraId="4F65C5E3" w14:textId="77777777" w:rsidR="00781735" w:rsidRPr="00D54F27" w:rsidRDefault="00781735" w:rsidP="00B01AF5">
            <w:r>
              <w:t>Resource ID</w:t>
            </w:r>
          </w:p>
        </w:tc>
        <w:tc>
          <w:tcPr>
            <w:tcW w:w="3764" w:type="dxa"/>
          </w:tcPr>
          <w:p w14:paraId="0E656A23" w14:textId="77777777" w:rsidR="00781735" w:rsidRPr="00D54F27" w:rsidRDefault="00781735" w:rsidP="00B01AF5">
            <w:r w:rsidRPr="00D54F27">
              <w:t>Required : Mandatory</w:t>
            </w:r>
          </w:p>
          <w:p w14:paraId="5EDCFCA9" w14:textId="40E9BB7F" w:rsidR="00781735" w:rsidRPr="00D54F27" w:rsidRDefault="00F30377" w:rsidP="00B01AF5">
            <w:r>
              <w:t>Data Type : Alphanumeric</w:t>
            </w:r>
          </w:p>
        </w:tc>
      </w:tr>
      <w:tr w:rsidR="00781735" w:rsidRPr="00D54F27" w14:paraId="6657E0F5" w14:textId="77777777" w:rsidTr="00B01AF5">
        <w:trPr>
          <w:trHeight w:val="355"/>
        </w:trPr>
        <w:tc>
          <w:tcPr>
            <w:tcW w:w="670" w:type="dxa"/>
          </w:tcPr>
          <w:p w14:paraId="485282EB" w14:textId="77777777" w:rsidR="00781735" w:rsidRPr="00D54F27" w:rsidRDefault="00781735" w:rsidP="00B01AF5">
            <w:r w:rsidRPr="00D54F27">
              <w:t>2</w:t>
            </w:r>
          </w:p>
        </w:tc>
        <w:tc>
          <w:tcPr>
            <w:tcW w:w="2937" w:type="dxa"/>
          </w:tcPr>
          <w:p w14:paraId="20753FAC" w14:textId="77777777" w:rsidR="00781735" w:rsidRPr="00D54F27" w:rsidRDefault="00781735" w:rsidP="00B01AF5">
            <w:r>
              <w:t>Resource Name</w:t>
            </w:r>
          </w:p>
        </w:tc>
        <w:tc>
          <w:tcPr>
            <w:tcW w:w="3764" w:type="dxa"/>
          </w:tcPr>
          <w:p w14:paraId="4D187C34" w14:textId="47CD5109" w:rsidR="00781735" w:rsidRPr="00D54F27" w:rsidRDefault="00781735" w:rsidP="00B01AF5">
            <w:r w:rsidRPr="00D54F27">
              <w:t xml:space="preserve">Required : </w:t>
            </w:r>
            <w:r w:rsidR="00042168" w:rsidRPr="00D54F27">
              <w:t>Mandatory</w:t>
            </w:r>
          </w:p>
          <w:p w14:paraId="24D3A46E" w14:textId="0D9FF54A" w:rsidR="00781735" w:rsidRPr="00D54F27" w:rsidRDefault="00781735" w:rsidP="00B01AF5">
            <w:r w:rsidRPr="00D54F27">
              <w:t>Data Typ</w:t>
            </w:r>
            <w:r w:rsidR="00F30377">
              <w:t>e : Alphanumeric</w:t>
            </w:r>
          </w:p>
        </w:tc>
      </w:tr>
    </w:tbl>
    <w:p w14:paraId="7FCAA56A" w14:textId="1EAF5A25" w:rsidR="00392E43" w:rsidRDefault="00392E43" w:rsidP="00C72B7D"/>
    <w:p w14:paraId="157BA9A7" w14:textId="4ED9D9AE" w:rsidR="0035068D" w:rsidRDefault="00692117" w:rsidP="00DB69F3">
      <w:pPr>
        <w:ind w:left="360" w:firstLine="720"/>
      </w:pPr>
      <w:r>
        <w:rPr>
          <w:noProof/>
          <w:lang w:eastAsia="en-IN"/>
        </w:rPr>
        <w:drawing>
          <wp:inline distT="0" distB="0" distL="0" distR="0" wp14:anchorId="549AC36C" wp14:editId="74308EAB">
            <wp:extent cx="5176299" cy="1386824"/>
            <wp:effectExtent l="0" t="0" r="5715" b="4445"/>
            <wp:docPr id="80" name="Picture 80" descr="C:\Users\sivakumar.g\Desktop\NGL-Appointment\ScreenShots\ManagaSchedule\MS_CRS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vakumar.g\Desktop\NGL-Appointment\ScreenShots\ManagaSchedule\MS_CRS_New.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88672" cy="1390139"/>
                    </a:xfrm>
                    <a:prstGeom prst="rect">
                      <a:avLst/>
                    </a:prstGeom>
                    <a:noFill/>
                    <a:ln>
                      <a:noFill/>
                    </a:ln>
                  </pic:spPr>
                </pic:pic>
              </a:graphicData>
            </a:graphic>
          </wp:inline>
        </w:drawing>
      </w:r>
    </w:p>
    <w:p w14:paraId="56C527B6" w14:textId="763A2052" w:rsidR="0035068D" w:rsidRDefault="00692117" w:rsidP="006A0720">
      <w:pPr>
        <w:ind w:left="360" w:firstLine="720"/>
      </w:pPr>
      <w:r>
        <w:rPr>
          <w:noProof/>
          <w:lang w:eastAsia="en-IN"/>
        </w:rPr>
        <w:drawing>
          <wp:inline distT="0" distB="0" distL="0" distR="0" wp14:anchorId="6B2B4EFB" wp14:editId="4E3078F1">
            <wp:extent cx="5227608" cy="1595887"/>
            <wp:effectExtent l="0" t="0" r="0" b="4445"/>
            <wp:docPr id="81" name="Picture 81" descr="C:\Users\sivakumar.g\Desktop\NGL-Appointment\ScreenShots\ManagaSchedule\MS_CRS_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ivakumar.g\Desktop\NGL-Appointment\ScreenShots\ManagaSchedule\MS_CRS_Ex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31492" cy="1597073"/>
                    </a:xfrm>
                    <a:prstGeom prst="rect">
                      <a:avLst/>
                    </a:prstGeom>
                    <a:noFill/>
                    <a:ln>
                      <a:noFill/>
                    </a:ln>
                  </pic:spPr>
                </pic:pic>
              </a:graphicData>
            </a:graphic>
          </wp:inline>
        </w:drawing>
      </w:r>
    </w:p>
    <w:p w14:paraId="66D95302" w14:textId="399673B0" w:rsidR="000478EE" w:rsidRDefault="000478EE" w:rsidP="000478EE">
      <w:pPr>
        <w:rPr>
          <w:b/>
        </w:rPr>
      </w:pPr>
      <w:r>
        <w:t>2.1.3</w:t>
      </w:r>
      <w:r w:rsidR="00C0533F">
        <w:tab/>
      </w:r>
      <w:r w:rsidR="00C0533F" w:rsidRPr="00C0533F">
        <w:rPr>
          <w:b/>
        </w:rPr>
        <w:t>Edit Resource Details and settings</w:t>
      </w:r>
    </w:p>
    <w:p w14:paraId="5BE10712" w14:textId="63DCEBB2" w:rsidR="00C0533F" w:rsidRDefault="00C0533F" w:rsidP="002137A3">
      <w:pPr>
        <w:pStyle w:val="ListParagraph"/>
        <w:numPr>
          <w:ilvl w:val="1"/>
          <w:numId w:val="23"/>
        </w:numPr>
      </w:pPr>
      <w:r w:rsidRPr="00C0533F">
        <w:t xml:space="preserve">The </w:t>
      </w:r>
      <w:r w:rsidR="00B74470">
        <w:t xml:space="preserve">admin </w:t>
      </w:r>
      <w:r>
        <w:t xml:space="preserve">can edit the resource details and settings by selecting the resource </w:t>
      </w:r>
      <w:r w:rsidR="00B74470">
        <w:t xml:space="preserve">from </w:t>
      </w:r>
      <w:r>
        <w:t>the resource</w:t>
      </w:r>
      <w:r w:rsidR="00B74470">
        <w:t>s</w:t>
      </w:r>
      <w:r>
        <w:t xml:space="preserve"> grid</w:t>
      </w:r>
    </w:p>
    <w:p w14:paraId="140FCD31" w14:textId="26A1A233" w:rsidR="006A0720" w:rsidRDefault="00B74470" w:rsidP="002137A3">
      <w:pPr>
        <w:pStyle w:val="ListParagraph"/>
        <w:numPr>
          <w:ilvl w:val="1"/>
          <w:numId w:val="23"/>
        </w:numPr>
      </w:pPr>
      <w:r>
        <w:t xml:space="preserve">Once a resource is selected, </w:t>
      </w:r>
      <w:r w:rsidR="006A0720">
        <w:t xml:space="preserve">the resource the details </w:t>
      </w:r>
      <w:r>
        <w:t xml:space="preserve">are </w:t>
      </w:r>
      <w:r w:rsidR="006A0720">
        <w:t>display</w:t>
      </w:r>
      <w:r>
        <w:t>ed</w:t>
      </w:r>
      <w:r w:rsidR="006A0720">
        <w:t xml:space="preserve"> in </w:t>
      </w:r>
      <w:r>
        <w:t>r</w:t>
      </w:r>
      <w:r w:rsidR="006A0720">
        <w:t xml:space="preserve">esource </w:t>
      </w:r>
      <w:r>
        <w:t>d</w:t>
      </w:r>
      <w:r w:rsidR="006A0720">
        <w:t xml:space="preserve">etails section </w:t>
      </w:r>
      <w:r>
        <w:t>along with the settings in a</w:t>
      </w:r>
      <w:r w:rsidR="006A0720">
        <w:t xml:space="preserve">ppointment Settings section </w:t>
      </w:r>
      <w:r w:rsidR="00764EFF">
        <w:t>as seen in the screenshot below</w:t>
      </w:r>
      <w:r>
        <w:t>.</w:t>
      </w:r>
    </w:p>
    <w:p w14:paraId="7A7BB3E6" w14:textId="16E30C2B" w:rsidR="00942E0A" w:rsidRDefault="00B74470" w:rsidP="002137A3">
      <w:pPr>
        <w:pStyle w:val="ListParagraph"/>
        <w:numPr>
          <w:ilvl w:val="1"/>
          <w:numId w:val="23"/>
        </w:numPr>
      </w:pPr>
      <w:r>
        <w:t xml:space="preserve">Once the details are edited </w:t>
      </w:r>
      <w:r w:rsidR="00764EFF">
        <w:t>and setting of an resource</w:t>
      </w:r>
      <w:r>
        <w:t>,</w:t>
      </w:r>
      <w:r w:rsidR="00764EFF">
        <w:t xml:space="preserve"> </w:t>
      </w:r>
      <w:r>
        <w:t xml:space="preserve">admin </w:t>
      </w:r>
      <w:r w:rsidR="00764EFF">
        <w:t xml:space="preserve">can save the details </w:t>
      </w:r>
      <w:r>
        <w:t xml:space="preserve">in the appropriate section available at the top of each sub section </w:t>
      </w:r>
      <w:r w:rsidR="00764EFF">
        <w:t xml:space="preserve">by clicking the </w:t>
      </w:r>
      <w:r w:rsidR="0075680D">
        <w:rPr>
          <w:noProof/>
          <w:lang w:eastAsia="en-IN"/>
        </w:rPr>
        <w:drawing>
          <wp:inline distT="0" distB="0" distL="0" distR="0" wp14:anchorId="1A70F606" wp14:editId="5EAF0B00">
            <wp:extent cx="195647" cy="181154"/>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95647" cy="181154"/>
                    </a:xfrm>
                    <a:prstGeom prst="rect">
                      <a:avLst/>
                    </a:prstGeom>
                  </pic:spPr>
                </pic:pic>
              </a:graphicData>
            </a:graphic>
          </wp:inline>
        </w:drawing>
      </w:r>
      <w:r w:rsidR="0075680D">
        <w:t xml:space="preserve"> (</w:t>
      </w:r>
      <w:r w:rsidR="00764EFF">
        <w:t>save</w:t>
      </w:r>
      <w:r w:rsidR="0075680D">
        <w:t>)</w:t>
      </w:r>
      <w:r w:rsidR="00764EFF">
        <w:t xml:space="preserve"> button respectively</w:t>
      </w:r>
      <w:r>
        <w:t>.</w:t>
      </w:r>
    </w:p>
    <w:p w14:paraId="51D43DEF" w14:textId="0E750F07" w:rsidR="006A0720" w:rsidRDefault="002E6B65" w:rsidP="007E21FC">
      <w:pPr>
        <w:ind w:left="720" w:firstLine="720"/>
      </w:pPr>
      <w:r>
        <w:rPr>
          <w:noProof/>
          <w:lang w:eastAsia="en-IN"/>
        </w:rPr>
        <w:drawing>
          <wp:inline distT="0" distB="0" distL="0" distR="0" wp14:anchorId="1EA575C2" wp14:editId="5F6FEF55">
            <wp:extent cx="5046453" cy="1682151"/>
            <wp:effectExtent l="0" t="0" r="1905" b="0"/>
            <wp:docPr id="82" name="Picture 82" descr="C:\Users\sivakumar.g\Desktop\NGL-Appointment\ScreenShots\ManagaSchedule\MS_RD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vakumar.g\Desktop\NGL-Appointment\ScreenShots\ManagaSchedule\MS_RD_edi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6453" cy="1682151"/>
                    </a:xfrm>
                    <a:prstGeom prst="rect">
                      <a:avLst/>
                    </a:prstGeom>
                    <a:noFill/>
                    <a:ln>
                      <a:noFill/>
                    </a:ln>
                  </pic:spPr>
                </pic:pic>
              </a:graphicData>
            </a:graphic>
          </wp:inline>
        </w:drawing>
      </w:r>
    </w:p>
    <w:p w14:paraId="0B836885" w14:textId="27CD96E0" w:rsidR="007E21FC" w:rsidRDefault="00300789" w:rsidP="007E21FC">
      <w:pPr>
        <w:rPr>
          <w:b/>
        </w:rPr>
      </w:pPr>
      <w:r>
        <w:t>2.1.4</w:t>
      </w:r>
      <w:r w:rsidR="007E21FC">
        <w:tab/>
      </w:r>
      <w:r w:rsidR="007E21FC" w:rsidRPr="00C0533F">
        <w:rPr>
          <w:b/>
        </w:rPr>
        <w:t xml:space="preserve">Edit Resource </w:t>
      </w:r>
      <w:r w:rsidR="001A44E0">
        <w:rPr>
          <w:b/>
        </w:rPr>
        <w:t>Other</w:t>
      </w:r>
      <w:r w:rsidR="007E21FC" w:rsidRPr="00C0533F">
        <w:rPr>
          <w:b/>
        </w:rPr>
        <w:t xml:space="preserve"> settings</w:t>
      </w:r>
    </w:p>
    <w:p w14:paraId="1069F34A" w14:textId="0C9CA93C" w:rsidR="001A44E0" w:rsidRDefault="00E45B3C" w:rsidP="007E21FC">
      <w:pPr>
        <w:rPr>
          <w:b/>
        </w:rPr>
      </w:pPr>
      <w:r>
        <w:t>2.1.4.1</w:t>
      </w:r>
      <w:r w:rsidR="001A44E0">
        <w:rPr>
          <w:b/>
        </w:rPr>
        <w:tab/>
        <w:t>Package Types</w:t>
      </w:r>
    </w:p>
    <w:p w14:paraId="6755C2A9" w14:textId="354C54ED" w:rsidR="009F7158" w:rsidRDefault="002B6E7C" w:rsidP="009F7158">
      <w:pPr>
        <w:pStyle w:val="ListParagraph"/>
        <w:numPr>
          <w:ilvl w:val="0"/>
          <w:numId w:val="3"/>
        </w:numPr>
        <w:spacing w:after="0"/>
        <w:ind w:left="1560" w:hanging="426"/>
      </w:pPr>
      <w:r>
        <w:t>The p</w:t>
      </w:r>
      <w:r w:rsidR="009F7158" w:rsidRPr="009F7158">
        <w:t>ackage</w:t>
      </w:r>
      <w:r w:rsidR="009F7158">
        <w:t xml:space="preserve"> types supported type </w:t>
      </w:r>
      <w:r>
        <w:t xml:space="preserve">by particular </w:t>
      </w:r>
      <w:r w:rsidR="009F7158">
        <w:t xml:space="preserve">resource </w:t>
      </w:r>
      <w:r>
        <w:t xml:space="preserve">can also be setup by clicking on </w:t>
      </w:r>
      <w:r w:rsidR="009F7158" w:rsidRPr="00D54F27">
        <w:t>edit</w:t>
      </w:r>
      <w:r w:rsidR="009F7158" w:rsidRPr="00D54F27">
        <w:rPr>
          <w:noProof/>
          <w:lang w:eastAsia="en-IN"/>
        </w:rPr>
        <w:t xml:space="preserve"> </w:t>
      </w:r>
      <w:r w:rsidR="009F7158" w:rsidRPr="00D54F27">
        <w:rPr>
          <w:noProof/>
          <w:lang w:eastAsia="en-IN"/>
        </w:rPr>
        <w:drawing>
          <wp:inline distT="0" distB="0" distL="0" distR="0" wp14:anchorId="6019B59F" wp14:editId="55596D1A">
            <wp:extent cx="209550" cy="171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09550" cy="171450"/>
                    </a:xfrm>
                    <a:prstGeom prst="rect">
                      <a:avLst/>
                    </a:prstGeom>
                  </pic:spPr>
                </pic:pic>
              </a:graphicData>
            </a:graphic>
          </wp:inline>
        </w:drawing>
      </w:r>
      <w:r w:rsidR="009F7158" w:rsidRPr="00D54F27">
        <w:t xml:space="preserve"> button </w:t>
      </w:r>
      <w:r>
        <w:t xml:space="preserve">available in the </w:t>
      </w:r>
      <w:r w:rsidR="009F7158">
        <w:t>toolbar of package Type list grid</w:t>
      </w:r>
      <w:r>
        <w:t>.</w:t>
      </w:r>
    </w:p>
    <w:p w14:paraId="5C7E6294" w14:textId="77777777" w:rsidR="002B6E7C" w:rsidRDefault="002B6E7C" w:rsidP="00891532">
      <w:pPr>
        <w:pStyle w:val="ListParagraph"/>
        <w:numPr>
          <w:ilvl w:val="0"/>
          <w:numId w:val="3"/>
        </w:numPr>
        <w:spacing w:after="0"/>
        <w:ind w:left="1560" w:hanging="426"/>
        <w:jc w:val="both"/>
      </w:pPr>
      <w:r>
        <w:t xml:space="preserve">The admin can click on </w:t>
      </w:r>
      <w:r w:rsidR="00891532">
        <w:t xml:space="preserve">edit button </w:t>
      </w:r>
      <w:r>
        <w:t>for the popup window to open and list the package types so that admin can select the package type supported.</w:t>
      </w:r>
    </w:p>
    <w:p w14:paraId="156FDA22" w14:textId="3B286160" w:rsidR="00891532" w:rsidRDefault="002B6E7C" w:rsidP="00891532">
      <w:pPr>
        <w:pStyle w:val="ListParagraph"/>
        <w:numPr>
          <w:ilvl w:val="0"/>
          <w:numId w:val="3"/>
        </w:numPr>
        <w:spacing w:after="0"/>
        <w:ind w:left="1560" w:hanging="426"/>
        <w:jc w:val="both"/>
      </w:pPr>
      <w:r>
        <w:t xml:space="preserve">The selected package types are associated to the resource once the admin </w:t>
      </w:r>
      <w:r w:rsidR="00891532" w:rsidRPr="00D54F27">
        <w:t>click</w:t>
      </w:r>
      <w:r>
        <w:t>s</w:t>
      </w:r>
      <w:r w:rsidR="00891532" w:rsidRPr="00D54F27">
        <w:t xml:space="preserve"> </w:t>
      </w:r>
      <w:r w:rsidR="00891532">
        <w:t>on “save”</w:t>
      </w:r>
      <w:r w:rsidR="00891532" w:rsidRPr="00D54F27">
        <w:t xml:space="preserve"> button to save the changes or click </w:t>
      </w:r>
      <w:r w:rsidR="00CA7DB8">
        <w:t xml:space="preserve">to </w:t>
      </w:r>
      <w:r w:rsidR="00891532">
        <w:t>close popup</w:t>
      </w:r>
      <w:r w:rsidR="00891532">
        <w:rPr>
          <w:noProof/>
          <w:lang w:eastAsia="en-IN"/>
        </w:rPr>
        <w:t xml:space="preserve"> </w:t>
      </w:r>
      <w:r w:rsidR="00891532">
        <w:t>button to cancel the selected Package types</w:t>
      </w:r>
      <w:r>
        <w:t>.</w:t>
      </w:r>
    </w:p>
    <w:p w14:paraId="4FDB4538" w14:textId="4E71A136" w:rsidR="00766BFE" w:rsidRDefault="00766BFE" w:rsidP="00766BFE">
      <w:pPr>
        <w:spacing w:after="0"/>
        <w:ind w:left="1440"/>
        <w:jc w:val="both"/>
      </w:pPr>
      <w:r>
        <w:tab/>
      </w:r>
      <w:r w:rsidR="005E00CE">
        <w:rPr>
          <w:noProof/>
          <w:lang w:eastAsia="en-IN"/>
        </w:rPr>
        <w:drawing>
          <wp:inline distT="0" distB="0" distL="0" distR="0" wp14:anchorId="3B22E595" wp14:editId="16BCAE4D">
            <wp:extent cx="5098211" cy="1526875"/>
            <wp:effectExtent l="0" t="0" r="7620" b="0"/>
            <wp:docPr id="83" name="Picture 83" descr="C:\Users\sivakumar.g\Desktop\NGL-Appointment\ScreenShots\ManagaSchedule\MS_RD_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vakumar.g\Desktop\NGL-Appointment\ScreenShots\ManagaSchedule\MS_RD_P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01853" cy="1527966"/>
                    </a:xfrm>
                    <a:prstGeom prst="rect">
                      <a:avLst/>
                    </a:prstGeom>
                    <a:noFill/>
                    <a:ln>
                      <a:noFill/>
                    </a:ln>
                  </pic:spPr>
                </pic:pic>
              </a:graphicData>
            </a:graphic>
          </wp:inline>
        </w:drawing>
      </w:r>
    </w:p>
    <w:p w14:paraId="0AEE0C3F" w14:textId="2818F95F" w:rsidR="009F7158" w:rsidRPr="009F7158" w:rsidRDefault="009F7158" w:rsidP="007E21FC">
      <w:r>
        <w:t xml:space="preserve"> </w:t>
      </w:r>
    </w:p>
    <w:p w14:paraId="5EA7E3CA" w14:textId="22DC29FD" w:rsidR="001A44E0" w:rsidRDefault="004039D5" w:rsidP="007E21FC">
      <w:pPr>
        <w:rPr>
          <w:b/>
        </w:rPr>
      </w:pPr>
      <w:r w:rsidRPr="004039D5">
        <w:t>2.1.4.2</w:t>
      </w:r>
      <w:r w:rsidR="001A44E0">
        <w:rPr>
          <w:b/>
        </w:rPr>
        <w:tab/>
      </w:r>
      <w:r w:rsidR="00766BFE">
        <w:rPr>
          <w:b/>
        </w:rPr>
        <w:t>Temperature</w:t>
      </w:r>
      <w:r w:rsidR="001A44E0">
        <w:rPr>
          <w:b/>
        </w:rPr>
        <w:t xml:space="preserve"> Types</w:t>
      </w:r>
    </w:p>
    <w:p w14:paraId="142CD39E" w14:textId="5A40462F" w:rsidR="00766BFE" w:rsidRDefault="00604C17" w:rsidP="002137A3">
      <w:pPr>
        <w:pStyle w:val="ListParagraph"/>
        <w:numPr>
          <w:ilvl w:val="0"/>
          <w:numId w:val="25"/>
        </w:numPr>
        <w:spacing w:after="0"/>
      </w:pPr>
      <w:r>
        <w:t xml:space="preserve">The temperature </w:t>
      </w:r>
      <w:r w:rsidR="00766BFE">
        <w:t xml:space="preserve">types </w:t>
      </w:r>
      <w:r>
        <w:t xml:space="preserve">for a </w:t>
      </w:r>
      <w:r w:rsidR="00766BFE">
        <w:t xml:space="preserve">resource can be </w:t>
      </w:r>
      <w:r>
        <w:t xml:space="preserve">setup and managed </w:t>
      </w:r>
      <w:r w:rsidR="00766BFE">
        <w:t>by clicking the</w:t>
      </w:r>
      <w:r w:rsidR="00766BFE" w:rsidRPr="009F7158">
        <w:t xml:space="preserve"> </w:t>
      </w:r>
      <w:r w:rsidR="00766BFE" w:rsidRPr="00D54F27">
        <w:t>edit</w:t>
      </w:r>
      <w:r w:rsidR="00766BFE" w:rsidRPr="00D54F27">
        <w:rPr>
          <w:noProof/>
          <w:lang w:eastAsia="en-IN"/>
        </w:rPr>
        <w:t xml:space="preserve"> </w:t>
      </w:r>
      <w:r w:rsidR="00766BFE" w:rsidRPr="00D54F27">
        <w:rPr>
          <w:noProof/>
          <w:lang w:eastAsia="en-IN"/>
        </w:rPr>
        <w:drawing>
          <wp:inline distT="0" distB="0" distL="0" distR="0" wp14:anchorId="313A309C" wp14:editId="20678B91">
            <wp:extent cx="209550" cy="1714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09550" cy="171450"/>
                    </a:xfrm>
                    <a:prstGeom prst="rect">
                      <a:avLst/>
                    </a:prstGeom>
                  </pic:spPr>
                </pic:pic>
              </a:graphicData>
            </a:graphic>
          </wp:inline>
        </w:drawing>
      </w:r>
      <w:r w:rsidR="00766BFE" w:rsidRPr="00D54F27">
        <w:t xml:space="preserve"> button </w:t>
      </w:r>
      <w:r>
        <w:t xml:space="preserve">available in top header </w:t>
      </w:r>
      <w:r w:rsidR="00766BFE">
        <w:t>of Temperature Type list grid</w:t>
      </w:r>
      <w:r>
        <w:t>.</w:t>
      </w:r>
    </w:p>
    <w:p w14:paraId="16BF22B4" w14:textId="6437C83F" w:rsidR="00766BFE" w:rsidRPr="00D54F27" w:rsidRDefault="00604C17" w:rsidP="002137A3">
      <w:pPr>
        <w:pStyle w:val="ListParagraph"/>
        <w:numPr>
          <w:ilvl w:val="0"/>
          <w:numId w:val="25"/>
        </w:numPr>
        <w:spacing w:after="0"/>
        <w:jc w:val="both"/>
      </w:pPr>
      <w:r>
        <w:t xml:space="preserve">Admin </w:t>
      </w:r>
      <w:r w:rsidR="00766BFE">
        <w:t xml:space="preserve">can click on edit button to open </w:t>
      </w:r>
      <w:r>
        <w:t>the p</w:t>
      </w:r>
      <w:r w:rsidR="00766BFE">
        <w:t xml:space="preserve">opup </w:t>
      </w:r>
      <w:r>
        <w:t xml:space="preserve">window listing the temperature type so that the </w:t>
      </w:r>
      <w:r w:rsidR="00766BFE">
        <w:t xml:space="preserve">supported </w:t>
      </w:r>
      <w:r>
        <w:t>t</w:t>
      </w:r>
      <w:r w:rsidR="00CA7DB8">
        <w:t xml:space="preserve">emperature </w:t>
      </w:r>
      <w:r w:rsidR="00766BFE">
        <w:t xml:space="preserve">type </w:t>
      </w:r>
      <w:r>
        <w:t>can be selected from the grid.</w:t>
      </w:r>
      <w:r w:rsidR="00766BFE" w:rsidRPr="00D54F27">
        <w:t xml:space="preserve"> </w:t>
      </w:r>
    </w:p>
    <w:p w14:paraId="3DA2FFC0" w14:textId="321D0A61" w:rsidR="00766BFE" w:rsidRDefault="00766BFE" w:rsidP="002137A3">
      <w:pPr>
        <w:pStyle w:val="ListParagraph"/>
        <w:numPr>
          <w:ilvl w:val="0"/>
          <w:numId w:val="25"/>
        </w:numPr>
        <w:spacing w:after="0"/>
        <w:jc w:val="both"/>
      </w:pPr>
      <w:r>
        <w:t xml:space="preserve">Once the </w:t>
      </w:r>
      <w:r w:rsidR="00604C17">
        <w:t>admin has completed selecting the t</w:t>
      </w:r>
      <w:r w:rsidR="00CA7DB8">
        <w:t xml:space="preserve">emperature </w:t>
      </w:r>
      <w:r>
        <w:t>types</w:t>
      </w:r>
      <w:r w:rsidR="00604C17">
        <w:t xml:space="preserve"> to be associated they can click on </w:t>
      </w:r>
      <w:r>
        <w:t>“save”</w:t>
      </w:r>
      <w:r w:rsidRPr="00D54F27">
        <w:t xml:space="preserve"> button to save the changes or click</w:t>
      </w:r>
      <w:r w:rsidR="00CA7DB8">
        <w:t xml:space="preserve"> to</w:t>
      </w:r>
      <w:r w:rsidRPr="00D54F27">
        <w:t xml:space="preserve"> </w:t>
      </w:r>
      <w:r>
        <w:t>close popup</w:t>
      </w:r>
      <w:r>
        <w:rPr>
          <w:noProof/>
          <w:lang w:eastAsia="en-IN"/>
        </w:rPr>
        <w:t xml:space="preserve"> </w:t>
      </w:r>
      <w:r>
        <w:t xml:space="preserve">button to cancel the </w:t>
      </w:r>
      <w:r w:rsidR="00604C17">
        <w:t>chosen t</w:t>
      </w:r>
      <w:r w:rsidR="00CA7DB8">
        <w:t xml:space="preserve">emperature </w:t>
      </w:r>
      <w:r>
        <w:t>types</w:t>
      </w:r>
      <w:r w:rsidR="00604C17">
        <w:t>.</w:t>
      </w:r>
    </w:p>
    <w:p w14:paraId="0A9F762A" w14:textId="77777777" w:rsidR="00720023" w:rsidRDefault="00720023" w:rsidP="00720023">
      <w:pPr>
        <w:pStyle w:val="ListParagraph"/>
        <w:spacing w:after="0"/>
        <w:ind w:left="1440"/>
        <w:jc w:val="both"/>
      </w:pPr>
    </w:p>
    <w:p w14:paraId="5EEFD940" w14:textId="696B1BC3" w:rsidR="00720023" w:rsidRDefault="005E00CE" w:rsidP="00720023">
      <w:pPr>
        <w:pStyle w:val="ListParagraph"/>
        <w:spacing w:after="0"/>
        <w:ind w:left="1440"/>
        <w:jc w:val="both"/>
      </w:pPr>
      <w:r>
        <w:rPr>
          <w:noProof/>
          <w:lang w:eastAsia="en-IN"/>
        </w:rPr>
        <w:drawing>
          <wp:inline distT="0" distB="0" distL="0" distR="0" wp14:anchorId="782A4692" wp14:editId="5749D5A9">
            <wp:extent cx="4994694" cy="1673524"/>
            <wp:effectExtent l="0" t="0" r="0" b="3175"/>
            <wp:docPr id="85" name="Picture 85" descr="C:\Users\sivakumar.g\Desktop\NGL-Appointment\ScreenShots\ManagaSchedule\MS_RD_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ivakumar.g\Desktop\NGL-Appointment\ScreenShots\ManagaSchedule\MS_RD_T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95763" cy="1673882"/>
                    </a:xfrm>
                    <a:prstGeom prst="rect">
                      <a:avLst/>
                    </a:prstGeom>
                    <a:noFill/>
                    <a:ln>
                      <a:noFill/>
                    </a:ln>
                  </pic:spPr>
                </pic:pic>
              </a:graphicData>
            </a:graphic>
          </wp:inline>
        </w:drawing>
      </w:r>
    </w:p>
    <w:p w14:paraId="4A418D6C" w14:textId="77777777" w:rsidR="00766BFE" w:rsidRDefault="00766BFE" w:rsidP="007E21FC">
      <w:pPr>
        <w:rPr>
          <w:b/>
        </w:rPr>
      </w:pPr>
    </w:p>
    <w:p w14:paraId="770A187B" w14:textId="3EB082F1" w:rsidR="001A44E0" w:rsidRDefault="004039D5" w:rsidP="007E21FC">
      <w:pPr>
        <w:rPr>
          <w:b/>
        </w:rPr>
      </w:pPr>
      <w:r w:rsidRPr="004039D5">
        <w:t>2.1.4.3</w:t>
      </w:r>
      <w:r w:rsidR="001A44E0">
        <w:rPr>
          <w:b/>
        </w:rPr>
        <w:tab/>
        <w:t>Appointment calculation time factor</w:t>
      </w:r>
    </w:p>
    <w:p w14:paraId="128B585F" w14:textId="77777777" w:rsidR="008B4C70" w:rsidRDefault="008B4C70" w:rsidP="008B4C70">
      <w:pPr>
        <w:rPr>
          <w:b/>
        </w:rPr>
      </w:pPr>
      <w:r>
        <w:rPr>
          <w:b/>
        </w:rPr>
        <w:tab/>
        <w:t>Add Appointment calculation time factor</w:t>
      </w:r>
    </w:p>
    <w:p w14:paraId="5D37D390" w14:textId="40850754" w:rsidR="0056207D" w:rsidRDefault="00596116" w:rsidP="00596116">
      <w:pPr>
        <w:pStyle w:val="ListParagraph"/>
        <w:numPr>
          <w:ilvl w:val="0"/>
          <w:numId w:val="20"/>
        </w:numPr>
        <w:jc w:val="both"/>
      </w:pPr>
      <w:r>
        <w:t xml:space="preserve">Admin </w:t>
      </w:r>
      <w:r w:rsidR="0056207D">
        <w:t xml:space="preserve">can add </w:t>
      </w:r>
      <w:r>
        <w:t xml:space="preserve">a </w:t>
      </w:r>
      <w:r w:rsidR="0056207D">
        <w:t xml:space="preserve">new </w:t>
      </w:r>
      <w:r w:rsidR="0091758C" w:rsidRPr="0091758C">
        <w:t xml:space="preserve">Appointment calculation time factor </w:t>
      </w:r>
      <w:r w:rsidR="0056207D">
        <w:t xml:space="preserve">an </w:t>
      </w:r>
      <w:r w:rsidR="0091758C">
        <w:t>resource</w:t>
      </w:r>
      <w:r w:rsidR="0056207D">
        <w:t xml:space="preserve"> by clicking “+Add”</w:t>
      </w:r>
      <w:r w:rsidR="0056207D" w:rsidRPr="00045D7E">
        <w:t xml:space="preserve"> available in </w:t>
      </w:r>
      <w:r>
        <w:t>t</w:t>
      </w:r>
      <w:r w:rsidR="0056207D">
        <w:t xml:space="preserve">op </w:t>
      </w:r>
      <w:r>
        <w:t xml:space="preserve">header </w:t>
      </w:r>
      <w:r w:rsidR="0056207D">
        <w:t xml:space="preserve">of </w:t>
      </w:r>
      <w:r>
        <w:t>a</w:t>
      </w:r>
      <w:r w:rsidR="009621D5" w:rsidRPr="009621D5">
        <w:t xml:space="preserve">ppointment </w:t>
      </w:r>
      <w:r>
        <w:t>c</w:t>
      </w:r>
      <w:r w:rsidR="009621D5" w:rsidRPr="009621D5">
        <w:t>alculation time factor</w:t>
      </w:r>
      <w:r w:rsidR="0056207D">
        <w:t xml:space="preserve"> grid</w:t>
      </w:r>
      <w:r>
        <w:t>.</w:t>
      </w:r>
    </w:p>
    <w:p w14:paraId="41BC11B4" w14:textId="4B6BAE43" w:rsidR="0056207D" w:rsidRDefault="0056207D" w:rsidP="00596116">
      <w:pPr>
        <w:pStyle w:val="ListParagraph"/>
        <w:numPr>
          <w:ilvl w:val="0"/>
          <w:numId w:val="20"/>
        </w:numPr>
        <w:jc w:val="both"/>
      </w:pPr>
      <w:r>
        <w:t xml:space="preserve">When the button is clicked the </w:t>
      </w:r>
      <w:r w:rsidR="00601771">
        <w:t xml:space="preserve">popup </w:t>
      </w:r>
      <w:r w:rsidR="00596116">
        <w:t xml:space="preserve">window </w:t>
      </w:r>
      <w:r w:rsidR="00601771">
        <w:t>open</w:t>
      </w:r>
      <w:r w:rsidR="00596116">
        <w:t>s</w:t>
      </w:r>
      <w:r w:rsidR="00601771">
        <w:t xml:space="preserve"> </w:t>
      </w:r>
      <w:r w:rsidR="00596116">
        <w:t xml:space="preserve">allowing to </w:t>
      </w:r>
      <w:r w:rsidR="00601771">
        <w:t xml:space="preserve">enter details of the </w:t>
      </w:r>
      <w:r w:rsidR="00601771" w:rsidRPr="00601771">
        <w:t>Appointment calculation time factor</w:t>
      </w:r>
      <w:r>
        <w:t xml:space="preserve"> a</w:t>
      </w:r>
      <w:r w:rsidR="00596116">
        <w:t>s seen in the screenshot below.</w:t>
      </w:r>
    </w:p>
    <w:p w14:paraId="670010C9" w14:textId="140046C9" w:rsidR="0056207D" w:rsidRPr="00D54F27" w:rsidRDefault="0056207D" w:rsidP="00596116">
      <w:pPr>
        <w:pStyle w:val="ListParagraph"/>
        <w:numPr>
          <w:ilvl w:val="0"/>
          <w:numId w:val="20"/>
        </w:numPr>
        <w:jc w:val="both"/>
      </w:pPr>
      <w:r>
        <w:t xml:space="preserve">Once the details are entered, </w:t>
      </w:r>
      <w:r w:rsidR="00596116">
        <w:t xml:space="preserve">admin </w:t>
      </w:r>
      <w:r>
        <w:t>should c</w:t>
      </w:r>
      <w:r w:rsidRPr="00D54F27">
        <w:t xml:space="preserve">lick </w:t>
      </w:r>
      <w:r w:rsidR="00CC39BE">
        <w:t>“</w:t>
      </w:r>
      <w:r w:rsidRPr="00D54F27">
        <w:t>save</w:t>
      </w:r>
      <w:r w:rsidR="00CC39BE">
        <w:rPr>
          <w:noProof/>
          <w:lang w:eastAsia="en-IN"/>
        </w:rPr>
        <w:t>”</w:t>
      </w:r>
      <w:r w:rsidRPr="00D54F27">
        <w:t xml:space="preserve"> button to add </w:t>
      </w:r>
      <w:r>
        <w:t xml:space="preserve">the </w:t>
      </w:r>
      <w:r w:rsidRPr="00D54F27">
        <w:t xml:space="preserve">new </w:t>
      </w:r>
      <w:r w:rsidR="00CC39BE" w:rsidRPr="00CC39BE">
        <w:t>Appointment calculation time factor</w:t>
      </w:r>
      <w:r w:rsidRPr="00D54F27">
        <w:t xml:space="preserve"> or </w:t>
      </w:r>
      <w:r w:rsidR="00CC39BE">
        <w:t>user</w:t>
      </w:r>
      <w:r>
        <w:t xml:space="preserve"> can </w:t>
      </w:r>
      <w:r w:rsidR="00CC39BE">
        <w:t>close the popup</w:t>
      </w:r>
      <w:r w:rsidRPr="00D54F27">
        <w:t xml:space="preserve"> button to cancel add</w:t>
      </w:r>
      <w:r>
        <w:t>ing the</w:t>
      </w:r>
      <w:r w:rsidRPr="00D54F27">
        <w:t xml:space="preserve"> new </w:t>
      </w:r>
      <w:r w:rsidR="00CC39BE" w:rsidRPr="00CC39BE">
        <w:t>Appointment calculation time factor</w:t>
      </w:r>
      <w:r w:rsidRPr="00D54F27">
        <w:t>.</w:t>
      </w:r>
    </w:p>
    <w:p w14:paraId="0890EC87" w14:textId="77777777" w:rsidR="0056207D" w:rsidRPr="009D3C04" w:rsidRDefault="0056207D" w:rsidP="0056207D">
      <w:pPr>
        <w:ind w:left="720" w:firstLine="720"/>
        <w:rPr>
          <w:b/>
        </w:rPr>
      </w:pPr>
      <w:r w:rsidRPr="009D3C04">
        <w:rPr>
          <w:b/>
        </w:rPr>
        <w:t>Fields:</w:t>
      </w:r>
    </w:p>
    <w:tbl>
      <w:tblPr>
        <w:tblStyle w:val="TableGrid"/>
        <w:tblW w:w="7646" w:type="dxa"/>
        <w:tblInd w:w="1668" w:type="dxa"/>
        <w:tblLook w:val="04A0" w:firstRow="1" w:lastRow="0" w:firstColumn="1" w:lastColumn="0" w:noHBand="0" w:noVBand="1"/>
      </w:tblPr>
      <w:tblGrid>
        <w:gridCol w:w="670"/>
        <w:gridCol w:w="2937"/>
        <w:gridCol w:w="4039"/>
      </w:tblGrid>
      <w:tr w:rsidR="0056207D" w:rsidRPr="00D54F27" w14:paraId="5BE941F3" w14:textId="77777777" w:rsidTr="00CE20A0">
        <w:trPr>
          <w:trHeight w:val="355"/>
        </w:trPr>
        <w:tc>
          <w:tcPr>
            <w:tcW w:w="670" w:type="dxa"/>
          </w:tcPr>
          <w:p w14:paraId="3ACEB409" w14:textId="77777777" w:rsidR="0056207D" w:rsidRPr="00EA5344" w:rsidRDefault="0056207D" w:rsidP="00CE20A0">
            <w:pPr>
              <w:rPr>
                <w:b/>
              </w:rPr>
            </w:pPr>
            <w:r w:rsidRPr="00EA5344">
              <w:rPr>
                <w:b/>
              </w:rPr>
              <w:t>Sl.no</w:t>
            </w:r>
          </w:p>
        </w:tc>
        <w:tc>
          <w:tcPr>
            <w:tcW w:w="2937" w:type="dxa"/>
          </w:tcPr>
          <w:p w14:paraId="26DD9191" w14:textId="08D77AE4" w:rsidR="0056207D" w:rsidRPr="00EA5344" w:rsidRDefault="00D523A7" w:rsidP="00CE20A0">
            <w:pPr>
              <w:rPr>
                <w:b/>
              </w:rPr>
            </w:pPr>
            <w:r>
              <w:rPr>
                <w:b/>
              </w:rPr>
              <w:t>Fields Name</w:t>
            </w:r>
          </w:p>
        </w:tc>
        <w:tc>
          <w:tcPr>
            <w:tcW w:w="4039" w:type="dxa"/>
          </w:tcPr>
          <w:p w14:paraId="1D26286B" w14:textId="77777777" w:rsidR="0056207D" w:rsidRPr="00EA5344" w:rsidRDefault="0056207D" w:rsidP="00CE20A0">
            <w:pPr>
              <w:rPr>
                <w:b/>
              </w:rPr>
            </w:pPr>
            <w:r w:rsidRPr="00EA5344">
              <w:rPr>
                <w:b/>
              </w:rPr>
              <w:t>Details</w:t>
            </w:r>
          </w:p>
        </w:tc>
      </w:tr>
      <w:tr w:rsidR="0056207D" w:rsidRPr="00D54F27" w14:paraId="43373A78" w14:textId="77777777" w:rsidTr="00CE20A0">
        <w:trPr>
          <w:trHeight w:val="355"/>
        </w:trPr>
        <w:tc>
          <w:tcPr>
            <w:tcW w:w="616" w:type="dxa"/>
          </w:tcPr>
          <w:p w14:paraId="1E93E025" w14:textId="77777777" w:rsidR="0056207D" w:rsidRPr="00D54F27" w:rsidRDefault="0056207D" w:rsidP="00CE20A0">
            <w:r w:rsidRPr="00D54F27">
              <w:t>1</w:t>
            </w:r>
          </w:p>
        </w:tc>
        <w:tc>
          <w:tcPr>
            <w:tcW w:w="2958" w:type="dxa"/>
          </w:tcPr>
          <w:p w14:paraId="2A0AAF41" w14:textId="77777777" w:rsidR="0056207D" w:rsidRPr="00D54F27" w:rsidRDefault="0056207D" w:rsidP="00CE20A0">
            <w:r>
              <w:t>N</w:t>
            </w:r>
            <w:r w:rsidRPr="00D54F27">
              <w:t>ame</w:t>
            </w:r>
          </w:p>
        </w:tc>
        <w:tc>
          <w:tcPr>
            <w:tcW w:w="4072" w:type="dxa"/>
          </w:tcPr>
          <w:p w14:paraId="76F212D9" w14:textId="77777777" w:rsidR="0056207D" w:rsidRPr="00D54F27" w:rsidRDefault="0056207D" w:rsidP="00CE20A0">
            <w:r w:rsidRPr="00D54F27">
              <w:t>Required : Mandatory</w:t>
            </w:r>
          </w:p>
          <w:p w14:paraId="3FC9FE8D" w14:textId="77777777" w:rsidR="0056207D" w:rsidRPr="00D54F27" w:rsidRDefault="0056207D" w:rsidP="00CE20A0">
            <w:r>
              <w:t>Data Type : Alphanumeric</w:t>
            </w:r>
          </w:p>
        </w:tc>
      </w:tr>
      <w:tr w:rsidR="0056207D" w:rsidRPr="00D54F27" w14:paraId="1E53D44B" w14:textId="77777777" w:rsidTr="00CE20A0">
        <w:trPr>
          <w:trHeight w:val="355"/>
        </w:trPr>
        <w:tc>
          <w:tcPr>
            <w:tcW w:w="616" w:type="dxa"/>
          </w:tcPr>
          <w:p w14:paraId="38CADFDE" w14:textId="77777777" w:rsidR="0056207D" w:rsidRPr="00D54F27" w:rsidRDefault="0056207D" w:rsidP="00CE20A0">
            <w:r>
              <w:t>2</w:t>
            </w:r>
          </w:p>
        </w:tc>
        <w:tc>
          <w:tcPr>
            <w:tcW w:w="2958" w:type="dxa"/>
          </w:tcPr>
          <w:p w14:paraId="59FB0C0F" w14:textId="77777777" w:rsidR="0056207D" w:rsidRPr="00D54F27" w:rsidRDefault="0056207D" w:rsidP="00CE20A0">
            <w:r>
              <w:t>Description</w:t>
            </w:r>
          </w:p>
        </w:tc>
        <w:tc>
          <w:tcPr>
            <w:tcW w:w="4072" w:type="dxa"/>
          </w:tcPr>
          <w:p w14:paraId="0F0A6F13" w14:textId="77777777" w:rsidR="0056207D" w:rsidRPr="00D54F27" w:rsidRDefault="0056207D" w:rsidP="00CE20A0">
            <w:r w:rsidRPr="00D54F27">
              <w:t>Required : Optional</w:t>
            </w:r>
          </w:p>
        </w:tc>
      </w:tr>
      <w:tr w:rsidR="00931CCF" w:rsidRPr="00D54F27" w14:paraId="6209DE93" w14:textId="77777777" w:rsidTr="00CE20A0">
        <w:trPr>
          <w:trHeight w:val="355"/>
        </w:trPr>
        <w:tc>
          <w:tcPr>
            <w:tcW w:w="616" w:type="dxa"/>
          </w:tcPr>
          <w:p w14:paraId="765ABE90" w14:textId="2FAC9FF8" w:rsidR="00931CCF" w:rsidRDefault="00931CCF" w:rsidP="00CE20A0">
            <w:r>
              <w:t>3</w:t>
            </w:r>
          </w:p>
        </w:tc>
        <w:tc>
          <w:tcPr>
            <w:tcW w:w="2958" w:type="dxa"/>
          </w:tcPr>
          <w:p w14:paraId="124DA29C" w14:textId="6DCAC757" w:rsidR="00931CCF" w:rsidRDefault="00931CCF" w:rsidP="00CE20A0">
            <w:r>
              <w:t>Cal</w:t>
            </w:r>
            <w:r w:rsidR="00056797">
              <w:t>c</w:t>
            </w:r>
            <w:r>
              <w:t xml:space="preserve"> Type</w:t>
            </w:r>
          </w:p>
        </w:tc>
        <w:tc>
          <w:tcPr>
            <w:tcW w:w="4072" w:type="dxa"/>
          </w:tcPr>
          <w:p w14:paraId="4763FDBC" w14:textId="737179CA" w:rsidR="00931CCF" w:rsidRPr="00D54F27" w:rsidRDefault="00931CCF" w:rsidP="00CE20A0">
            <w:r w:rsidRPr="00D54F27">
              <w:t>Required : Optional</w:t>
            </w:r>
          </w:p>
        </w:tc>
      </w:tr>
      <w:tr w:rsidR="00931CCF" w:rsidRPr="00D54F27" w14:paraId="3623688A" w14:textId="77777777" w:rsidTr="00CE20A0">
        <w:trPr>
          <w:trHeight w:val="355"/>
        </w:trPr>
        <w:tc>
          <w:tcPr>
            <w:tcW w:w="616" w:type="dxa"/>
          </w:tcPr>
          <w:p w14:paraId="37F2EA77" w14:textId="076E3ED1" w:rsidR="00931CCF" w:rsidRDefault="00931CCF" w:rsidP="00CE20A0">
            <w:r>
              <w:t>4</w:t>
            </w:r>
          </w:p>
        </w:tc>
        <w:tc>
          <w:tcPr>
            <w:tcW w:w="2958" w:type="dxa"/>
          </w:tcPr>
          <w:p w14:paraId="7D19B63C" w14:textId="66595C17" w:rsidR="00931CCF" w:rsidRDefault="00931CCF" w:rsidP="00056797">
            <w:r>
              <w:t>Unit of Me</w:t>
            </w:r>
            <w:r w:rsidR="00056797">
              <w:t>as</w:t>
            </w:r>
            <w:r>
              <w:t>ur</w:t>
            </w:r>
            <w:r w:rsidR="00056797">
              <w:t>e</w:t>
            </w:r>
          </w:p>
        </w:tc>
        <w:tc>
          <w:tcPr>
            <w:tcW w:w="4072" w:type="dxa"/>
          </w:tcPr>
          <w:p w14:paraId="5E712849" w14:textId="1760F6AE" w:rsidR="00931CCF" w:rsidRPr="00D54F27" w:rsidRDefault="00931CCF" w:rsidP="00CE20A0">
            <w:r w:rsidRPr="00D54F27">
              <w:t>Required : Optional</w:t>
            </w:r>
          </w:p>
        </w:tc>
      </w:tr>
      <w:tr w:rsidR="00931CCF" w:rsidRPr="00D54F27" w14:paraId="4EB643DB" w14:textId="77777777" w:rsidTr="00CE20A0">
        <w:trPr>
          <w:trHeight w:val="355"/>
        </w:trPr>
        <w:tc>
          <w:tcPr>
            <w:tcW w:w="616" w:type="dxa"/>
          </w:tcPr>
          <w:p w14:paraId="7349E0C0" w14:textId="4156120F" w:rsidR="00931CCF" w:rsidRDefault="00931CCF" w:rsidP="00CE20A0">
            <w:r>
              <w:t>5</w:t>
            </w:r>
          </w:p>
        </w:tc>
        <w:tc>
          <w:tcPr>
            <w:tcW w:w="2958" w:type="dxa"/>
          </w:tcPr>
          <w:p w14:paraId="744013D1" w14:textId="60616E61" w:rsidR="00931CCF" w:rsidRDefault="00931CCF" w:rsidP="00CE20A0">
            <w:r>
              <w:t>Amount</w:t>
            </w:r>
          </w:p>
        </w:tc>
        <w:tc>
          <w:tcPr>
            <w:tcW w:w="4072" w:type="dxa"/>
          </w:tcPr>
          <w:p w14:paraId="594532AF" w14:textId="14D456E8" w:rsidR="00931CCF" w:rsidRPr="00D54F27" w:rsidRDefault="00931CCF" w:rsidP="00CE20A0">
            <w:r w:rsidRPr="00D54F27">
              <w:t>Required : Optional</w:t>
            </w:r>
          </w:p>
        </w:tc>
      </w:tr>
      <w:tr w:rsidR="00931CCF" w:rsidRPr="00D54F27" w14:paraId="2076758D" w14:textId="77777777" w:rsidTr="00CE20A0">
        <w:trPr>
          <w:trHeight w:val="355"/>
        </w:trPr>
        <w:tc>
          <w:tcPr>
            <w:tcW w:w="616" w:type="dxa"/>
          </w:tcPr>
          <w:p w14:paraId="542DA1DE" w14:textId="7B886AE6" w:rsidR="00931CCF" w:rsidRDefault="00931CCF" w:rsidP="00CE20A0">
            <w:r>
              <w:t>6</w:t>
            </w:r>
          </w:p>
        </w:tc>
        <w:tc>
          <w:tcPr>
            <w:tcW w:w="2958" w:type="dxa"/>
          </w:tcPr>
          <w:p w14:paraId="75A7A0A8" w14:textId="6BECC38B" w:rsidR="00931CCF" w:rsidRDefault="00931CCF" w:rsidP="00CE20A0">
            <w:r>
              <w:t>Time Factor</w:t>
            </w:r>
          </w:p>
        </w:tc>
        <w:tc>
          <w:tcPr>
            <w:tcW w:w="4072" w:type="dxa"/>
          </w:tcPr>
          <w:p w14:paraId="3ACB3329" w14:textId="75169990" w:rsidR="00931CCF" w:rsidRPr="00D54F27" w:rsidRDefault="00931CCF" w:rsidP="00CE20A0">
            <w:r w:rsidRPr="00D54F27">
              <w:t>Required : Optional</w:t>
            </w:r>
          </w:p>
        </w:tc>
      </w:tr>
      <w:tr w:rsidR="00931CCF" w:rsidRPr="00D54F27" w14:paraId="4D92E321" w14:textId="77777777" w:rsidTr="00CE20A0">
        <w:trPr>
          <w:trHeight w:val="355"/>
        </w:trPr>
        <w:tc>
          <w:tcPr>
            <w:tcW w:w="616" w:type="dxa"/>
          </w:tcPr>
          <w:p w14:paraId="1C558381" w14:textId="17203CE9" w:rsidR="00931CCF" w:rsidRDefault="00931CCF" w:rsidP="00CE20A0">
            <w:r>
              <w:t>7</w:t>
            </w:r>
          </w:p>
        </w:tc>
        <w:tc>
          <w:tcPr>
            <w:tcW w:w="2958" w:type="dxa"/>
          </w:tcPr>
          <w:p w14:paraId="17A2AFD3" w14:textId="47F0DBF7" w:rsidR="00931CCF" w:rsidRDefault="00931CCF" w:rsidP="00CE20A0">
            <w:r>
              <w:t>On</w:t>
            </w:r>
          </w:p>
        </w:tc>
        <w:tc>
          <w:tcPr>
            <w:tcW w:w="4072" w:type="dxa"/>
          </w:tcPr>
          <w:p w14:paraId="574001D3" w14:textId="7E3369B8" w:rsidR="00931CCF" w:rsidRPr="00D54F27" w:rsidRDefault="00931CCF" w:rsidP="00CE20A0">
            <w:r w:rsidRPr="00D54F27">
              <w:t>Required : Optional</w:t>
            </w:r>
          </w:p>
        </w:tc>
      </w:tr>
    </w:tbl>
    <w:p w14:paraId="22DC4FA7" w14:textId="4D924402" w:rsidR="0056207D" w:rsidRDefault="005E00CE" w:rsidP="005E00CE">
      <w:pPr>
        <w:ind w:left="1440"/>
        <w:rPr>
          <w:b/>
        </w:rPr>
      </w:pPr>
      <w:r>
        <w:rPr>
          <w:b/>
        </w:rPr>
        <w:tab/>
      </w:r>
      <w:r>
        <w:rPr>
          <w:b/>
        </w:rPr>
        <w:tab/>
      </w:r>
      <w:r w:rsidR="0056207D">
        <w:rPr>
          <w:b/>
        </w:rPr>
        <w:tab/>
      </w:r>
      <w:r>
        <w:rPr>
          <w:b/>
          <w:noProof/>
          <w:lang w:eastAsia="en-IN"/>
        </w:rPr>
        <w:drawing>
          <wp:inline distT="0" distB="0" distL="0" distR="0" wp14:anchorId="31BCE70A" wp14:editId="0E13CD0E">
            <wp:extent cx="5080958" cy="1621766"/>
            <wp:effectExtent l="0" t="0" r="5715" b="0"/>
            <wp:docPr id="89" name="Picture 89" descr="C:\Users\sivakumar.g\Desktop\NGL-Appointment\ScreenShots\ManagaSchedule\MS_RD_ACTF_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ivakumar.g\Desktop\NGL-Appointment\ScreenShots\ManagaSchedule\MS_RD_ACTF_Ad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89548" cy="1624508"/>
                    </a:xfrm>
                    <a:prstGeom prst="rect">
                      <a:avLst/>
                    </a:prstGeom>
                    <a:noFill/>
                    <a:ln>
                      <a:noFill/>
                    </a:ln>
                  </pic:spPr>
                </pic:pic>
              </a:graphicData>
            </a:graphic>
          </wp:inline>
        </w:drawing>
      </w:r>
    </w:p>
    <w:p w14:paraId="6AAC9A78" w14:textId="3CDFDCDE" w:rsidR="00043ECD" w:rsidRDefault="008B4C70" w:rsidP="00043ECD">
      <w:pPr>
        <w:rPr>
          <w:b/>
        </w:rPr>
      </w:pPr>
      <w:r>
        <w:rPr>
          <w:b/>
        </w:rPr>
        <w:tab/>
      </w:r>
      <w:r w:rsidR="00043ECD">
        <w:rPr>
          <w:b/>
        </w:rPr>
        <w:t>Edit Appointment calculation time factor</w:t>
      </w:r>
    </w:p>
    <w:p w14:paraId="077C8A3F" w14:textId="230C8949" w:rsidR="0091758C" w:rsidRDefault="0091758C" w:rsidP="002137A3">
      <w:pPr>
        <w:pStyle w:val="ListParagraph"/>
        <w:numPr>
          <w:ilvl w:val="0"/>
          <w:numId w:val="26"/>
        </w:numPr>
        <w:spacing w:after="0"/>
      </w:pPr>
      <w:r>
        <w:t xml:space="preserve">The user can edit details of </w:t>
      </w:r>
      <w:r w:rsidR="00D523A7">
        <w:t xml:space="preserve">an </w:t>
      </w:r>
      <w:r>
        <w:t xml:space="preserve">existing </w:t>
      </w:r>
      <w:r w:rsidR="00D523A7">
        <w:t>a</w:t>
      </w:r>
      <w:r w:rsidR="001273AE" w:rsidRPr="00CC39BE">
        <w:t>ppointment calculation time factor</w:t>
      </w:r>
      <w:r>
        <w:t xml:space="preserve"> by clicking on </w:t>
      </w:r>
      <w:r w:rsidRPr="00D54F27">
        <w:t>edit</w:t>
      </w:r>
      <w:r w:rsidRPr="00D54F27">
        <w:rPr>
          <w:noProof/>
          <w:lang w:eastAsia="en-IN"/>
        </w:rPr>
        <w:t xml:space="preserve"> </w:t>
      </w:r>
      <w:r w:rsidRPr="00D54F27">
        <w:rPr>
          <w:noProof/>
          <w:lang w:eastAsia="en-IN"/>
        </w:rPr>
        <w:drawing>
          <wp:inline distT="0" distB="0" distL="0" distR="0" wp14:anchorId="7F0811F5" wp14:editId="73A5E301">
            <wp:extent cx="209550" cy="1714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09550" cy="171450"/>
                    </a:xfrm>
                    <a:prstGeom prst="rect">
                      <a:avLst/>
                    </a:prstGeom>
                  </pic:spPr>
                </pic:pic>
              </a:graphicData>
            </a:graphic>
          </wp:inline>
        </w:drawing>
      </w:r>
      <w:r w:rsidRPr="00D54F27">
        <w:t xml:space="preserve"> button </w:t>
      </w:r>
      <w:r>
        <w:t xml:space="preserve">available </w:t>
      </w:r>
      <w:r w:rsidR="00D523A7">
        <w:t xml:space="preserve">for </w:t>
      </w:r>
      <w:r>
        <w:t xml:space="preserve">each </w:t>
      </w:r>
      <w:r w:rsidR="00D523A7">
        <w:t>a</w:t>
      </w:r>
      <w:r w:rsidR="001273AE" w:rsidRPr="00CC39BE">
        <w:t>ppointment calculation time factor</w:t>
      </w:r>
      <w:r>
        <w:t xml:space="preserve"> </w:t>
      </w:r>
      <w:r w:rsidR="00D523A7">
        <w:t xml:space="preserve">in the </w:t>
      </w:r>
      <w:r>
        <w:t>list</w:t>
      </w:r>
      <w:r w:rsidR="00D523A7">
        <w:t>.</w:t>
      </w:r>
    </w:p>
    <w:p w14:paraId="4FD0465D" w14:textId="5E57EB4A" w:rsidR="0091758C" w:rsidRPr="00D54F27" w:rsidRDefault="00D523A7" w:rsidP="002137A3">
      <w:pPr>
        <w:pStyle w:val="ListParagraph"/>
        <w:numPr>
          <w:ilvl w:val="0"/>
          <w:numId w:val="26"/>
        </w:numPr>
        <w:spacing w:after="0"/>
        <w:jc w:val="both"/>
      </w:pPr>
      <w:r>
        <w:t xml:space="preserve">Admin </w:t>
      </w:r>
      <w:r w:rsidR="0091758C">
        <w:t xml:space="preserve">can click on edit button </w:t>
      </w:r>
      <w:r>
        <w:t>for the p</w:t>
      </w:r>
      <w:r w:rsidR="001273AE">
        <w:t xml:space="preserve">opup </w:t>
      </w:r>
      <w:r>
        <w:t xml:space="preserve">to </w:t>
      </w:r>
      <w:r w:rsidR="001273AE">
        <w:t xml:space="preserve">open </w:t>
      </w:r>
      <w:r>
        <w:t xml:space="preserve">in </w:t>
      </w:r>
      <w:r w:rsidR="001273AE">
        <w:t>edit mode a</w:t>
      </w:r>
      <w:r>
        <w:t>s seen in the screenshot below.</w:t>
      </w:r>
    </w:p>
    <w:p w14:paraId="14B174E5" w14:textId="4E6D54BF" w:rsidR="0091758C" w:rsidRPr="00D54F27" w:rsidRDefault="0091758C" w:rsidP="002137A3">
      <w:pPr>
        <w:pStyle w:val="ListParagraph"/>
        <w:numPr>
          <w:ilvl w:val="0"/>
          <w:numId w:val="26"/>
        </w:numPr>
        <w:spacing w:after="0"/>
        <w:ind w:left="1560"/>
        <w:jc w:val="both"/>
      </w:pPr>
      <w:r>
        <w:t xml:space="preserve">Once the details are modified, the user should </w:t>
      </w:r>
      <w:r w:rsidRPr="00D54F27">
        <w:t xml:space="preserve">click </w:t>
      </w:r>
      <w:r>
        <w:t xml:space="preserve">on </w:t>
      </w:r>
      <w:r w:rsidR="001273AE">
        <w:t>“</w:t>
      </w:r>
      <w:r>
        <w:t>save</w:t>
      </w:r>
      <w:r w:rsidR="001273AE">
        <w:rPr>
          <w:noProof/>
          <w:lang w:eastAsia="en-IN"/>
        </w:rPr>
        <w:t>”</w:t>
      </w:r>
      <w:r w:rsidRPr="00D54F27">
        <w:t xml:space="preserve"> butt</w:t>
      </w:r>
      <w:r w:rsidR="00AF7D1D">
        <w:t>on to save the changes or close popup</w:t>
      </w:r>
      <w:r w:rsidRPr="00D54F27">
        <w:t xml:space="preserve"> to cancel the changes.</w:t>
      </w:r>
    </w:p>
    <w:p w14:paraId="76DE436A" w14:textId="77777777" w:rsidR="0091758C" w:rsidRDefault="0091758C" w:rsidP="0091758C">
      <w:pPr>
        <w:ind w:left="1440" w:firstLine="120"/>
        <w:rPr>
          <w:b/>
        </w:rPr>
      </w:pPr>
      <w:r w:rsidRPr="00FC1315">
        <w:rPr>
          <w:b/>
        </w:rPr>
        <w:t>Fields:</w:t>
      </w:r>
    </w:p>
    <w:tbl>
      <w:tblPr>
        <w:tblStyle w:val="TableGrid"/>
        <w:tblW w:w="7646" w:type="dxa"/>
        <w:tblInd w:w="1668" w:type="dxa"/>
        <w:tblLook w:val="04A0" w:firstRow="1" w:lastRow="0" w:firstColumn="1" w:lastColumn="0" w:noHBand="0" w:noVBand="1"/>
      </w:tblPr>
      <w:tblGrid>
        <w:gridCol w:w="670"/>
        <w:gridCol w:w="2937"/>
        <w:gridCol w:w="4039"/>
      </w:tblGrid>
      <w:tr w:rsidR="000E33D3" w:rsidRPr="00D54F27" w14:paraId="3B2AD970" w14:textId="77777777" w:rsidTr="000E33D3">
        <w:trPr>
          <w:trHeight w:val="355"/>
        </w:trPr>
        <w:tc>
          <w:tcPr>
            <w:tcW w:w="670" w:type="dxa"/>
          </w:tcPr>
          <w:p w14:paraId="0D26D08C" w14:textId="77777777" w:rsidR="000E33D3" w:rsidRPr="00EA5344" w:rsidRDefault="000E33D3" w:rsidP="00CE20A0">
            <w:pPr>
              <w:rPr>
                <w:b/>
              </w:rPr>
            </w:pPr>
            <w:r w:rsidRPr="00EA5344">
              <w:rPr>
                <w:b/>
              </w:rPr>
              <w:t>Sl.no</w:t>
            </w:r>
          </w:p>
        </w:tc>
        <w:tc>
          <w:tcPr>
            <w:tcW w:w="2937" w:type="dxa"/>
          </w:tcPr>
          <w:p w14:paraId="251B4E12" w14:textId="165F3E1C" w:rsidR="000E33D3" w:rsidRPr="00EA5344" w:rsidRDefault="00D523A7" w:rsidP="00CE20A0">
            <w:pPr>
              <w:rPr>
                <w:b/>
              </w:rPr>
            </w:pPr>
            <w:r>
              <w:rPr>
                <w:b/>
              </w:rPr>
              <w:t>Fields Name</w:t>
            </w:r>
          </w:p>
        </w:tc>
        <w:tc>
          <w:tcPr>
            <w:tcW w:w="4039" w:type="dxa"/>
          </w:tcPr>
          <w:p w14:paraId="238EDFC2" w14:textId="77777777" w:rsidR="000E33D3" w:rsidRPr="00EA5344" w:rsidRDefault="000E33D3" w:rsidP="00CE20A0">
            <w:pPr>
              <w:rPr>
                <w:b/>
              </w:rPr>
            </w:pPr>
            <w:r w:rsidRPr="00EA5344">
              <w:rPr>
                <w:b/>
              </w:rPr>
              <w:t>Details</w:t>
            </w:r>
          </w:p>
        </w:tc>
      </w:tr>
      <w:tr w:rsidR="000E33D3" w:rsidRPr="00D54F27" w14:paraId="3F8B1834" w14:textId="77777777" w:rsidTr="000E33D3">
        <w:trPr>
          <w:trHeight w:val="355"/>
        </w:trPr>
        <w:tc>
          <w:tcPr>
            <w:tcW w:w="670" w:type="dxa"/>
          </w:tcPr>
          <w:p w14:paraId="75E46DDC" w14:textId="77777777" w:rsidR="000E33D3" w:rsidRPr="00D54F27" w:rsidRDefault="000E33D3" w:rsidP="00CE20A0">
            <w:r w:rsidRPr="00D54F27">
              <w:t>1</w:t>
            </w:r>
          </w:p>
        </w:tc>
        <w:tc>
          <w:tcPr>
            <w:tcW w:w="2937" w:type="dxa"/>
          </w:tcPr>
          <w:p w14:paraId="57577866" w14:textId="77777777" w:rsidR="000E33D3" w:rsidRPr="00D54F27" w:rsidRDefault="000E33D3" w:rsidP="00CE20A0">
            <w:r>
              <w:t>N</w:t>
            </w:r>
            <w:r w:rsidRPr="00D54F27">
              <w:t>ame</w:t>
            </w:r>
          </w:p>
        </w:tc>
        <w:tc>
          <w:tcPr>
            <w:tcW w:w="4039" w:type="dxa"/>
          </w:tcPr>
          <w:p w14:paraId="51B2B50C" w14:textId="77777777" w:rsidR="000E33D3" w:rsidRPr="00D54F27" w:rsidRDefault="000E33D3" w:rsidP="00CE20A0">
            <w:r w:rsidRPr="00D54F27">
              <w:t>Required : Mandatory</w:t>
            </w:r>
          </w:p>
          <w:p w14:paraId="4FD87EF3" w14:textId="77777777" w:rsidR="000E33D3" w:rsidRPr="00D54F27" w:rsidRDefault="000E33D3" w:rsidP="00CE20A0">
            <w:r>
              <w:t>Data Type : Alphanumeric</w:t>
            </w:r>
          </w:p>
        </w:tc>
      </w:tr>
      <w:tr w:rsidR="000E33D3" w:rsidRPr="00D54F27" w14:paraId="72C7CC8F" w14:textId="77777777" w:rsidTr="000E33D3">
        <w:trPr>
          <w:trHeight w:val="355"/>
        </w:trPr>
        <w:tc>
          <w:tcPr>
            <w:tcW w:w="670" w:type="dxa"/>
          </w:tcPr>
          <w:p w14:paraId="562C5A42" w14:textId="77777777" w:rsidR="000E33D3" w:rsidRPr="00D54F27" w:rsidRDefault="000E33D3" w:rsidP="00CE20A0">
            <w:r>
              <w:t>2</w:t>
            </w:r>
          </w:p>
        </w:tc>
        <w:tc>
          <w:tcPr>
            <w:tcW w:w="2937" w:type="dxa"/>
          </w:tcPr>
          <w:p w14:paraId="7E8F67DF" w14:textId="77777777" w:rsidR="000E33D3" w:rsidRPr="00D54F27" w:rsidRDefault="000E33D3" w:rsidP="00CE20A0">
            <w:r>
              <w:t>Description</w:t>
            </w:r>
          </w:p>
        </w:tc>
        <w:tc>
          <w:tcPr>
            <w:tcW w:w="4039" w:type="dxa"/>
          </w:tcPr>
          <w:p w14:paraId="5E90C44E" w14:textId="77777777" w:rsidR="000E33D3" w:rsidRPr="00D54F27" w:rsidRDefault="000E33D3" w:rsidP="00CE20A0">
            <w:r w:rsidRPr="00D54F27">
              <w:t>Required : Optional</w:t>
            </w:r>
          </w:p>
        </w:tc>
      </w:tr>
      <w:tr w:rsidR="000E33D3" w:rsidRPr="00D54F27" w14:paraId="6BCCE46E" w14:textId="77777777" w:rsidTr="000E33D3">
        <w:trPr>
          <w:trHeight w:val="355"/>
        </w:trPr>
        <w:tc>
          <w:tcPr>
            <w:tcW w:w="670" w:type="dxa"/>
          </w:tcPr>
          <w:p w14:paraId="288F0CAB" w14:textId="3DF0DD99" w:rsidR="000E33D3" w:rsidRDefault="00056797" w:rsidP="00CE20A0">
            <w:r>
              <w:t>3</w:t>
            </w:r>
          </w:p>
        </w:tc>
        <w:tc>
          <w:tcPr>
            <w:tcW w:w="2937" w:type="dxa"/>
          </w:tcPr>
          <w:p w14:paraId="12E5C1CF" w14:textId="77777777" w:rsidR="000E33D3" w:rsidRDefault="000E33D3" w:rsidP="00CE20A0">
            <w:r>
              <w:t>Amount</w:t>
            </w:r>
          </w:p>
        </w:tc>
        <w:tc>
          <w:tcPr>
            <w:tcW w:w="4039" w:type="dxa"/>
          </w:tcPr>
          <w:p w14:paraId="1348D2D5" w14:textId="77777777" w:rsidR="000E33D3" w:rsidRPr="00D54F27" w:rsidRDefault="000E33D3" w:rsidP="00CE20A0">
            <w:r w:rsidRPr="00D54F27">
              <w:t>Required : Optional</w:t>
            </w:r>
          </w:p>
        </w:tc>
      </w:tr>
      <w:tr w:rsidR="000E33D3" w:rsidRPr="00D54F27" w14:paraId="0C634D9D" w14:textId="77777777" w:rsidTr="000E33D3">
        <w:trPr>
          <w:trHeight w:val="355"/>
        </w:trPr>
        <w:tc>
          <w:tcPr>
            <w:tcW w:w="670" w:type="dxa"/>
          </w:tcPr>
          <w:p w14:paraId="2E6452DD" w14:textId="348CD300" w:rsidR="000E33D3" w:rsidRDefault="00056797" w:rsidP="00CE20A0">
            <w:r>
              <w:t>4</w:t>
            </w:r>
          </w:p>
        </w:tc>
        <w:tc>
          <w:tcPr>
            <w:tcW w:w="2937" w:type="dxa"/>
          </w:tcPr>
          <w:p w14:paraId="59CBA859" w14:textId="77777777" w:rsidR="000E33D3" w:rsidRDefault="000E33D3" w:rsidP="00CE20A0">
            <w:r>
              <w:t>Time Factor</w:t>
            </w:r>
          </w:p>
        </w:tc>
        <w:tc>
          <w:tcPr>
            <w:tcW w:w="4039" w:type="dxa"/>
          </w:tcPr>
          <w:p w14:paraId="750643C8" w14:textId="77777777" w:rsidR="000E33D3" w:rsidRPr="00D54F27" w:rsidRDefault="000E33D3" w:rsidP="00CE20A0">
            <w:r w:rsidRPr="00D54F27">
              <w:t>Required : Optional</w:t>
            </w:r>
          </w:p>
        </w:tc>
      </w:tr>
      <w:tr w:rsidR="000E33D3" w:rsidRPr="00D54F27" w14:paraId="787D1870" w14:textId="77777777" w:rsidTr="000E33D3">
        <w:trPr>
          <w:trHeight w:val="355"/>
        </w:trPr>
        <w:tc>
          <w:tcPr>
            <w:tcW w:w="670" w:type="dxa"/>
          </w:tcPr>
          <w:p w14:paraId="58A5408C" w14:textId="7E5DEA29" w:rsidR="000E33D3" w:rsidRDefault="00056797" w:rsidP="00CE20A0">
            <w:r>
              <w:t>5</w:t>
            </w:r>
          </w:p>
        </w:tc>
        <w:tc>
          <w:tcPr>
            <w:tcW w:w="2937" w:type="dxa"/>
          </w:tcPr>
          <w:p w14:paraId="56AA23C2" w14:textId="77777777" w:rsidR="000E33D3" w:rsidRDefault="000E33D3" w:rsidP="00CE20A0">
            <w:r>
              <w:t>On</w:t>
            </w:r>
          </w:p>
        </w:tc>
        <w:tc>
          <w:tcPr>
            <w:tcW w:w="4039" w:type="dxa"/>
          </w:tcPr>
          <w:p w14:paraId="582AAEB4" w14:textId="77777777" w:rsidR="000E33D3" w:rsidRPr="00D54F27" w:rsidRDefault="000E33D3" w:rsidP="00CE20A0">
            <w:r w:rsidRPr="00D54F27">
              <w:t>Required : Optional</w:t>
            </w:r>
          </w:p>
        </w:tc>
      </w:tr>
    </w:tbl>
    <w:p w14:paraId="38BE7B12" w14:textId="5EDE74F0" w:rsidR="0056207D" w:rsidRDefault="0091758C" w:rsidP="000A792C">
      <w:pPr>
        <w:ind w:left="1440"/>
        <w:rPr>
          <w:b/>
        </w:rPr>
      </w:pPr>
      <w:r>
        <w:rPr>
          <w:b/>
        </w:rPr>
        <w:tab/>
      </w:r>
      <w:r w:rsidR="000A792C">
        <w:rPr>
          <w:b/>
        </w:rPr>
        <w:tab/>
      </w:r>
      <w:r w:rsidR="000A792C">
        <w:rPr>
          <w:b/>
          <w:noProof/>
          <w:lang w:eastAsia="en-IN"/>
        </w:rPr>
        <w:drawing>
          <wp:inline distT="0" distB="0" distL="0" distR="0" wp14:anchorId="496E7B83" wp14:editId="53878ACA">
            <wp:extent cx="5132716" cy="1690777"/>
            <wp:effectExtent l="0" t="0" r="0" b="5080"/>
            <wp:docPr id="91" name="Picture 91" descr="C:\Users\sivakumar.g\Desktop\NGL-Appointment\ScreenShots\ManagaSchedule\MS_RD_ACTF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ivakumar.g\Desktop\NGL-Appointment\ScreenShots\ManagaSchedule\MS_RD_ACTF_Edi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38356" cy="1692635"/>
                    </a:xfrm>
                    <a:prstGeom prst="rect">
                      <a:avLst/>
                    </a:prstGeom>
                    <a:noFill/>
                    <a:ln>
                      <a:noFill/>
                    </a:ln>
                  </pic:spPr>
                </pic:pic>
              </a:graphicData>
            </a:graphic>
          </wp:inline>
        </w:drawing>
      </w:r>
    </w:p>
    <w:p w14:paraId="7AAEE21B" w14:textId="6274E807" w:rsidR="00043ECD" w:rsidRDefault="00043ECD" w:rsidP="00043ECD">
      <w:pPr>
        <w:ind w:firstLine="720"/>
        <w:rPr>
          <w:b/>
        </w:rPr>
      </w:pPr>
      <w:r>
        <w:rPr>
          <w:b/>
        </w:rPr>
        <w:t>Delete Appointment calculation time factor</w:t>
      </w:r>
    </w:p>
    <w:p w14:paraId="24F3FC47" w14:textId="5DBD54E0" w:rsidR="0056207D" w:rsidRPr="00D54F27" w:rsidRDefault="0056207D" w:rsidP="002137A3">
      <w:pPr>
        <w:pStyle w:val="ListParagraph"/>
        <w:numPr>
          <w:ilvl w:val="0"/>
          <w:numId w:val="21"/>
        </w:numPr>
        <w:jc w:val="both"/>
      </w:pPr>
      <w:r>
        <w:t>The user can delete a</w:t>
      </w:r>
      <w:r w:rsidR="00D523A7">
        <w:t>n</w:t>
      </w:r>
      <w:r>
        <w:t xml:space="preserve"> </w:t>
      </w:r>
      <w:r w:rsidR="00D523A7">
        <w:t xml:space="preserve">appointment calculation time factor </w:t>
      </w:r>
      <w:r>
        <w:t xml:space="preserve">by clicking </w:t>
      </w:r>
      <w:r w:rsidR="00D523A7">
        <w:t xml:space="preserve">on </w:t>
      </w:r>
      <w:r w:rsidRPr="00D54F27">
        <w:t xml:space="preserve">Delete </w:t>
      </w:r>
      <w:r>
        <w:t xml:space="preserve"> </w:t>
      </w:r>
      <w:r w:rsidR="004B326B" w:rsidRPr="00D54F27">
        <w:rPr>
          <w:noProof/>
          <w:lang w:eastAsia="en-IN"/>
        </w:rPr>
        <w:drawing>
          <wp:inline distT="0" distB="0" distL="0" distR="0" wp14:anchorId="436DF968" wp14:editId="6D05D110">
            <wp:extent cx="209550" cy="1809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09550" cy="180975"/>
                    </a:xfrm>
                    <a:prstGeom prst="rect">
                      <a:avLst/>
                    </a:prstGeom>
                  </pic:spPr>
                </pic:pic>
              </a:graphicData>
            </a:graphic>
          </wp:inline>
        </w:drawing>
      </w:r>
      <w:r w:rsidRPr="00D54F27">
        <w:t xml:space="preserve"> button </w:t>
      </w:r>
      <w:r w:rsidR="00D523A7">
        <w:t xml:space="preserve">available in </w:t>
      </w:r>
      <w:r w:rsidRPr="00D54F27">
        <w:t>action column</w:t>
      </w:r>
      <w:r>
        <w:t xml:space="preserve"> </w:t>
      </w:r>
      <w:r w:rsidR="00D523A7">
        <w:t xml:space="preserve">of each row </w:t>
      </w:r>
      <w:r>
        <w:t>in the list</w:t>
      </w:r>
      <w:r w:rsidRPr="00D54F27">
        <w:t>.</w:t>
      </w:r>
    </w:p>
    <w:p w14:paraId="3F2206A3" w14:textId="70762F1A" w:rsidR="0056207D" w:rsidRPr="00D54F27" w:rsidRDefault="0056207D" w:rsidP="002137A3">
      <w:pPr>
        <w:pStyle w:val="ListParagraph"/>
        <w:numPr>
          <w:ilvl w:val="0"/>
          <w:numId w:val="21"/>
        </w:numPr>
        <w:jc w:val="both"/>
      </w:pPr>
      <w:r w:rsidRPr="00D54F27">
        <w:t xml:space="preserve">A </w:t>
      </w:r>
      <w:r>
        <w:t xml:space="preserve">confirmation </w:t>
      </w:r>
      <w:r w:rsidRPr="00D54F27">
        <w:t xml:space="preserve">dialog box </w:t>
      </w:r>
      <w:r w:rsidR="00D523A7">
        <w:t xml:space="preserve">is </w:t>
      </w:r>
      <w:r>
        <w:t>be displayed asking the user to confirm deletion of the record</w:t>
      </w:r>
      <w:r w:rsidR="00D523A7">
        <w:t>.</w:t>
      </w:r>
    </w:p>
    <w:p w14:paraId="176562B3" w14:textId="361C22F7" w:rsidR="0056207D" w:rsidRDefault="0056207D" w:rsidP="002137A3">
      <w:pPr>
        <w:pStyle w:val="ListParagraph"/>
        <w:numPr>
          <w:ilvl w:val="0"/>
          <w:numId w:val="21"/>
        </w:numPr>
      </w:pPr>
      <w:r w:rsidRPr="00D54F27">
        <w:t xml:space="preserve">Click “OK” to delete </w:t>
      </w:r>
      <w:r>
        <w:t>or “Cancel” to cancel deleting the row</w:t>
      </w:r>
      <w:r w:rsidR="00D523A7">
        <w:t>.</w:t>
      </w:r>
    </w:p>
    <w:p w14:paraId="1B253387" w14:textId="2492E99F" w:rsidR="008B4C70" w:rsidRDefault="0056207D" w:rsidP="0056207D">
      <w:pPr>
        <w:ind w:left="1494"/>
        <w:rPr>
          <w:b/>
        </w:rPr>
      </w:pPr>
      <w:r>
        <w:rPr>
          <w:b/>
        </w:rPr>
        <w:tab/>
      </w:r>
      <w:r w:rsidR="00B51E49">
        <w:rPr>
          <w:b/>
          <w:noProof/>
          <w:lang w:eastAsia="en-IN"/>
        </w:rPr>
        <w:drawing>
          <wp:inline distT="0" distB="0" distL="0" distR="0" wp14:anchorId="792810AD" wp14:editId="2358A459">
            <wp:extent cx="5017273" cy="1781092"/>
            <wp:effectExtent l="0" t="0" r="0" b="0"/>
            <wp:docPr id="64" name="Picture 64" descr="C:\Users\sivakumar.g\Desktop\NGL-Appointment\ScreenShots\ManagaSchedule\MS_RD_ACTF_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vakumar.g\Desktop\NGL-Appointment\ScreenShots\ManagaSchedule\MS_RD_ACTF_Delet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22890" cy="1783086"/>
                    </a:xfrm>
                    <a:prstGeom prst="rect">
                      <a:avLst/>
                    </a:prstGeom>
                    <a:noFill/>
                    <a:ln>
                      <a:noFill/>
                    </a:ln>
                  </pic:spPr>
                </pic:pic>
              </a:graphicData>
            </a:graphic>
          </wp:inline>
        </w:drawing>
      </w:r>
    </w:p>
    <w:p w14:paraId="5769A8F3" w14:textId="4D757F81" w:rsidR="007E21FC" w:rsidRPr="00C0533F" w:rsidRDefault="007E21FC" w:rsidP="007E21FC"/>
    <w:p w14:paraId="6B8449C2" w14:textId="77777777" w:rsidR="00D64C2B" w:rsidRDefault="00D64C2B" w:rsidP="00254C87">
      <w:pPr>
        <w:rPr>
          <w:b/>
        </w:rPr>
      </w:pPr>
      <w:r w:rsidRPr="00D64C2B">
        <w:t>2.2</w:t>
      </w:r>
      <w:r w:rsidRPr="00D64C2B">
        <w:rPr>
          <w:b/>
        </w:rPr>
        <w:tab/>
        <w:t>Overrides</w:t>
      </w:r>
    </w:p>
    <w:p w14:paraId="673E3E7C" w14:textId="696CD17D" w:rsidR="00E30E72" w:rsidRDefault="00D64C2B" w:rsidP="00D523A7">
      <w:pPr>
        <w:ind w:left="720"/>
        <w:jc w:val="both"/>
      </w:pPr>
      <w:r w:rsidRPr="00D64C2B">
        <w:t>O</w:t>
      </w:r>
      <w:r>
        <w:t xml:space="preserve">verride tab allows the </w:t>
      </w:r>
      <w:r w:rsidR="00D523A7">
        <w:t xml:space="preserve">admin to setup and configure the override </w:t>
      </w:r>
      <w:r w:rsidR="00E30E72">
        <w:t xml:space="preserve">settings for the resources </w:t>
      </w:r>
      <w:r w:rsidR="00D523A7">
        <w:t xml:space="preserve">after selecting a resource from the resources </w:t>
      </w:r>
      <w:r w:rsidR="00E30E72">
        <w:t>dropdown list</w:t>
      </w:r>
      <w:r w:rsidR="00D523A7">
        <w:t>.</w:t>
      </w:r>
      <w:r w:rsidR="00E30E72">
        <w:tab/>
      </w:r>
    </w:p>
    <w:p w14:paraId="4DA2713F" w14:textId="61DA894E" w:rsidR="00D64C2B" w:rsidRDefault="00D64C2B" w:rsidP="00D523A7">
      <w:pPr>
        <w:ind w:firstLine="720"/>
      </w:pPr>
      <w:r>
        <w:rPr>
          <w:noProof/>
          <w:lang w:eastAsia="en-IN"/>
        </w:rPr>
        <w:drawing>
          <wp:inline distT="0" distB="0" distL="0" distR="0" wp14:anchorId="228DA526" wp14:editId="6659D3A9">
            <wp:extent cx="4960189" cy="1725283"/>
            <wp:effectExtent l="0" t="0" r="0" b="8890"/>
            <wp:docPr id="138" name="Picture 138" descr="C:\Users\sivakumar.g\Desktop\NGL-Appointment\ScreenShots\ManagaSchedule\MS_OR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ivakumar.g\Desktop\NGL-Appointment\ScreenShots\ManagaSchedule\MS_OR_View.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70666" cy="1728927"/>
                    </a:xfrm>
                    <a:prstGeom prst="rect">
                      <a:avLst/>
                    </a:prstGeom>
                    <a:noFill/>
                    <a:ln>
                      <a:noFill/>
                    </a:ln>
                  </pic:spPr>
                </pic:pic>
              </a:graphicData>
            </a:graphic>
          </wp:inline>
        </w:drawing>
      </w:r>
    </w:p>
    <w:p w14:paraId="5ADBDB5F" w14:textId="6B1BC0DA" w:rsidR="00412BAA" w:rsidRDefault="00412BAA" w:rsidP="00412BAA">
      <w:pPr>
        <w:ind w:firstLine="720"/>
        <w:rPr>
          <w:b/>
        </w:rPr>
      </w:pPr>
      <w:r w:rsidRPr="00E30E72">
        <w:rPr>
          <w:b/>
        </w:rPr>
        <w:t>Edit override settings</w:t>
      </w:r>
    </w:p>
    <w:p w14:paraId="4290BE33" w14:textId="3039D7E4" w:rsidR="00F25282" w:rsidRDefault="00F25282" w:rsidP="002137A3">
      <w:pPr>
        <w:pStyle w:val="ListParagraph"/>
        <w:numPr>
          <w:ilvl w:val="0"/>
          <w:numId w:val="24"/>
        </w:numPr>
        <w:spacing w:after="0"/>
        <w:ind w:left="1560" w:hanging="426"/>
        <w:jc w:val="both"/>
      </w:pPr>
      <w:r>
        <w:t xml:space="preserve">The </w:t>
      </w:r>
      <w:r w:rsidR="00D523A7">
        <w:t xml:space="preserve">admin </w:t>
      </w:r>
      <w:r>
        <w:t xml:space="preserve">can edit </w:t>
      </w:r>
      <w:r w:rsidR="00D523A7">
        <w:t>o</w:t>
      </w:r>
      <w:r>
        <w:t xml:space="preserve">verride </w:t>
      </w:r>
      <w:r w:rsidR="00D523A7">
        <w:t>settings of a resource</w:t>
      </w:r>
      <w:r>
        <w:t xml:space="preserve"> by clicking on </w:t>
      </w:r>
      <w:r w:rsidRPr="00D54F27">
        <w:t>edit</w:t>
      </w:r>
      <w:r w:rsidRPr="00D54F27">
        <w:rPr>
          <w:noProof/>
          <w:lang w:eastAsia="en-IN"/>
        </w:rPr>
        <w:t xml:space="preserve"> </w:t>
      </w:r>
      <w:r w:rsidRPr="00D54F27">
        <w:rPr>
          <w:noProof/>
          <w:lang w:eastAsia="en-IN"/>
        </w:rPr>
        <w:drawing>
          <wp:inline distT="0" distB="0" distL="0" distR="0" wp14:anchorId="1C30E01A" wp14:editId="1A120EE1">
            <wp:extent cx="209550" cy="171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09550" cy="171450"/>
                    </a:xfrm>
                    <a:prstGeom prst="rect">
                      <a:avLst/>
                    </a:prstGeom>
                  </pic:spPr>
                </pic:pic>
              </a:graphicData>
            </a:graphic>
          </wp:inline>
        </w:drawing>
      </w:r>
      <w:r w:rsidRPr="00D54F27">
        <w:t xml:space="preserve"> button </w:t>
      </w:r>
      <w:r>
        <w:t xml:space="preserve">available in each </w:t>
      </w:r>
      <w:r w:rsidR="00D523A7">
        <w:t>override setting in the o</w:t>
      </w:r>
      <w:r>
        <w:t xml:space="preserve">verride </w:t>
      </w:r>
      <w:r w:rsidR="00D523A7">
        <w:t>s</w:t>
      </w:r>
      <w:r>
        <w:t>ettings</w:t>
      </w:r>
      <w:r w:rsidR="009A48BF">
        <w:t xml:space="preserve"> </w:t>
      </w:r>
      <w:r>
        <w:t>list</w:t>
      </w:r>
      <w:r w:rsidR="00D523A7">
        <w:t>.</w:t>
      </w:r>
    </w:p>
    <w:p w14:paraId="45DD954D" w14:textId="43BCFF55" w:rsidR="00F25282" w:rsidRPr="00D54F27" w:rsidRDefault="00F25282" w:rsidP="002137A3">
      <w:pPr>
        <w:pStyle w:val="ListParagraph"/>
        <w:numPr>
          <w:ilvl w:val="0"/>
          <w:numId w:val="24"/>
        </w:numPr>
        <w:spacing w:after="0"/>
        <w:ind w:left="1560" w:hanging="426"/>
        <w:jc w:val="both"/>
      </w:pPr>
      <w:r>
        <w:t xml:space="preserve">They can click on edit button </w:t>
      </w:r>
      <w:r w:rsidRPr="00D54F27">
        <w:t>to edit</w:t>
      </w:r>
      <w:r w:rsidR="00D523A7">
        <w:t xml:space="preserve"> relevant override settings by clicking on edit button available </w:t>
      </w:r>
      <w:r w:rsidRPr="00D54F27">
        <w:t xml:space="preserve">in </w:t>
      </w:r>
      <w:r>
        <w:t>left</w:t>
      </w:r>
      <w:r w:rsidRPr="00D54F27">
        <w:t xml:space="preserve"> </w:t>
      </w:r>
      <w:r>
        <w:t>pane</w:t>
      </w:r>
      <w:r w:rsidRPr="00D54F27">
        <w:t xml:space="preserve"> </w:t>
      </w:r>
      <w:r w:rsidR="00D523A7">
        <w:t>for each row in the list.</w:t>
      </w:r>
      <w:r w:rsidRPr="00D54F27">
        <w:t xml:space="preserve"> </w:t>
      </w:r>
    </w:p>
    <w:p w14:paraId="60B57E97" w14:textId="525B1EFC" w:rsidR="00F25282" w:rsidRDefault="00F25282" w:rsidP="002137A3">
      <w:pPr>
        <w:pStyle w:val="ListParagraph"/>
        <w:numPr>
          <w:ilvl w:val="0"/>
          <w:numId w:val="24"/>
        </w:numPr>
        <w:spacing w:after="0"/>
        <w:ind w:left="1560" w:hanging="426"/>
        <w:jc w:val="both"/>
      </w:pPr>
      <w:r>
        <w:t xml:space="preserve">Once the Settings are </w:t>
      </w:r>
      <w:r w:rsidR="001F7911">
        <w:t>edited</w:t>
      </w:r>
      <w:r>
        <w:t xml:space="preserve">, the user </w:t>
      </w:r>
      <w:r w:rsidR="00D523A7">
        <w:t xml:space="preserve">can make necessary and </w:t>
      </w:r>
      <w:r w:rsidRPr="00D54F27">
        <w:t xml:space="preserve">click </w:t>
      </w:r>
      <w:r>
        <w:t>on save</w:t>
      </w:r>
      <w:r w:rsidRPr="00D54F27">
        <w:rPr>
          <w:noProof/>
          <w:lang w:eastAsia="en-IN"/>
        </w:rPr>
        <w:t xml:space="preserve"> </w:t>
      </w:r>
      <w:r>
        <w:rPr>
          <w:noProof/>
          <w:lang w:eastAsia="en-IN"/>
        </w:rPr>
        <w:t xml:space="preserve"> </w:t>
      </w:r>
      <w:r w:rsidRPr="00D54F27">
        <w:rPr>
          <w:noProof/>
          <w:lang w:eastAsia="en-IN"/>
        </w:rPr>
        <w:drawing>
          <wp:inline distT="0" distB="0" distL="0" distR="0" wp14:anchorId="41D18184" wp14:editId="1D626C23">
            <wp:extent cx="219075" cy="1905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19075" cy="190500"/>
                    </a:xfrm>
                    <a:prstGeom prst="rect">
                      <a:avLst/>
                    </a:prstGeom>
                  </pic:spPr>
                </pic:pic>
              </a:graphicData>
            </a:graphic>
          </wp:inline>
        </w:drawing>
      </w:r>
      <w:r w:rsidRPr="00D54F27">
        <w:t xml:space="preserve"> button to save the changes or click </w:t>
      </w:r>
      <w:r>
        <w:t>cancel</w:t>
      </w:r>
      <w:r w:rsidRPr="00D54F27">
        <w:rPr>
          <w:noProof/>
          <w:lang w:eastAsia="en-IN"/>
        </w:rPr>
        <w:t xml:space="preserve"> </w:t>
      </w:r>
      <w:r>
        <w:rPr>
          <w:noProof/>
          <w:lang w:eastAsia="en-IN"/>
        </w:rPr>
        <w:t xml:space="preserve"> </w:t>
      </w:r>
      <w:r w:rsidRPr="00D54F27">
        <w:rPr>
          <w:noProof/>
          <w:lang w:eastAsia="en-IN"/>
        </w:rPr>
        <w:drawing>
          <wp:inline distT="0" distB="0" distL="0" distR="0" wp14:anchorId="63DB439E" wp14:editId="6DBDFA7C">
            <wp:extent cx="200025" cy="1809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00025" cy="180975"/>
                    </a:xfrm>
                    <a:prstGeom prst="rect">
                      <a:avLst/>
                    </a:prstGeom>
                  </pic:spPr>
                </pic:pic>
              </a:graphicData>
            </a:graphic>
          </wp:inline>
        </w:drawing>
      </w:r>
      <w:r>
        <w:rPr>
          <w:noProof/>
          <w:lang w:eastAsia="en-IN"/>
        </w:rPr>
        <w:t xml:space="preserve"> </w:t>
      </w:r>
      <w:r>
        <w:t>button to cancel the change settings</w:t>
      </w:r>
      <w:r w:rsidRPr="00D54F27">
        <w:t>.</w:t>
      </w:r>
    </w:p>
    <w:p w14:paraId="2DC65BF8" w14:textId="77777777" w:rsidR="00F25282" w:rsidRPr="00D54F27" w:rsidRDefault="00F25282" w:rsidP="00F25282">
      <w:pPr>
        <w:pStyle w:val="ListParagraph"/>
        <w:spacing w:after="0"/>
        <w:ind w:left="1560"/>
        <w:jc w:val="both"/>
      </w:pPr>
    </w:p>
    <w:p w14:paraId="22C269FA" w14:textId="2C15C396" w:rsidR="00412BAA" w:rsidRDefault="00CC225D" w:rsidP="00E30E72">
      <w:pPr>
        <w:ind w:left="720" w:firstLine="720"/>
      </w:pPr>
      <w:r>
        <w:rPr>
          <w:noProof/>
          <w:lang w:eastAsia="en-IN"/>
        </w:rPr>
        <w:drawing>
          <wp:inline distT="0" distB="0" distL="0" distR="0" wp14:anchorId="0061C0F9" wp14:editId="14FD9578">
            <wp:extent cx="5210355" cy="1759788"/>
            <wp:effectExtent l="0" t="0" r="0" b="0"/>
            <wp:docPr id="102" name="Picture 102" descr="C:\Users\sivakumar.g\Desktop\NGL-Appointment\ScreenShots\ManagaSchedule\MS_OR_edit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ivakumar.g\Desktop\NGL-Appointment\ScreenShots\ManagaSchedule\MS_OR_editDetail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14116" cy="1761058"/>
                    </a:xfrm>
                    <a:prstGeom prst="rect">
                      <a:avLst/>
                    </a:prstGeom>
                    <a:noFill/>
                    <a:ln>
                      <a:noFill/>
                    </a:ln>
                  </pic:spPr>
                </pic:pic>
              </a:graphicData>
            </a:graphic>
          </wp:inline>
        </w:drawing>
      </w:r>
    </w:p>
    <w:p w14:paraId="2D8F5D56" w14:textId="534139B5" w:rsidR="00D64C2B" w:rsidRDefault="00412BAA" w:rsidP="00412BAA">
      <w:pPr>
        <w:ind w:firstLine="720"/>
        <w:rPr>
          <w:b/>
        </w:rPr>
      </w:pPr>
      <w:r w:rsidRPr="001F7911">
        <w:rPr>
          <w:b/>
        </w:rPr>
        <w:t xml:space="preserve">Change supervisor </w:t>
      </w:r>
      <w:r w:rsidR="003F720D" w:rsidRPr="001F7911">
        <w:rPr>
          <w:b/>
        </w:rPr>
        <w:t>override password</w:t>
      </w:r>
    </w:p>
    <w:p w14:paraId="7DB7A872" w14:textId="7CB46955" w:rsidR="0025579A" w:rsidRDefault="00D523A7" w:rsidP="00D523A7">
      <w:pPr>
        <w:pStyle w:val="ListParagraph"/>
        <w:numPr>
          <w:ilvl w:val="0"/>
          <w:numId w:val="9"/>
        </w:numPr>
        <w:jc w:val="both"/>
      </w:pPr>
      <w:r>
        <w:t>Admin</w:t>
      </w:r>
      <w:r w:rsidR="0025579A">
        <w:t xml:space="preserve"> can </w:t>
      </w:r>
      <w:r>
        <w:t>e</w:t>
      </w:r>
      <w:r w:rsidR="0025579A">
        <w:t>dit</w:t>
      </w:r>
      <w:r>
        <w:t>/c</w:t>
      </w:r>
      <w:r w:rsidR="0025579A">
        <w:t xml:space="preserve">hange Supervisor Override Password by clicking </w:t>
      </w:r>
      <w:r>
        <w:t xml:space="preserve">on </w:t>
      </w:r>
      <w:r w:rsidR="0025579A">
        <w:t xml:space="preserve">“Change Supervisor Override password” </w:t>
      </w:r>
      <w:r w:rsidR="0025579A" w:rsidRPr="00045D7E">
        <w:t xml:space="preserve">available in </w:t>
      </w:r>
      <w:r>
        <w:t xml:space="preserve">the </w:t>
      </w:r>
      <w:r w:rsidR="00FC0243">
        <w:t>A</w:t>
      </w:r>
      <w:r w:rsidR="00FC0243" w:rsidRPr="00D54F27">
        <w:t>ction tab</w:t>
      </w:r>
      <w:r>
        <w:t>.</w:t>
      </w:r>
    </w:p>
    <w:p w14:paraId="09C61E85" w14:textId="48013DBC" w:rsidR="0025579A" w:rsidRDefault="0025579A" w:rsidP="00D523A7">
      <w:pPr>
        <w:pStyle w:val="ListParagraph"/>
        <w:numPr>
          <w:ilvl w:val="0"/>
          <w:numId w:val="9"/>
        </w:numPr>
        <w:jc w:val="both"/>
      </w:pPr>
      <w:r>
        <w:t xml:space="preserve">When the button is clicked the </w:t>
      </w:r>
      <w:r w:rsidR="00F90C86">
        <w:t>c</w:t>
      </w:r>
      <w:r w:rsidR="00FC0243" w:rsidRPr="00FC0243">
        <w:t>hange supervisor override password</w:t>
      </w:r>
      <w:r w:rsidR="00FC0243">
        <w:t xml:space="preserve"> popup </w:t>
      </w:r>
      <w:r w:rsidR="00F90C86">
        <w:t>o</w:t>
      </w:r>
      <w:r w:rsidR="00FC0243">
        <w:t xml:space="preserve">pen </w:t>
      </w:r>
      <w:r w:rsidR="00F90C86">
        <w:t xml:space="preserve">up </w:t>
      </w:r>
      <w:r w:rsidR="00FC0243">
        <w:t xml:space="preserve">for that selected resource In the dropdown </w:t>
      </w:r>
      <w:r>
        <w:t>a</w:t>
      </w:r>
      <w:r w:rsidR="00F90C86">
        <w:t>s seen in the screenshot below.</w:t>
      </w:r>
    </w:p>
    <w:p w14:paraId="2BC34841" w14:textId="380AC145" w:rsidR="0025579A" w:rsidRPr="00F90C86" w:rsidRDefault="00F90C86" w:rsidP="00F90C86">
      <w:pPr>
        <w:pStyle w:val="ListParagraph"/>
        <w:numPr>
          <w:ilvl w:val="0"/>
          <w:numId w:val="9"/>
        </w:numPr>
        <w:jc w:val="both"/>
      </w:pPr>
      <w:r>
        <w:t>T</w:t>
      </w:r>
      <w:r w:rsidR="0025579A">
        <w:t xml:space="preserve">he </w:t>
      </w:r>
      <w:r>
        <w:t xml:space="preserve">admin should enter the </w:t>
      </w:r>
      <w:r w:rsidR="00D02FD7">
        <w:t>‘new Password’</w:t>
      </w:r>
      <w:r w:rsidR="00FC0243">
        <w:t xml:space="preserve"> and</w:t>
      </w:r>
      <w:r w:rsidR="00D02FD7">
        <w:t xml:space="preserve"> ‘Confirm New Password’</w:t>
      </w:r>
      <w:r w:rsidR="00FC0243">
        <w:t xml:space="preserve"> </w:t>
      </w:r>
      <w:r w:rsidR="0025579A">
        <w:t xml:space="preserve">user </w:t>
      </w:r>
      <w:r>
        <w:t xml:space="preserve">and click </w:t>
      </w:r>
      <w:r w:rsidR="00FC0243">
        <w:t>“Change Password”</w:t>
      </w:r>
      <w:r w:rsidR="0025579A" w:rsidRPr="00D54F27">
        <w:rPr>
          <w:noProof/>
          <w:lang w:eastAsia="en-IN"/>
        </w:rPr>
        <w:t xml:space="preserve"> </w:t>
      </w:r>
      <w:r w:rsidR="00FC0243">
        <w:t xml:space="preserve">button to </w:t>
      </w:r>
      <w:r>
        <w:t>s</w:t>
      </w:r>
      <w:r w:rsidR="00FC0243">
        <w:t xml:space="preserve">ave </w:t>
      </w:r>
      <w:r>
        <w:t>or update the p</w:t>
      </w:r>
      <w:r w:rsidR="00FC0243">
        <w:t>assword</w:t>
      </w:r>
      <w:r w:rsidR="0025579A" w:rsidRPr="00D54F27">
        <w:t xml:space="preserve"> or </w:t>
      </w:r>
      <w:r w:rsidR="00FC0243">
        <w:t xml:space="preserve">close the popup </w:t>
      </w:r>
      <w:r>
        <w:t xml:space="preserve">to </w:t>
      </w:r>
      <w:r w:rsidR="0025579A" w:rsidRPr="00D54F27">
        <w:t xml:space="preserve">cancel </w:t>
      </w:r>
      <w:r>
        <w:t>updating the password.</w:t>
      </w:r>
    </w:p>
    <w:p w14:paraId="1892CF8D" w14:textId="2B5EFEC7" w:rsidR="003F720D" w:rsidRDefault="00A90B1F" w:rsidP="00411286">
      <w:pPr>
        <w:ind w:left="720" w:firstLine="720"/>
      </w:pPr>
      <w:r>
        <w:rPr>
          <w:noProof/>
          <w:lang w:eastAsia="en-IN"/>
        </w:rPr>
        <w:drawing>
          <wp:inline distT="0" distB="0" distL="0" distR="0" wp14:anchorId="772457FC" wp14:editId="56D9D4D3">
            <wp:extent cx="5089585" cy="1751162"/>
            <wp:effectExtent l="0" t="0" r="0" b="1905"/>
            <wp:docPr id="103" name="Picture 103" descr="C:\Users\sivakumar.g\Desktop\NGL-Appointment\ScreenShots\ManagaSchedule\MS_OR_CS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ivakumar.g\Desktop\NGL-Appointment\ScreenShots\ManagaSchedule\MS_OR_CSOP.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89585" cy="1751162"/>
                    </a:xfrm>
                    <a:prstGeom prst="rect">
                      <a:avLst/>
                    </a:prstGeom>
                    <a:noFill/>
                    <a:ln>
                      <a:noFill/>
                    </a:ln>
                  </pic:spPr>
                </pic:pic>
              </a:graphicData>
            </a:graphic>
          </wp:inline>
        </w:drawing>
      </w:r>
    </w:p>
    <w:p w14:paraId="014CBFFB" w14:textId="0DF2E6CC" w:rsidR="003F720D" w:rsidRDefault="003F720D" w:rsidP="003F720D">
      <w:pPr>
        <w:rPr>
          <w:b/>
        </w:rPr>
      </w:pPr>
      <w:r>
        <w:t>2.3</w:t>
      </w:r>
      <w:r>
        <w:tab/>
      </w:r>
      <w:r w:rsidRPr="003F720D">
        <w:rPr>
          <w:b/>
        </w:rPr>
        <w:t>User Fields</w:t>
      </w:r>
    </w:p>
    <w:p w14:paraId="3EEEDF3B" w14:textId="0D05D3A6" w:rsidR="00F90C86" w:rsidRDefault="00A1334D" w:rsidP="002137A3">
      <w:pPr>
        <w:pStyle w:val="ListParagraph"/>
        <w:numPr>
          <w:ilvl w:val="0"/>
          <w:numId w:val="41"/>
        </w:numPr>
        <w:jc w:val="both"/>
      </w:pPr>
      <w:r>
        <w:t xml:space="preserve">User Fields section allows the user to </w:t>
      </w:r>
      <w:r w:rsidR="00F90C86">
        <w:t>setup and manage user fields in the system.</w:t>
      </w:r>
    </w:p>
    <w:p w14:paraId="3EB6E073" w14:textId="77777777" w:rsidR="00F90C86" w:rsidRDefault="00F90C86" w:rsidP="002137A3">
      <w:pPr>
        <w:pStyle w:val="ListParagraph"/>
        <w:numPr>
          <w:ilvl w:val="0"/>
          <w:numId w:val="41"/>
        </w:numPr>
        <w:jc w:val="both"/>
      </w:pPr>
      <w:r>
        <w:t>These are fields that can be setup to capture the details and track the details as part of the appointment details.</w:t>
      </w:r>
    </w:p>
    <w:p w14:paraId="1BB50E68" w14:textId="77777777" w:rsidR="00F90C86" w:rsidRDefault="00F90C86" w:rsidP="002137A3">
      <w:pPr>
        <w:pStyle w:val="ListParagraph"/>
        <w:numPr>
          <w:ilvl w:val="0"/>
          <w:numId w:val="41"/>
        </w:numPr>
        <w:jc w:val="both"/>
      </w:pPr>
      <w:r>
        <w:t>The user fields are displayed in the Carrier Data tab of the appointment details in the scheduler module.</w:t>
      </w:r>
    </w:p>
    <w:p w14:paraId="474D3B2A" w14:textId="77777777" w:rsidR="00F90C86" w:rsidRDefault="00F90C86" w:rsidP="002137A3">
      <w:pPr>
        <w:pStyle w:val="ListParagraph"/>
        <w:numPr>
          <w:ilvl w:val="0"/>
          <w:numId w:val="41"/>
        </w:numPr>
        <w:jc w:val="both"/>
      </w:pPr>
      <w:r>
        <w:t>The admin can setup new user field and manage existing user field from this tab of the page.</w:t>
      </w:r>
    </w:p>
    <w:p w14:paraId="3A8CE93D" w14:textId="2944F023" w:rsidR="003F720D" w:rsidRDefault="003F720D" w:rsidP="00F90C86">
      <w:pPr>
        <w:ind w:left="360" w:firstLine="720"/>
      </w:pPr>
      <w:r>
        <w:rPr>
          <w:noProof/>
          <w:lang w:eastAsia="en-IN"/>
        </w:rPr>
        <w:drawing>
          <wp:inline distT="0" distB="0" distL="0" distR="0" wp14:anchorId="5FC187CC" wp14:editId="40026377">
            <wp:extent cx="5003321" cy="2023362"/>
            <wp:effectExtent l="0" t="0" r="6985" b="0"/>
            <wp:docPr id="148" name="Picture 148" descr="C:\Users\sivakumar.g\Desktop\NGL-Appointment\ScreenShots\ManagaSchedule\MS_UF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ivakumar.g\Desktop\NGL-Appointment\ScreenShots\ManagaSchedule\MS_UF_view.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11743" cy="2026768"/>
                    </a:xfrm>
                    <a:prstGeom prst="rect">
                      <a:avLst/>
                    </a:prstGeom>
                    <a:noFill/>
                    <a:ln>
                      <a:noFill/>
                    </a:ln>
                  </pic:spPr>
                </pic:pic>
              </a:graphicData>
            </a:graphic>
          </wp:inline>
        </w:drawing>
      </w:r>
    </w:p>
    <w:p w14:paraId="566535B6" w14:textId="11DE1FE0" w:rsidR="00D64C2B" w:rsidRDefault="00F90C86" w:rsidP="00412BAA">
      <w:pPr>
        <w:ind w:firstLine="720"/>
        <w:rPr>
          <w:b/>
        </w:rPr>
      </w:pPr>
      <w:r>
        <w:rPr>
          <w:b/>
        </w:rPr>
        <w:t xml:space="preserve">Manage User Fields </w:t>
      </w:r>
      <w:r w:rsidR="00F73496" w:rsidRPr="00F73496">
        <w:rPr>
          <w:b/>
        </w:rPr>
        <w:t>User Field</w:t>
      </w:r>
      <w:r>
        <w:rPr>
          <w:b/>
        </w:rPr>
        <w:t>s</w:t>
      </w:r>
    </w:p>
    <w:p w14:paraId="7583AAFB" w14:textId="2A7A3D90" w:rsidR="00F73496" w:rsidRDefault="00F90C86" w:rsidP="002137A3">
      <w:pPr>
        <w:pStyle w:val="ListParagraph"/>
        <w:numPr>
          <w:ilvl w:val="0"/>
          <w:numId w:val="42"/>
        </w:numPr>
        <w:jc w:val="both"/>
      </w:pPr>
      <w:r>
        <w:t>The admin</w:t>
      </w:r>
      <w:r w:rsidR="00645B87">
        <w:t xml:space="preserve"> can add </w:t>
      </w:r>
      <w:r>
        <w:t xml:space="preserve">a </w:t>
      </w:r>
      <w:r w:rsidR="00645B87">
        <w:t xml:space="preserve">new </w:t>
      </w:r>
      <w:r>
        <w:t>u</w:t>
      </w:r>
      <w:r w:rsidR="00645B87">
        <w:t xml:space="preserve">ser </w:t>
      </w:r>
      <w:r>
        <w:t>f</w:t>
      </w:r>
      <w:r w:rsidR="00645B87">
        <w:t>ield for an warehouse by clicking “+Add User Field”</w:t>
      </w:r>
      <w:r w:rsidR="00045D7E" w:rsidRPr="00045D7E">
        <w:t xml:space="preserve"> available in </w:t>
      </w:r>
      <w:r w:rsidR="00045D7E">
        <w:t xml:space="preserve">Top Toolbar of the User Fields </w:t>
      </w:r>
      <w:r w:rsidR="009D3C04">
        <w:t>g</w:t>
      </w:r>
      <w:r w:rsidR="00045D7E">
        <w:t>rid</w:t>
      </w:r>
    </w:p>
    <w:p w14:paraId="467E04F7" w14:textId="23B6B240" w:rsidR="00045D7E" w:rsidRDefault="00045D7E" w:rsidP="002137A3">
      <w:pPr>
        <w:pStyle w:val="ListParagraph"/>
        <w:numPr>
          <w:ilvl w:val="0"/>
          <w:numId w:val="42"/>
        </w:numPr>
        <w:jc w:val="both"/>
      </w:pPr>
      <w:r>
        <w:t xml:space="preserve">When the button is clicked </w:t>
      </w:r>
      <w:r w:rsidR="009D3C04">
        <w:t>the grid that displays the new row with two input fields named as ‘Name’ and ‘Description’ a</w:t>
      </w:r>
      <w:r w:rsidR="00F90C86">
        <w:t>s seen in the screenshot below.</w:t>
      </w:r>
    </w:p>
    <w:p w14:paraId="7E5FA716" w14:textId="73D8EF47" w:rsidR="009D3C04" w:rsidRDefault="009D3C04" w:rsidP="002137A3">
      <w:pPr>
        <w:pStyle w:val="ListParagraph"/>
        <w:numPr>
          <w:ilvl w:val="0"/>
          <w:numId w:val="42"/>
        </w:numPr>
        <w:jc w:val="both"/>
      </w:pPr>
      <w:r>
        <w:t>Once the details are entered, user should c</w:t>
      </w:r>
      <w:r w:rsidRPr="00D54F27">
        <w:t>lick save</w:t>
      </w:r>
      <w:r w:rsidRPr="00D54F27">
        <w:rPr>
          <w:noProof/>
          <w:lang w:eastAsia="en-IN"/>
        </w:rPr>
        <w:t xml:space="preserve"> </w:t>
      </w:r>
      <w:r w:rsidRPr="00D54F27">
        <w:rPr>
          <w:noProof/>
          <w:lang w:eastAsia="en-IN"/>
        </w:rPr>
        <w:drawing>
          <wp:inline distT="0" distB="0" distL="0" distR="0" wp14:anchorId="39A6EA74" wp14:editId="537D3463">
            <wp:extent cx="219075" cy="1905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19075" cy="190500"/>
                    </a:xfrm>
                    <a:prstGeom prst="rect">
                      <a:avLst/>
                    </a:prstGeom>
                  </pic:spPr>
                </pic:pic>
              </a:graphicData>
            </a:graphic>
          </wp:inline>
        </w:drawing>
      </w:r>
      <w:r w:rsidRPr="00D54F27">
        <w:t xml:space="preserve"> button to add </w:t>
      </w:r>
      <w:r>
        <w:t xml:space="preserve">the </w:t>
      </w:r>
      <w:r w:rsidRPr="00D54F27">
        <w:t xml:space="preserve">new </w:t>
      </w:r>
      <w:r>
        <w:t>User Field</w:t>
      </w:r>
      <w:r w:rsidRPr="00D54F27">
        <w:t xml:space="preserve"> or </w:t>
      </w:r>
      <w:r>
        <w:t xml:space="preserve">they can </w:t>
      </w:r>
      <w:r w:rsidRPr="00D54F27">
        <w:t xml:space="preserve">click </w:t>
      </w:r>
      <w:r>
        <w:t xml:space="preserve">clear </w:t>
      </w:r>
      <w:r w:rsidRPr="00D54F27">
        <w:rPr>
          <w:noProof/>
          <w:lang w:eastAsia="en-IN"/>
        </w:rPr>
        <w:drawing>
          <wp:inline distT="0" distB="0" distL="0" distR="0" wp14:anchorId="054FA86A" wp14:editId="5BFC93F1">
            <wp:extent cx="200025" cy="1809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00025" cy="180975"/>
                    </a:xfrm>
                    <a:prstGeom prst="rect">
                      <a:avLst/>
                    </a:prstGeom>
                  </pic:spPr>
                </pic:pic>
              </a:graphicData>
            </a:graphic>
          </wp:inline>
        </w:drawing>
      </w:r>
      <w:r w:rsidRPr="00D54F27">
        <w:t xml:space="preserve"> button to cancel add</w:t>
      </w:r>
      <w:r>
        <w:t>ing the</w:t>
      </w:r>
      <w:r w:rsidRPr="00D54F27">
        <w:t xml:space="preserve"> new </w:t>
      </w:r>
      <w:r>
        <w:t>User Field</w:t>
      </w:r>
      <w:r w:rsidRPr="00D54F27">
        <w:t>.</w:t>
      </w:r>
    </w:p>
    <w:p w14:paraId="6F37A3E0" w14:textId="0C57279D" w:rsidR="00F90C86" w:rsidRDefault="00F90C86" w:rsidP="002137A3">
      <w:pPr>
        <w:pStyle w:val="ListParagraph"/>
        <w:numPr>
          <w:ilvl w:val="0"/>
          <w:numId w:val="42"/>
        </w:numPr>
        <w:spacing w:after="0"/>
      </w:pPr>
      <w:r>
        <w:t xml:space="preserve">The admin can edit details of an existing user field by clicking on </w:t>
      </w:r>
      <w:r w:rsidRPr="00D54F27">
        <w:t>edit</w:t>
      </w:r>
      <w:r w:rsidRPr="00D54F27">
        <w:rPr>
          <w:noProof/>
          <w:lang w:eastAsia="en-IN"/>
        </w:rPr>
        <w:t xml:space="preserve"> </w:t>
      </w:r>
      <w:r w:rsidRPr="00D54F27">
        <w:rPr>
          <w:noProof/>
          <w:lang w:eastAsia="en-IN"/>
        </w:rPr>
        <w:drawing>
          <wp:inline distT="0" distB="0" distL="0" distR="0" wp14:anchorId="7309AF42" wp14:editId="55957AED">
            <wp:extent cx="209550" cy="171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09550" cy="171450"/>
                    </a:xfrm>
                    <a:prstGeom prst="rect">
                      <a:avLst/>
                    </a:prstGeom>
                  </pic:spPr>
                </pic:pic>
              </a:graphicData>
            </a:graphic>
          </wp:inline>
        </w:drawing>
      </w:r>
      <w:r w:rsidRPr="00D54F27">
        <w:t xml:space="preserve"> button </w:t>
      </w:r>
      <w:r>
        <w:t>available in each row of user fields list.</w:t>
      </w:r>
    </w:p>
    <w:p w14:paraId="4496CC79" w14:textId="1E81F346" w:rsidR="00F90C86" w:rsidRPr="00D54F27" w:rsidRDefault="00F90C86" w:rsidP="002137A3">
      <w:pPr>
        <w:pStyle w:val="ListParagraph"/>
        <w:numPr>
          <w:ilvl w:val="0"/>
          <w:numId w:val="42"/>
        </w:numPr>
        <w:spacing w:after="0"/>
        <w:jc w:val="both"/>
      </w:pPr>
      <w:r>
        <w:t xml:space="preserve">They can click on edit button that </w:t>
      </w:r>
      <w:r w:rsidRPr="00D54F27">
        <w:t>needs to be edit</w:t>
      </w:r>
      <w:r>
        <w:t>ed</w:t>
      </w:r>
      <w:r w:rsidRPr="00D54F27">
        <w:t xml:space="preserve"> in </w:t>
      </w:r>
      <w:r>
        <w:t>left</w:t>
      </w:r>
      <w:r w:rsidRPr="00D54F27">
        <w:t xml:space="preserve"> </w:t>
      </w:r>
      <w:r>
        <w:t>pane,</w:t>
      </w:r>
      <w:r w:rsidRPr="00D54F27">
        <w:t xml:space="preserve"> the columns will be </w:t>
      </w:r>
      <w:r>
        <w:t xml:space="preserve">displayed </w:t>
      </w:r>
      <w:r w:rsidRPr="00D54F27">
        <w:t xml:space="preserve">in edit mode </w:t>
      </w:r>
      <w:r>
        <w:t>allowing to modify details</w:t>
      </w:r>
      <w:r w:rsidRPr="00D54F27">
        <w:t xml:space="preserve">. </w:t>
      </w:r>
    </w:p>
    <w:p w14:paraId="117989E1" w14:textId="60F99D77" w:rsidR="00F90C86" w:rsidRPr="00D54F27" w:rsidRDefault="00F90C86" w:rsidP="002137A3">
      <w:pPr>
        <w:pStyle w:val="ListParagraph"/>
        <w:numPr>
          <w:ilvl w:val="0"/>
          <w:numId w:val="42"/>
        </w:numPr>
        <w:jc w:val="both"/>
      </w:pPr>
      <w:r>
        <w:t xml:space="preserve">Once the details are modified, the admin should </w:t>
      </w:r>
      <w:r w:rsidRPr="00D54F27">
        <w:t xml:space="preserve">click </w:t>
      </w:r>
      <w:r>
        <w:t>on save</w:t>
      </w:r>
      <w:r w:rsidRPr="00D54F27">
        <w:rPr>
          <w:noProof/>
          <w:lang w:eastAsia="en-IN"/>
        </w:rPr>
        <w:t xml:space="preserve"> </w:t>
      </w:r>
      <w:r>
        <w:rPr>
          <w:noProof/>
          <w:lang w:eastAsia="en-IN"/>
        </w:rPr>
        <w:t xml:space="preserve"> </w:t>
      </w:r>
      <w:r w:rsidRPr="00D54F27">
        <w:rPr>
          <w:noProof/>
          <w:lang w:eastAsia="en-IN"/>
        </w:rPr>
        <w:drawing>
          <wp:inline distT="0" distB="0" distL="0" distR="0" wp14:anchorId="6299AAFD" wp14:editId="3C41A465">
            <wp:extent cx="219075" cy="1905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19075" cy="190500"/>
                    </a:xfrm>
                    <a:prstGeom prst="rect">
                      <a:avLst/>
                    </a:prstGeom>
                  </pic:spPr>
                </pic:pic>
              </a:graphicData>
            </a:graphic>
          </wp:inline>
        </w:drawing>
      </w:r>
      <w:r w:rsidRPr="00D54F27">
        <w:t xml:space="preserve"> button to save the changes or click </w:t>
      </w:r>
      <w:r>
        <w:t>cancel</w:t>
      </w:r>
      <w:r w:rsidRPr="00D54F27">
        <w:rPr>
          <w:noProof/>
          <w:lang w:eastAsia="en-IN"/>
        </w:rPr>
        <w:t xml:space="preserve"> </w:t>
      </w:r>
      <w:r>
        <w:rPr>
          <w:noProof/>
          <w:lang w:eastAsia="en-IN"/>
        </w:rPr>
        <w:t xml:space="preserve"> </w:t>
      </w:r>
      <w:r w:rsidRPr="00D54F27">
        <w:rPr>
          <w:noProof/>
          <w:lang w:eastAsia="en-IN"/>
        </w:rPr>
        <w:drawing>
          <wp:inline distT="0" distB="0" distL="0" distR="0" wp14:anchorId="3D4C9387" wp14:editId="3DC47DE8">
            <wp:extent cx="200025" cy="1809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00025" cy="180975"/>
                    </a:xfrm>
                    <a:prstGeom prst="rect">
                      <a:avLst/>
                    </a:prstGeom>
                  </pic:spPr>
                </pic:pic>
              </a:graphicData>
            </a:graphic>
          </wp:inline>
        </w:drawing>
      </w:r>
      <w:r>
        <w:rPr>
          <w:noProof/>
          <w:lang w:eastAsia="en-IN"/>
        </w:rPr>
        <w:t xml:space="preserve"> </w:t>
      </w:r>
      <w:r w:rsidRPr="00D54F27">
        <w:t>button to cancel the changes.</w:t>
      </w:r>
    </w:p>
    <w:p w14:paraId="3699E7AF" w14:textId="77777777" w:rsidR="009D3C04" w:rsidRPr="009D3C04" w:rsidRDefault="009D3C04" w:rsidP="009D3C04">
      <w:pPr>
        <w:ind w:left="720" w:firstLine="720"/>
        <w:rPr>
          <w:b/>
        </w:rPr>
      </w:pPr>
      <w:r w:rsidRPr="009D3C04">
        <w:rPr>
          <w:b/>
        </w:rPr>
        <w:t>Fields:</w:t>
      </w:r>
    </w:p>
    <w:tbl>
      <w:tblPr>
        <w:tblStyle w:val="TableGrid"/>
        <w:tblW w:w="7646" w:type="dxa"/>
        <w:tblInd w:w="1668" w:type="dxa"/>
        <w:tblLook w:val="04A0" w:firstRow="1" w:lastRow="0" w:firstColumn="1" w:lastColumn="0" w:noHBand="0" w:noVBand="1"/>
      </w:tblPr>
      <w:tblGrid>
        <w:gridCol w:w="670"/>
        <w:gridCol w:w="2937"/>
        <w:gridCol w:w="4039"/>
      </w:tblGrid>
      <w:tr w:rsidR="009D3C04" w:rsidRPr="00D54F27" w14:paraId="79AE1722" w14:textId="77777777" w:rsidTr="009D3C04">
        <w:trPr>
          <w:trHeight w:val="355"/>
        </w:trPr>
        <w:tc>
          <w:tcPr>
            <w:tcW w:w="670" w:type="dxa"/>
          </w:tcPr>
          <w:p w14:paraId="495A059B" w14:textId="77777777" w:rsidR="009D3C04" w:rsidRPr="00EA5344" w:rsidRDefault="009D3C04" w:rsidP="00B01AF5">
            <w:pPr>
              <w:rPr>
                <w:b/>
              </w:rPr>
            </w:pPr>
            <w:r w:rsidRPr="00EA5344">
              <w:rPr>
                <w:b/>
              </w:rPr>
              <w:t>Sl.no</w:t>
            </w:r>
          </w:p>
        </w:tc>
        <w:tc>
          <w:tcPr>
            <w:tcW w:w="2937" w:type="dxa"/>
          </w:tcPr>
          <w:p w14:paraId="1D95EDC4" w14:textId="77777777" w:rsidR="009D3C04" w:rsidRPr="00EA5344" w:rsidRDefault="009D3C04" w:rsidP="00B01AF5">
            <w:pPr>
              <w:rPr>
                <w:b/>
              </w:rPr>
            </w:pPr>
            <w:r w:rsidRPr="00EA5344">
              <w:rPr>
                <w:b/>
              </w:rPr>
              <w:t>Fields Names</w:t>
            </w:r>
          </w:p>
        </w:tc>
        <w:tc>
          <w:tcPr>
            <w:tcW w:w="4039" w:type="dxa"/>
          </w:tcPr>
          <w:p w14:paraId="1BCF459B" w14:textId="77777777" w:rsidR="009D3C04" w:rsidRPr="00EA5344" w:rsidRDefault="009D3C04" w:rsidP="00B01AF5">
            <w:pPr>
              <w:rPr>
                <w:b/>
              </w:rPr>
            </w:pPr>
            <w:r w:rsidRPr="00EA5344">
              <w:rPr>
                <w:b/>
              </w:rPr>
              <w:t>Details</w:t>
            </w:r>
          </w:p>
        </w:tc>
      </w:tr>
      <w:tr w:rsidR="009D3C04" w:rsidRPr="00D54F27" w14:paraId="3F3A0371" w14:textId="77777777" w:rsidTr="00B01AF5">
        <w:trPr>
          <w:trHeight w:val="355"/>
        </w:trPr>
        <w:tc>
          <w:tcPr>
            <w:tcW w:w="616" w:type="dxa"/>
          </w:tcPr>
          <w:p w14:paraId="26BA6CAA" w14:textId="77777777" w:rsidR="009D3C04" w:rsidRPr="00D54F27" w:rsidRDefault="009D3C04" w:rsidP="00B01AF5">
            <w:r w:rsidRPr="00D54F27">
              <w:t>1</w:t>
            </w:r>
          </w:p>
        </w:tc>
        <w:tc>
          <w:tcPr>
            <w:tcW w:w="2958" w:type="dxa"/>
          </w:tcPr>
          <w:p w14:paraId="58E76C3B" w14:textId="437223B9" w:rsidR="009D3C04" w:rsidRPr="00D54F27" w:rsidRDefault="009D3C04" w:rsidP="009D3C04">
            <w:r>
              <w:t>N</w:t>
            </w:r>
            <w:r w:rsidRPr="00D54F27">
              <w:t>ame</w:t>
            </w:r>
          </w:p>
        </w:tc>
        <w:tc>
          <w:tcPr>
            <w:tcW w:w="4072" w:type="dxa"/>
          </w:tcPr>
          <w:p w14:paraId="412FEF4C" w14:textId="77777777" w:rsidR="009D3C04" w:rsidRPr="00D54F27" w:rsidRDefault="009D3C04" w:rsidP="00B01AF5">
            <w:r w:rsidRPr="00D54F27">
              <w:t>Required : Mandatory</w:t>
            </w:r>
          </w:p>
          <w:p w14:paraId="6D49B1E1" w14:textId="1DEDE11E" w:rsidR="009D3C04" w:rsidRPr="00D54F27" w:rsidRDefault="00F36984" w:rsidP="00B01AF5">
            <w:r>
              <w:t>Data Type : Alphanumeric</w:t>
            </w:r>
          </w:p>
        </w:tc>
      </w:tr>
      <w:tr w:rsidR="009D3C04" w:rsidRPr="00D54F27" w14:paraId="2EA98D85" w14:textId="77777777" w:rsidTr="00B01AF5">
        <w:trPr>
          <w:trHeight w:val="355"/>
        </w:trPr>
        <w:tc>
          <w:tcPr>
            <w:tcW w:w="616" w:type="dxa"/>
          </w:tcPr>
          <w:p w14:paraId="20943205" w14:textId="3058C727" w:rsidR="009D3C04" w:rsidRPr="00D54F27" w:rsidRDefault="009D3C04" w:rsidP="00B01AF5">
            <w:r>
              <w:t>2</w:t>
            </w:r>
          </w:p>
        </w:tc>
        <w:tc>
          <w:tcPr>
            <w:tcW w:w="2958" w:type="dxa"/>
          </w:tcPr>
          <w:p w14:paraId="704FB0B2" w14:textId="006B7743" w:rsidR="009D3C04" w:rsidRPr="00D54F27" w:rsidRDefault="00562E9C" w:rsidP="00B01AF5">
            <w:r>
              <w:t>Description</w:t>
            </w:r>
          </w:p>
        </w:tc>
        <w:tc>
          <w:tcPr>
            <w:tcW w:w="4072" w:type="dxa"/>
          </w:tcPr>
          <w:p w14:paraId="3C3A966C" w14:textId="77777777" w:rsidR="009D3C04" w:rsidRPr="00D54F27" w:rsidRDefault="009D3C04" w:rsidP="00B01AF5">
            <w:r w:rsidRPr="00D54F27">
              <w:t>Required : Optional</w:t>
            </w:r>
          </w:p>
        </w:tc>
      </w:tr>
    </w:tbl>
    <w:p w14:paraId="104CB3C2" w14:textId="77777777" w:rsidR="00F36984" w:rsidRDefault="00F36984" w:rsidP="000A1E07">
      <w:pPr>
        <w:ind w:firstLine="720"/>
      </w:pPr>
    </w:p>
    <w:p w14:paraId="3F2AA7DD" w14:textId="66112839" w:rsidR="003F720D" w:rsidRDefault="000C5DDE" w:rsidP="003E3904">
      <w:pPr>
        <w:ind w:left="720" w:firstLine="720"/>
      </w:pPr>
      <w:r>
        <w:rPr>
          <w:noProof/>
          <w:lang w:eastAsia="en-IN"/>
        </w:rPr>
        <w:drawing>
          <wp:inline distT="0" distB="0" distL="0" distR="0" wp14:anchorId="45F0AF1E" wp14:editId="6D25F5EF">
            <wp:extent cx="5201728" cy="1759789"/>
            <wp:effectExtent l="0" t="0" r="0" b="0"/>
            <wp:docPr id="104" name="Picture 104" descr="C:\Users\sivakumar.g\Desktop\NGL-Appointment\ScreenShots\ManagaSchedule\MS_UF_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ivakumar.g\Desktop\NGL-Appointment\ScreenShots\ManagaSchedule\MS_UF_Ad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05593" cy="1761097"/>
                    </a:xfrm>
                    <a:prstGeom prst="rect">
                      <a:avLst/>
                    </a:prstGeom>
                    <a:noFill/>
                    <a:ln>
                      <a:noFill/>
                    </a:ln>
                  </pic:spPr>
                </pic:pic>
              </a:graphicData>
            </a:graphic>
          </wp:inline>
        </w:drawing>
      </w:r>
    </w:p>
    <w:p w14:paraId="0CB09239" w14:textId="594B1B47" w:rsidR="003F720D" w:rsidRDefault="006423EA" w:rsidP="003E3904">
      <w:pPr>
        <w:ind w:left="720" w:firstLine="720"/>
      </w:pPr>
      <w:r>
        <w:rPr>
          <w:noProof/>
          <w:lang w:eastAsia="en-IN"/>
        </w:rPr>
        <w:drawing>
          <wp:inline distT="0" distB="0" distL="0" distR="0" wp14:anchorId="0ED40EC0" wp14:editId="2412D7B7">
            <wp:extent cx="5098209" cy="2147977"/>
            <wp:effectExtent l="0" t="0" r="7620" b="5080"/>
            <wp:docPr id="105" name="Picture 105" descr="C:\Users\sivakumar.g\Desktop\NGL-Appointment\ScreenShots\ManagaSchedule\MS_UF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ivakumar.g\Desktop\NGL-Appointment\ScreenShots\ManagaSchedule\MS_UF_Edi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98611" cy="2148146"/>
                    </a:xfrm>
                    <a:prstGeom prst="rect">
                      <a:avLst/>
                    </a:prstGeom>
                    <a:noFill/>
                    <a:ln>
                      <a:noFill/>
                    </a:ln>
                  </pic:spPr>
                </pic:pic>
              </a:graphicData>
            </a:graphic>
          </wp:inline>
        </w:drawing>
      </w:r>
    </w:p>
    <w:p w14:paraId="1498CB49" w14:textId="0BA5BE03" w:rsidR="003F720D" w:rsidRDefault="003F720D" w:rsidP="00412BAA">
      <w:pPr>
        <w:ind w:firstLine="720"/>
        <w:rPr>
          <w:b/>
        </w:rPr>
      </w:pPr>
      <w:r w:rsidRPr="00747E21">
        <w:rPr>
          <w:b/>
        </w:rPr>
        <w:t>Delete</w:t>
      </w:r>
      <w:r w:rsidR="00747E21" w:rsidRPr="00747E21">
        <w:rPr>
          <w:b/>
        </w:rPr>
        <w:t xml:space="preserve"> User Fields</w:t>
      </w:r>
    </w:p>
    <w:p w14:paraId="780CBF4A" w14:textId="3FE7DD01" w:rsidR="00747E21" w:rsidRPr="00D54F27" w:rsidRDefault="00747E21" w:rsidP="002137A3">
      <w:pPr>
        <w:pStyle w:val="ListParagraph"/>
        <w:numPr>
          <w:ilvl w:val="0"/>
          <w:numId w:val="43"/>
        </w:numPr>
        <w:jc w:val="both"/>
      </w:pPr>
      <w:r>
        <w:t xml:space="preserve">The </w:t>
      </w:r>
      <w:r w:rsidR="00F90C86">
        <w:t>admin</w:t>
      </w:r>
      <w:r>
        <w:t xml:space="preserve"> can delete </w:t>
      </w:r>
      <w:r w:rsidR="002C6F4A">
        <w:t>a</w:t>
      </w:r>
      <w:r>
        <w:t xml:space="preserve"> </w:t>
      </w:r>
      <w:r w:rsidR="00F90C86">
        <w:t>u</w:t>
      </w:r>
      <w:r>
        <w:t xml:space="preserve">ser </w:t>
      </w:r>
      <w:r w:rsidR="00F90C86">
        <w:t>field</w:t>
      </w:r>
      <w:r>
        <w:t xml:space="preserve"> by clicking </w:t>
      </w:r>
      <w:r w:rsidRPr="00D54F27">
        <w:t xml:space="preserve">Delete </w:t>
      </w:r>
      <w:r>
        <w:t xml:space="preserve"> </w:t>
      </w:r>
      <w:r w:rsidR="00DC7BBF" w:rsidRPr="00D54F27">
        <w:rPr>
          <w:noProof/>
          <w:lang w:eastAsia="en-IN"/>
        </w:rPr>
        <w:drawing>
          <wp:inline distT="0" distB="0" distL="0" distR="0" wp14:anchorId="3D163F2A" wp14:editId="1981F2E5">
            <wp:extent cx="209550" cy="1809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09550" cy="180975"/>
                    </a:xfrm>
                    <a:prstGeom prst="rect">
                      <a:avLst/>
                    </a:prstGeom>
                  </pic:spPr>
                </pic:pic>
              </a:graphicData>
            </a:graphic>
          </wp:inline>
        </w:drawing>
      </w:r>
      <w:r w:rsidRPr="00D54F27">
        <w:t xml:space="preserve"> button on the </w:t>
      </w:r>
      <w:r w:rsidR="00F90C86">
        <w:t xml:space="preserve">particular user field </w:t>
      </w:r>
      <w:r w:rsidRPr="00D54F27">
        <w:t xml:space="preserve">row </w:t>
      </w:r>
      <w:r>
        <w:t xml:space="preserve">that </w:t>
      </w:r>
      <w:r w:rsidRPr="00D54F27">
        <w:t>need</w:t>
      </w:r>
      <w:r>
        <w:t>s</w:t>
      </w:r>
      <w:r w:rsidRPr="00D54F27">
        <w:t xml:space="preserve"> to </w:t>
      </w:r>
      <w:r>
        <w:t xml:space="preserve">be </w:t>
      </w:r>
      <w:r w:rsidRPr="00D54F27">
        <w:t>delete</w:t>
      </w:r>
      <w:r>
        <w:t>d</w:t>
      </w:r>
      <w:r w:rsidRPr="00D54F27">
        <w:t xml:space="preserve"> from action column</w:t>
      </w:r>
      <w:r>
        <w:t xml:space="preserve"> in the list</w:t>
      </w:r>
      <w:r w:rsidRPr="00D54F27">
        <w:t>.</w:t>
      </w:r>
    </w:p>
    <w:p w14:paraId="1C13852D" w14:textId="7DC18CEE" w:rsidR="00747E21" w:rsidRPr="00D54F27" w:rsidRDefault="00747E21" w:rsidP="002137A3">
      <w:pPr>
        <w:pStyle w:val="ListParagraph"/>
        <w:numPr>
          <w:ilvl w:val="0"/>
          <w:numId w:val="43"/>
        </w:numPr>
        <w:jc w:val="both"/>
      </w:pPr>
      <w:r w:rsidRPr="00D54F27">
        <w:t xml:space="preserve">A </w:t>
      </w:r>
      <w:r>
        <w:t xml:space="preserve">confirmation </w:t>
      </w:r>
      <w:r w:rsidRPr="00D54F27">
        <w:t xml:space="preserve">dialog box will </w:t>
      </w:r>
      <w:r>
        <w:t xml:space="preserve">be displayed asking the </w:t>
      </w:r>
      <w:r w:rsidR="00BB76F1">
        <w:t>user</w:t>
      </w:r>
      <w:r>
        <w:t xml:space="preserve"> to confirm deletion of the record</w:t>
      </w:r>
      <w:r w:rsidR="00F90C86">
        <w:t>.</w:t>
      </w:r>
    </w:p>
    <w:p w14:paraId="335A6ADC" w14:textId="3A9B9575" w:rsidR="00747E21" w:rsidRDefault="00747E21" w:rsidP="002137A3">
      <w:pPr>
        <w:pStyle w:val="ListParagraph"/>
        <w:numPr>
          <w:ilvl w:val="0"/>
          <w:numId w:val="43"/>
        </w:numPr>
      </w:pPr>
      <w:r w:rsidRPr="00D54F27">
        <w:t xml:space="preserve">Click “OK” to delete </w:t>
      </w:r>
      <w:r>
        <w:t>or “Cancel” to cancel deleting the row</w:t>
      </w:r>
      <w:r w:rsidR="00F90C86">
        <w:t>.</w:t>
      </w:r>
    </w:p>
    <w:p w14:paraId="097D821C" w14:textId="77777777" w:rsidR="00747E21" w:rsidRPr="00747E21" w:rsidRDefault="00747E21" w:rsidP="00747E21">
      <w:pPr>
        <w:pStyle w:val="ListParagraph"/>
        <w:ind w:left="1560"/>
      </w:pPr>
    </w:p>
    <w:p w14:paraId="56746D57" w14:textId="4A28E634" w:rsidR="008C4352" w:rsidRDefault="001D7C65" w:rsidP="00107435">
      <w:pPr>
        <w:ind w:left="720" w:firstLine="720"/>
      </w:pPr>
      <w:r>
        <w:rPr>
          <w:noProof/>
          <w:lang w:eastAsia="en-IN"/>
        </w:rPr>
        <w:drawing>
          <wp:inline distT="0" distB="0" distL="0" distR="0" wp14:anchorId="42FFCA05" wp14:editId="54ECF026">
            <wp:extent cx="5009322" cy="1749287"/>
            <wp:effectExtent l="0" t="0" r="1270" b="3810"/>
            <wp:docPr id="63" name="Picture 63" descr="C:\Users\sivakumar.g\Desktop\NGL-Appointment\ScreenShots\ManagaSchedule\MS_UF_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ivakumar.g\Desktop\NGL-Appointment\ScreenShots\ManagaSchedule\MS_UF_Delet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16551" cy="1751811"/>
                    </a:xfrm>
                    <a:prstGeom prst="rect">
                      <a:avLst/>
                    </a:prstGeom>
                    <a:noFill/>
                    <a:ln>
                      <a:noFill/>
                    </a:ln>
                  </pic:spPr>
                </pic:pic>
              </a:graphicData>
            </a:graphic>
          </wp:inline>
        </w:drawing>
      </w:r>
    </w:p>
    <w:p w14:paraId="30F10485" w14:textId="4C95F7BD" w:rsidR="008C4352" w:rsidRDefault="008C4352" w:rsidP="008C4352">
      <w:pPr>
        <w:rPr>
          <w:b/>
        </w:rPr>
      </w:pPr>
      <w:r>
        <w:t>2.4</w:t>
      </w:r>
      <w:r>
        <w:tab/>
      </w:r>
      <w:r>
        <w:rPr>
          <w:b/>
        </w:rPr>
        <w:t>Appointment Status Colour</w:t>
      </w:r>
    </w:p>
    <w:p w14:paraId="3D175D5F" w14:textId="660ED7BA" w:rsidR="00CB080C" w:rsidRPr="00CB080C" w:rsidRDefault="00CB080C" w:rsidP="00CB080C">
      <w:pPr>
        <w:pStyle w:val="ListParagraph"/>
        <w:jc w:val="both"/>
      </w:pPr>
      <w:r>
        <w:t xml:space="preserve">Appointment Status Colour section allows the user to </w:t>
      </w:r>
      <w:r w:rsidR="00F90C86">
        <w:t>a</w:t>
      </w:r>
      <w:r>
        <w:t xml:space="preserve">dd, </w:t>
      </w:r>
      <w:r w:rsidR="00F90C86">
        <w:t>e</w:t>
      </w:r>
      <w:r>
        <w:t xml:space="preserve">dit and </w:t>
      </w:r>
      <w:r w:rsidR="00F90C86">
        <w:t>d</w:t>
      </w:r>
      <w:r>
        <w:t xml:space="preserve">elete </w:t>
      </w:r>
      <w:r w:rsidR="00F90C86">
        <w:t>a</w:t>
      </w:r>
      <w:r w:rsidRPr="00CB080C">
        <w:t xml:space="preserve">ppointment </w:t>
      </w:r>
      <w:r w:rsidR="00F90C86">
        <w:t>s</w:t>
      </w:r>
      <w:r w:rsidRPr="00CB080C">
        <w:t xml:space="preserve">tatus </w:t>
      </w:r>
      <w:r w:rsidR="00F90C86">
        <w:t>c</w:t>
      </w:r>
      <w:r w:rsidRPr="00CB080C">
        <w:t>olour</w:t>
      </w:r>
      <w:r>
        <w:t xml:space="preserve"> for </w:t>
      </w:r>
      <w:r w:rsidR="00F90C86">
        <w:t>the s</w:t>
      </w:r>
      <w:r>
        <w:t xml:space="preserve">elected </w:t>
      </w:r>
      <w:r w:rsidR="00F90C86">
        <w:t>warehouse</w:t>
      </w:r>
      <w:r>
        <w:t>.</w:t>
      </w:r>
    </w:p>
    <w:p w14:paraId="2D4BC4C3" w14:textId="0A463F3A" w:rsidR="004F4173" w:rsidRDefault="001F119F" w:rsidP="001F119F">
      <w:pPr>
        <w:ind w:left="720"/>
        <w:rPr>
          <w:b/>
        </w:rPr>
      </w:pPr>
      <w:r>
        <w:rPr>
          <w:b/>
          <w:noProof/>
          <w:lang w:eastAsia="en-IN"/>
        </w:rPr>
        <w:drawing>
          <wp:inline distT="0" distB="0" distL="0" distR="0" wp14:anchorId="48DC16D8" wp14:editId="02C8F568">
            <wp:extent cx="5460520" cy="2579298"/>
            <wp:effectExtent l="0" t="0" r="6985" b="0"/>
            <wp:docPr id="1" name="Picture 1" descr="C:\Users\sivakumar.g\Desktop\NGL-Appointment\ScreenShots\ManagaSchedule\MS_ASC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vakumar.g\Desktop\NGL-Appointment\ScreenShots\ManagaSchedule\MS_ASC_view.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68457" cy="2583047"/>
                    </a:xfrm>
                    <a:prstGeom prst="rect">
                      <a:avLst/>
                    </a:prstGeom>
                    <a:noFill/>
                    <a:ln>
                      <a:noFill/>
                    </a:ln>
                  </pic:spPr>
                </pic:pic>
              </a:graphicData>
            </a:graphic>
          </wp:inline>
        </w:drawing>
      </w:r>
    </w:p>
    <w:p w14:paraId="2CA7C81C" w14:textId="7C2C816B" w:rsidR="001F119F" w:rsidRDefault="001F119F" w:rsidP="001F119F">
      <w:pPr>
        <w:ind w:left="720"/>
        <w:rPr>
          <w:b/>
        </w:rPr>
      </w:pPr>
      <w:r>
        <w:rPr>
          <w:b/>
        </w:rPr>
        <w:t>Add</w:t>
      </w:r>
      <w:r w:rsidR="00931F27">
        <w:rPr>
          <w:b/>
        </w:rPr>
        <w:t xml:space="preserve"> Appointment Status Colour</w:t>
      </w:r>
    </w:p>
    <w:p w14:paraId="67470414" w14:textId="5FEE9D02" w:rsidR="00331424" w:rsidRDefault="00F90C86" w:rsidP="0051280D">
      <w:pPr>
        <w:pStyle w:val="ListParagraph"/>
        <w:numPr>
          <w:ilvl w:val="0"/>
          <w:numId w:val="13"/>
        </w:numPr>
      </w:pPr>
      <w:r>
        <w:t>Admin</w:t>
      </w:r>
      <w:r w:rsidR="00331424">
        <w:t xml:space="preserve"> can add </w:t>
      </w:r>
      <w:r>
        <w:t xml:space="preserve">a </w:t>
      </w:r>
      <w:r w:rsidR="00331424">
        <w:t xml:space="preserve">new </w:t>
      </w:r>
      <w:r>
        <w:t>a</w:t>
      </w:r>
      <w:r w:rsidR="00331424">
        <w:t xml:space="preserve">ppointment </w:t>
      </w:r>
      <w:r>
        <w:t>s</w:t>
      </w:r>
      <w:r w:rsidR="00331424">
        <w:t xml:space="preserve">tatus </w:t>
      </w:r>
      <w:r>
        <w:t>c</w:t>
      </w:r>
      <w:r w:rsidR="00331424">
        <w:t xml:space="preserve">olour for </w:t>
      </w:r>
      <w:r>
        <w:t xml:space="preserve">the </w:t>
      </w:r>
      <w:r w:rsidR="00331424">
        <w:t xml:space="preserve">warehouse by clicking </w:t>
      </w:r>
      <w:r>
        <w:t xml:space="preserve">on </w:t>
      </w:r>
      <w:r w:rsidR="00331424">
        <w:t>“+Add Appt Status Colour”</w:t>
      </w:r>
      <w:r w:rsidR="00331424" w:rsidRPr="00045D7E">
        <w:t xml:space="preserve"> available in </w:t>
      </w:r>
      <w:r>
        <w:t>the top toolbar of a</w:t>
      </w:r>
      <w:r w:rsidR="00331424">
        <w:t xml:space="preserve">ppointment </w:t>
      </w:r>
      <w:r>
        <w:t>s</w:t>
      </w:r>
      <w:r w:rsidR="00331424">
        <w:t xml:space="preserve">tatus </w:t>
      </w:r>
      <w:r>
        <w:t>c</w:t>
      </w:r>
      <w:r w:rsidR="00331424">
        <w:t>olour grid</w:t>
      </w:r>
      <w:r>
        <w:t>.</w:t>
      </w:r>
    </w:p>
    <w:p w14:paraId="2A746BD4" w14:textId="2935207A" w:rsidR="00331424" w:rsidRDefault="00331424" w:rsidP="0051280D">
      <w:pPr>
        <w:pStyle w:val="ListParagraph"/>
        <w:numPr>
          <w:ilvl w:val="0"/>
          <w:numId w:val="13"/>
        </w:numPr>
      </w:pPr>
      <w:r>
        <w:t>When the button is clicked the grid displays the new row with input fields a</w:t>
      </w:r>
      <w:r w:rsidR="00F90C86">
        <w:t>s seen in the screenshot below .</w:t>
      </w:r>
    </w:p>
    <w:p w14:paraId="4F596175" w14:textId="6F3AB995" w:rsidR="00331424" w:rsidRPr="00D54F27" w:rsidRDefault="00331424" w:rsidP="0051280D">
      <w:pPr>
        <w:pStyle w:val="ListParagraph"/>
        <w:numPr>
          <w:ilvl w:val="0"/>
          <w:numId w:val="13"/>
        </w:numPr>
        <w:jc w:val="both"/>
      </w:pPr>
      <w:r>
        <w:t xml:space="preserve">Once the details are entered, </w:t>
      </w:r>
      <w:r w:rsidR="00F90C86">
        <w:t>admin</w:t>
      </w:r>
      <w:r>
        <w:t xml:space="preserve"> should c</w:t>
      </w:r>
      <w:r w:rsidRPr="00D54F27">
        <w:t>lick save</w:t>
      </w:r>
      <w:r w:rsidRPr="00D54F27">
        <w:rPr>
          <w:noProof/>
          <w:lang w:eastAsia="en-IN"/>
        </w:rPr>
        <w:t xml:space="preserve"> </w:t>
      </w:r>
      <w:r w:rsidRPr="00D54F27">
        <w:rPr>
          <w:noProof/>
          <w:lang w:eastAsia="en-IN"/>
        </w:rPr>
        <w:drawing>
          <wp:inline distT="0" distB="0" distL="0" distR="0" wp14:anchorId="0AD987AE" wp14:editId="5636D402">
            <wp:extent cx="219075" cy="1905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19075" cy="190500"/>
                    </a:xfrm>
                    <a:prstGeom prst="rect">
                      <a:avLst/>
                    </a:prstGeom>
                  </pic:spPr>
                </pic:pic>
              </a:graphicData>
            </a:graphic>
          </wp:inline>
        </w:drawing>
      </w:r>
      <w:r w:rsidRPr="00D54F27">
        <w:t xml:space="preserve"> button to add </w:t>
      </w:r>
      <w:r>
        <w:t xml:space="preserve">the </w:t>
      </w:r>
      <w:r w:rsidRPr="00D54F27">
        <w:t xml:space="preserve">new </w:t>
      </w:r>
      <w:r w:rsidR="00F90C86">
        <w:t>a</w:t>
      </w:r>
      <w:r>
        <w:t xml:space="preserve">ppointment </w:t>
      </w:r>
      <w:r w:rsidR="00F90C86">
        <w:t>s</w:t>
      </w:r>
      <w:r>
        <w:t xml:space="preserve">tatus </w:t>
      </w:r>
      <w:r w:rsidR="00F90C86">
        <w:t>c</w:t>
      </w:r>
      <w:r>
        <w:t>olour</w:t>
      </w:r>
      <w:r w:rsidRPr="00D54F27">
        <w:t xml:space="preserve"> or </w:t>
      </w:r>
      <w:r>
        <w:t xml:space="preserve">they can </w:t>
      </w:r>
      <w:r w:rsidRPr="00D54F27">
        <w:t xml:space="preserve">click </w:t>
      </w:r>
      <w:r>
        <w:t xml:space="preserve">clear </w:t>
      </w:r>
      <w:r w:rsidRPr="00D54F27">
        <w:rPr>
          <w:noProof/>
          <w:lang w:eastAsia="en-IN"/>
        </w:rPr>
        <w:drawing>
          <wp:inline distT="0" distB="0" distL="0" distR="0" wp14:anchorId="10703A9A" wp14:editId="3C84F2AC">
            <wp:extent cx="200025" cy="1809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00025" cy="180975"/>
                    </a:xfrm>
                    <a:prstGeom prst="rect">
                      <a:avLst/>
                    </a:prstGeom>
                  </pic:spPr>
                </pic:pic>
              </a:graphicData>
            </a:graphic>
          </wp:inline>
        </w:drawing>
      </w:r>
      <w:r w:rsidRPr="00D54F27">
        <w:t xml:space="preserve"> button to cancel add</w:t>
      </w:r>
      <w:r>
        <w:t>ing the</w:t>
      </w:r>
      <w:r w:rsidRPr="00D54F27">
        <w:t xml:space="preserve"> new </w:t>
      </w:r>
      <w:r w:rsidR="00F90C86">
        <w:t>a</w:t>
      </w:r>
      <w:r>
        <w:t xml:space="preserve">ppointment </w:t>
      </w:r>
      <w:r w:rsidR="00F90C86">
        <w:t>s</w:t>
      </w:r>
      <w:r>
        <w:t xml:space="preserve">tatus </w:t>
      </w:r>
      <w:r w:rsidR="00F90C86">
        <w:t>c</w:t>
      </w:r>
      <w:r>
        <w:t>olour</w:t>
      </w:r>
      <w:r w:rsidRPr="00D54F27">
        <w:t>.</w:t>
      </w:r>
    </w:p>
    <w:p w14:paraId="32FC9D3F" w14:textId="77777777" w:rsidR="00331424" w:rsidRPr="009D3C04" w:rsidRDefault="00331424" w:rsidP="00331424">
      <w:pPr>
        <w:ind w:left="720" w:firstLine="720"/>
        <w:rPr>
          <w:b/>
        </w:rPr>
      </w:pPr>
      <w:r w:rsidRPr="009D3C04">
        <w:rPr>
          <w:b/>
        </w:rPr>
        <w:t>Fields:</w:t>
      </w:r>
    </w:p>
    <w:tbl>
      <w:tblPr>
        <w:tblStyle w:val="TableGrid"/>
        <w:tblW w:w="7646" w:type="dxa"/>
        <w:tblInd w:w="1668" w:type="dxa"/>
        <w:tblLook w:val="04A0" w:firstRow="1" w:lastRow="0" w:firstColumn="1" w:lastColumn="0" w:noHBand="0" w:noVBand="1"/>
      </w:tblPr>
      <w:tblGrid>
        <w:gridCol w:w="670"/>
        <w:gridCol w:w="2937"/>
        <w:gridCol w:w="4039"/>
      </w:tblGrid>
      <w:tr w:rsidR="00331424" w:rsidRPr="00D54F27" w14:paraId="02173F37" w14:textId="77777777" w:rsidTr="0020329F">
        <w:trPr>
          <w:trHeight w:val="355"/>
        </w:trPr>
        <w:tc>
          <w:tcPr>
            <w:tcW w:w="670" w:type="dxa"/>
          </w:tcPr>
          <w:p w14:paraId="20294844" w14:textId="77777777" w:rsidR="00331424" w:rsidRPr="00EA5344" w:rsidRDefault="00331424" w:rsidP="0020329F">
            <w:pPr>
              <w:rPr>
                <w:b/>
              </w:rPr>
            </w:pPr>
            <w:r w:rsidRPr="00EA5344">
              <w:rPr>
                <w:b/>
              </w:rPr>
              <w:t>Sl.no</w:t>
            </w:r>
          </w:p>
        </w:tc>
        <w:tc>
          <w:tcPr>
            <w:tcW w:w="2937" w:type="dxa"/>
          </w:tcPr>
          <w:p w14:paraId="6AC60C07" w14:textId="3AEE691D" w:rsidR="00331424" w:rsidRPr="00EA5344" w:rsidRDefault="00331424" w:rsidP="00F90C86">
            <w:pPr>
              <w:rPr>
                <w:b/>
              </w:rPr>
            </w:pPr>
            <w:r w:rsidRPr="00EA5344">
              <w:rPr>
                <w:b/>
              </w:rPr>
              <w:t>Fields Name</w:t>
            </w:r>
          </w:p>
        </w:tc>
        <w:tc>
          <w:tcPr>
            <w:tcW w:w="4039" w:type="dxa"/>
          </w:tcPr>
          <w:p w14:paraId="4AC852A4" w14:textId="77777777" w:rsidR="00331424" w:rsidRPr="00EA5344" w:rsidRDefault="00331424" w:rsidP="0020329F">
            <w:pPr>
              <w:rPr>
                <w:b/>
              </w:rPr>
            </w:pPr>
            <w:r w:rsidRPr="00EA5344">
              <w:rPr>
                <w:b/>
              </w:rPr>
              <w:t>Details</w:t>
            </w:r>
          </w:p>
        </w:tc>
      </w:tr>
      <w:tr w:rsidR="00331424" w:rsidRPr="00D54F27" w14:paraId="40A7A002" w14:textId="77777777" w:rsidTr="00886166">
        <w:trPr>
          <w:trHeight w:val="355"/>
        </w:trPr>
        <w:tc>
          <w:tcPr>
            <w:tcW w:w="670" w:type="dxa"/>
          </w:tcPr>
          <w:p w14:paraId="50E0C818" w14:textId="77777777" w:rsidR="00331424" w:rsidRPr="00D54F27" w:rsidRDefault="00331424" w:rsidP="0020329F">
            <w:r w:rsidRPr="00D54F27">
              <w:t>1</w:t>
            </w:r>
          </w:p>
        </w:tc>
        <w:tc>
          <w:tcPr>
            <w:tcW w:w="2937" w:type="dxa"/>
          </w:tcPr>
          <w:p w14:paraId="5A691384" w14:textId="77777777" w:rsidR="00331424" w:rsidRPr="00D54F27" w:rsidRDefault="00331424" w:rsidP="0020329F">
            <w:r>
              <w:t>N</w:t>
            </w:r>
            <w:r w:rsidRPr="00D54F27">
              <w:t>ame</w:t>
            </w:r>
          </w:p>
        </w:tc>
        <w:tc>
          <w:tcPr>
            <w:tcW w:w="4039" w:type="dxa"/>
          </w:tcPr>
          <w:p w14:paraId="0C1E94C9" w14:textId="77777777" w:rsidR="00331424" w:rsidRPr="00D54F27" w:rsidRDefault="00331424" w:rsidP="0020329F">
            <w:r w:rsidRPr="00D54F27">
              <w:t>Required : Mandatory</w:t>
            </w:r>
          </w:p>
          <w:p w14:paraId="574301C4" w14:textId="44AF332C" w:rsidR="00331424" w:rsidRPr="00D54F27" w:rsidRDefault="00886166" w:rsidP="0020329F">
            <w:r>
              <w:t>Data Type : Alphanumeric</w:t>
            </w:r>
          </w:p>
        </w:tc>
      </w:tr>
      <w:tr w:rsidR="00331424" w:rsidRPr="00D54F27" w14:paraId="16F9DE80" w14:textId="77777777" w:rsidTr="0020329F">
        <w:trPr>
          <w:trHeight w:val="355"/>
        </w:trPr>
        <w:tc>
          <w:tcPr>
            <w:tcW w:w="616" w:type="dxa"/>
          </w:tcPr>
          <w:p w14:paraId="79B24477" w14:textId="77777777" w:rsidR="00331424" w:rsidRPr="00D54F27" w:rsidRDefault="00331424" w:rsidP="0020329F">
            <w:r>
              <w:t>2</w:t>
            </w:r>
          </w:p>
        </w:tc>
        <w:tc>
          <w:tcPr>
            <w:tcW w:w="2958" w:type="dxa"/>
          </w:tcPr>
          <w:p w14:paraId="46F97DF8" w14:textId="77777777" w:rsidR="00331424" w:rsidRPr="00D54F27" w:rsidRDefault="00331424" w:rsidP="0020329F">
            <w:r>
              <w:t>Description</w:t>
            </w:r>
          </w:p>
        </w:tc>
        <w:tc>
          <w:tcPr>
            <w:tcW w:w="4072" w:type="dxa"/>
          </w:tcPr>
          <w:p w14:paraId="1936AC31" w14:textId="77777777" w:rsidR="00331424" w:rsidRDefault="00331424" w:rsidP="0020329F">
            <w:r w:rsidRPr="00D54F27">
              <w:t>Required : Optional</w:t>
            </w:r>
          </w:p>
          <w:p w14:paraId="6C626CEE" w14:textId="617890DE" w:rsidR="00D25AD9" w:rsidRPr="00D54F27" w:rsidRDefault="00D25AD9" w:rsidP="0020329F">
            <w:r>
              <w:t>Data Type : Alphanumeric</w:t>
            </w:r>
          </w:p>
        </w:tc>
      </w:tr>
      <w:tr w:rsidR="00886166" w:rsidRPr="00D54F27" w14:paraId="77109DC3" w14:textId="77777777" w:rsidTr="0020329F">
        <w:trPr>
          <w:trHeight w:val="355"/>
        </w:trPr>
        <w:tc>
          <w:tcPr>
            <w:tcW w:w="616" w:type="dxa"/>
          </w:tcPr>
          <w:p w14:paraId="2CF1EE7B" w14:textId="2F4A33C0" w:rsidR="00886166" w:rsidRDefault="00886166" w:rsidP="0020329F">
            <w:r>
              <w:t>3</w:t>
            </w:r>
          </w:p>
        </w:tc>
        <w:tc>
          <w:tcPr>
            <w:tcW w:w="2958" w:type="dxa"/>
          </w:tcPr>
          <w:p w14:paraId="5856B109" w14:textId="3B1DB5BE" w:rsidR="00886166" w:rsidRDefault="00886166" w:rsidP="0020329F">
            <w:r>
              <w:t>Colour</w:t>
            </w:r>
          </w:p>
        </w:tc>
        <w:tc>
          <w:tcPr>
            <w:tcW w:w="4072" w:type="dxa"/>
          </w:tcPr>
          <w:p w14:paraId="10D283A2" w14:textId="3888F280" w:rsidR="00886166" w:rsidRPr="00D54F27" w:rsidRDefault="00886166" w:rsidP="0020329F">
            <w:r w:rsidRPr="00D54F27">
              <w:t>Required : Optional</w:t>
            </w:r>
          </w:p>
        </w:tc>
      </w:tr>
      <w:tr w:rsidR="00886166" w:rsidRPr="00D54F27" w14:paraId="79364DF2" w14:textId="77777777" w:rsidTr="00886166">
        <w:trPr>
          <w:trHeight w:val="355"/>
        </w:trPr>
        <w:tc>
          <w:tcPr>
            <w:tcW w:w="670" w:type="dxa"/>
          </w:tcPr>
          <w:p w14:paraId="193F5505" w14:textId="1BF929B6" w:rsidR="00886166" w:rsidRPr="00D54F27" w:rsidRDefault="00886166" w:rsidP="0020329F">
            <w:r>
              <w:t>4</w:t>
            </w:r>
          </w:p>
        </w:tc>
        <w:tc>
          <w:tcPr>
            <w:tcW w:w="2937" w:type="dxa"/>
          </w:tcPr>
          <w:p w14:paraId="2DAD5797" w14:textId="3A862338" w:rsidR="00886166" w:rsidRDefault="00886166" w:rsidP="0020329F">
            <w:r>
              <w:t>Status</w:t>
            </w:r>
          </w:p>
        </w:tc>
        <w:tc>
          <w:tcPr>
            <w:tcW w:w="4039" w:type="dxa"/>
          </w:tcPr>
          <w:p w14:paraId="6E060D3A" w14:textId="0461D730" w:rsidR="00886166" w:rsidRPr="00D54F27" w:rsidRDefault="00886166" w:rsidP="0020329F">
            <w:r w:rsidRPr="00D54F27">
              <w:t>Required : Mandatory</w:t>
            </w:r>
          </w:p>
        </w:tc>
      </w:tr>
    </w:tbl>
    <w:p w14:paraId="5AC589DF" w14:textId="77777777" w:rsidR="00331424" w:rsidRDefault="00331424" w:rsidP="001F119F">
      <w:pPr>
        <w:ind w:left="720"/>
        <w:rPr>
          <w:b/>
        </w:rPr>
      </w:pPr>
    </w:p>
    <w:p w14:paraId="03DACDE0" w14:textId="697ABE62" w:rsidR="001F119F" w:rsidRDefault="0003066F" w:rsidP="001533B5">
      <w:pPr>
        <w:ind w:left="720" w:firstLine="720"/>
        <w:rPr>
          <w:b/>
        </w:rPr>
      </w:pPr>
      <w:r>
        <w:rPr>
          <w:b/>
          <w:noProof/>
          <w:lang w:eastAsia="en-IN"/>
        </w:rPr>
        <w:drawing>
          <wp:inline distT="0" distB="0" distL="0" distR="0" wp14:anchorId="3D185DBE" wp14:editId="0AA46535">
            <wp:extent cx="5089585" cy="1595887"/>
            <wp:effectExtent l="0" t="0" r="0" b="4445"/>
            <wp:docPr id="107" name="Picture 107" descr="C:\Users\sivakumar.g\Desktop\NGL-Appointment\ScreenShots\ManagaSchedule\MS_ASC_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ivakumar.g\Desktop\NGL-Appointment\ScreenShots\ManagaSchedule\MS_ASC_Add.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89585" cy="1595887"/>
                    </a:xfrm>
                    <a:prstGeom prst="rect">
                      <a:avLst/>
                    </a:prstGeom>
                    <a:noFill/>
                    <a:ln>
                      <a:noFill/>
                    </a:ln>
                  </pic:spPr>
                </pic:pic>
              </a:graphicData>
            </a:graphic>
          </wp:inline>
        </w:drawing>
      </w:r>
    </w:p>
    <w:p w14:paraId="2A20E2F0" w14:textId="4757E8CE" w:rsidR="001F119F" w:rsidRDefault="001F119F" w:rsidP="001F119F">
      <w:pPr>
        <w:ind w:left="720"/>
        <w:rPr>
          <w:b/>
        </w:rPr>
      </w:pPr>
      <w:r>
        <w:rPr>
          <w:b/>
        </w:rPr>
        <w:t>Edit</w:t>
      </w:r>
      <w:r w:rsidR="00931F27">
        <w:rPr>
          <w:b/>
        </w:rPr>
        <w:t xml:space="preserve"> Appointment Status Colour</w:t>
      </w:r>
    </w:p>
    <w:p w14:paraId="4B6C4064" w14:textId="6001A9AB" w:rsidR="0003343D" w:rsidRDefault="0003343D" w:rsidP="0051280D">
      <w:pPr>
        <w:pStyle w:val="ListParagraph"/>
        <w:numPr>
          <w:ilvl w:val="0"/>
          <w:numId w:val="17"/>
        </w:numPr>
        <w:spacing w:after="0"/>
      </w:pPr>
      <w:r>
        <w:t xml:space="preserve">The </w:t>
      </w:r>
      <w:r w:rsidR="00F90C86">
        <w:t>admin</w:t>
      </w:r>
      <w:r>
        <w:t xml:space="preserve"> can edit details of </w:t>
      </w:r>
      <w:r w:rsidR="00F90C86">
        <w:t xml:space="preserve">an </w:t>
      </w:r>
      <w:r>
        <w:t xml:space="preserve">existing </w:t>
      </w:r>
      <w:r w:rsidR="00F90C86">
        <w:t>a</w:t>
      </w:r>
      <w:r w:rsidR="00C2310E">
        <w:t xml:space="preserve">ppointment </w:t>
      </w:r>
      <w:r w:rsidR="00F90C86">
        <w:t>s</w:t>
      </w:r>
      <w:r w:rsidR="00C2310E">
        <w:t xml:space="preserve">tatus </w:t>
      </w:r>
      <w:r w:rsidR="00F90C86">
        <w:t>c</w:t>
      </w:r>
      <w:r w:rsidR="00C2310E">
        <w:t>olour</w:t>
      </w:r>
      <w:r>
        <w:t xml:space="preserve"> </w:t>
      </w:r>
      <w:r w:rsidR="00F90C86">
        <w:t xml:space="preserve">by </w:t>
      </w:r>
      <w:r>
        <w:t xml:space="preserve">clicking on </w:t>
      </w:r>
      <w:r w:rsidRPr="00D54F27">
        <w:t>edit</w:t>
      </w:r>
      <w:r w:rsidRPr="00D54F27">
        <w:rPr>
          <w:noProof/>
          <w:lang w:eastAsia="en-IN"/>
        </w:rPr>
        <w:t xml:space="preserve"> </w:t>
      </w:r>
      <w:r w:rsidRPr="00D54F27">
        <w:rPr>
          <w:noProof/>
          <w:lang w:eastAsia="en-IN"/>
        </w:rPr>
        <w:drawing>
          <wp:inline distT="0" distB="0" distL="0" distR="0" wp14:anchorId="27750E5D" wp14:editId="50B4C28D">
            <wp:extent cx="209550" cy="171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09550" cy="171450"/>
                    </a:xfrm>
                    <a:prstGeom prst="rect">
                      <a:avLst/>
                    </a:prstGeom>
                  </pic:spPr>
                </pic:pic>
              </a:graphicData>
            </a:graphic>
          </wp:inline>
        </w:drawing>
      </w:r>
      <w:r w:rsidRPr="00D54F27">
        <w:t xml:space="preserve"> button </w:t>
      </w:r>
      <w:r>
        <w:t xml:space="preserve">available in each row of </w:t>
      </w:r>
      <w:r w:rsidR="00F90C86">
        <w:t>a</w:t>
      </w:r>
      <w:r w:rsidR="00C2310E">
        <w:t xml:space="preserve">ppointment </w:t>
      </w:r>
      <w:r w:rsidR="00F90C86">
        <w:t>s</w:t>
      </w:r>
      <w:r w:rsidR="00C2310E">
        <w:t xml:space="preserve">tatus </w:t>
      </w:r>
      <w:r w:rsidR="00F90C86">
        <w:t>c</w:t>
      </w:r>
      <w:r w:rsidR="00C2310E">
        <w:t>olour</w:t>
      </w:r>
      <w:r>
        <w:t xml:space="preserve"> list</w:t>
      </w:r>
      <w:r w:rsidR="00F90C86">
        <w:t>.</w:t>
      </w:r>
    </w:p>
    <w:p w14:paraId="12EF2202" w14:textId="77777777" w:rsidR="0003343D" w:rsidRPr="00D54F27" w:rsidRDefault="0003343D" w:rsidP="0051280D">
      <w:pPr>
        <w:pStyle w:val="ListParagraph"/>
        <w:numPr>
          <w:ilvl w:val="0"/>
          <w:numId w:val="17"/>
        </w:numPr>
        <w:spacing w:after="0"/>
        <w:jc w:val="both"/>
      </w:pPr>
      <w:r>
        <w:t xml:space="preserve">They can click on edit button that </w:t>
      </w:r>
      <w:r w:rsidRPr="00D54F27">
        <w:t>needs to be edit</w:t>
      </w:r>
      <w:r>
        <w:t>ed</w:t>
      </w:r>
      <w:r w:rsidRPr="00D54F27">
        <w:t xml:space="preserve"> in </w:t>
      </w:r>
      <w:r>
        <w:t>left</w:t>
      </w:r>
      <w:r w:rsidRPr="00D54F27">
        <w:t xml:space="preserve"> </w:t>
      </w:r>
      <w:r>
        <w:t>pane</w:t>
      </w:r>
      <w:r w:rsidRPr="00D54F27">
        <w:t xml:space="preserve"> the columns will be </w:t>
      </w:r>
      <w:r>
        <w:t xml:space="preserve">displayed </w:t>
      </w:r>
      <w:r w:rsidRPr="00D54F27">
        <w:t xml:space="preserve">in edit mode </w:t>
      </w:r>
      <w:r>
        <w:t>to modify details</w:t>
      </w:r>
      <w:r w:rsidRPr="00D54F27">
        <w:t xml:space="preserve">. </w:t>
      </w:r>
    </w:p>
    <w:p w14:paraId="7AF86CDB" w14:textId="5FDFF88C" w:rsidR="0003343D" w:rsidRDefault="0003343D" w:rsidP="0051280D">
      <w:pPr>
        <w:pStyle w:val="ListParagraph"/>
        <w:numPr>
          <w:ilvl w:val="0"/>
          <w:numId w:val="17"/>
        </w:numPr>
        <w:spacing w:after="0"/>
        <w:jc w:val="both"/>
      </w:pPr>
      <w:r>
        <w:t xml:space="preserve">Once the details are modified, the </w:t>
      </w:r>
      <w:r w:rsidR="00BB76F1">
        <w:t>user</w:t>
      </w:r>
      <w:r>
        <w:t xml:space="preserve"> should </w:t>
      </w:r>
      <w:r w:rsidRPr="00D54F27">
        <w:t xml:space="preserve">click </w:t>
      </w:r>
      <w:r>
        <w:t>on save</w:t>
      </w:r>
      <w:r w:rsidRPr="00D54F27">
        <w:rPr>
          <w:noProof/>
          <w:lang w:eastAsia="en-IN"/>
        </w:rPr>
        <w:t xml:space="preserve"> </w:t>
      </w:r>
      <w:r>
        <w:rPr>
          <w:noProof/>
          <w:lang w:eastAsia="en-IN"/>
        </w:rPr>
        <w:t xml:space="preserve"> </w:t>
      </w:r>
      <w:r w:rsidRPr="00D54F27">
        <w:rPr>
          <w:noProof/>
          <w:lang w:eastAsia="en-IN"/>
        </w:rPr>
        <w:drawing>
          <wp:inline distT="0" distB="0" distL="0" distR="0" wp14:anchorId="419880FA" wp14:editId="1298C3ED">
            <wp:extent cx="219075" cy="1905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19075" cy="190500"/>
                    </a:xfrm>
                    <a:prstGeom prst="rect">
                      <a:avLst/>
                    </a:prstGeom>
                  </pic:spPr>
                </pic:pic>
              </a:graphicData>
            </a:graphic>
          </wp:inline>
        </w:drawing>
      </w:r>
      <w:r w:rsidRPr="00D54F27">
        <w:t xml:space="preserve"> button to save the changes or click </w:t>
      </w:r>
      <w:r>
        <w:t>cancel</w:t>
      </w:r>
      <w:r w:rsidRPr="00D54F27">
        <w:rPr>
          <w:noProof/>
          <w:lang w:eastAsia="en-IN"/>
        </w:rPr>
        <w:t xml:space="preserve"> </w:t>
      </w:r>
      <w:r>
        <w:rPr>
          <w:noProof/>
          <w:lang w:eastAsia="en-IN"/>
        </w:rPr>
        <w:t xml:space="preserve"> </w:t>
      </w:r>
      <w:r w:rsidRPr="00D54F27">
        <w:rPr>
          <w:noProof/>
          <w:lang w:eastAsia="en-IN"/>
        </w:rPr>
        <w:drawing>
          <wp:inline distT="0" distB="0" distL="0" distR="0" wp14:anchorId="09A10B0E" wp14:editId="0231D528">
            <wp:extent cx="200025" cy="1809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00025" cy="180975"/>
                    </a:xfrm>
                    <a:prstGeom prst="rect">
                      <a:avLst/>
                    </a:prstGeom>
                  </pic:spPr>
                </pic:pic>
              </a:graphicData>
            </a:graphic>
          </wp:inline>
        </w:drawing>
      </w:r>
      <w:r>
        <w:rPr>
          <w:noProof/>
          <w:lang w:eastAsia="en-IN"/>
        </w:rPr>
        <w:t xml:space="preserve"> </w:t>
      </w:r>
      <w:r w:rsidRPr="00D54F27">
        <w:t>button to cancel the changes.</w:t>
      </w:r>
    </w:p>
    <w:p w14:paraId="2E6BC5C4" w14:textId="77777777" w:rsidR="0003343D" w:rsidRPr="00D54F27" w:rsidRDefault="0003343D" w:rsidP="0003343D">
      <w:pPr>
        <w:spacing w:after="0"/>
        <w:jc w:val="both"/>
      </w:pPr>
    </w:p>
    <w:p w14:paraId="778EBEA6" w14:textId="77777777" w:rsidR="0003343D" w:rsidRDefault="0003343D" w:rsidP="0003343D">
      <w:pPr>
        <w:ind w:left="720" w:firstLine="720"/>
        <w:rPr>
          <w:b/>
        </w:rPr>
      </w:pPr>
      <w:r w:rsidRPr="00FC1315">
        <w:rPr>
          <w:b/>
        </w:rPr>
        <w:t>Fields:</w:t>
      </w:r>
    </w:p>
    <w:tbl>
      <w:tblPr>
        <w:tblStyle w:val="TableGrid"/>
        <w:tblW w:w="7646" w:type="dxa"/>
        <w:tblInd w:w="1668" w:type="dxa"/>
        <w:tblLook w:val="04A0" w:firstRow="1" w:lastRow="0" w:firstColumn="1" w:lastColumn="0" w:noHBand="0" w:noVBand="1"/>
      </w:tblPr>
      <w:tblGrid>
        <w:gridCol w:w="670"/>
        <w:gridCol w:w="2937"/>
        <w:gridCol w:w="4039"/>
      </w:tblGrid>
      <w:tr w:rsidR="0003343D" w:rsidRPr="00D54F27" w14:paraId="30F95C80" w14:textId="77777777" w:rsidTr="0020329F">
        <w:trPr>
          <w:trHeight w:val="355"/>
        </w:trPr>
        <w:tc>
          <w:tcPr>
            <w:tcW w:w="670" w:type="dxa"/>
          </w:tcPr>
          <w:p w14:paraId="1085A57F" w14:textId="77777777" w:rsidR="0003343D" w:rsidRPr="00EA5344" w:rsidRDefault="0003343D" w:rsidP="0020329F">
            <w:pPr>
              <w:rPr>
                <w:b/>
              </w:rPr>
            </w:pPr>
            <w:r w:rsidRPr="00EA5344">
              <w:rPr>
                <w:b/>
              </w:rPr>
              <w:t>Sl.no</w:t>
            </w:r>
          </w:p>
        </w:tc>
        <w:tc>
          <w:tcPr>
            <w:tcW w:w="2937" w:type="dxa"/>
          </w:tcPr>
          <w:p w14:paraId="722AC03E" w14:textId="64E5DEFB" w:rsidR="0003343D" w:rsidRPr="00EA5344" w:rsidRDefault="00F90C86" w:rsidP="0020329F">
            <w:pPr>
              <w:rPr>
                <w:b/>
              </w:rPr>
            </w:pPr>
            <w:r>
              <w:rPr>
                <w:b/>
              </w:rPr>
              <w:t>Fields Name</w:t>
            </w:r>
          </w:p>
        </w:tc>
        <w:tc>
          <w:tcPr>
            <w:tcW w:w="4039" w:type="dxa"/>
          </w:tcPr>
          <w:p w14:paraId="6D1DF2D2" w14:textId="77777777" w:rsidR="0003343D" w:rsidRPr="00EA5344" w:rsidRDefault="0003343D" w:rsidP="0020329F">
            <w:pPr>
              <w:rPr>
                <w:b/>
              </w:rPr>
            </w:pPr>
            <w:r w:rsidRPr="00EA5344">
              <w:rPr>
                <w:b/>
              </w:rPr>
              <w:t>Details</w:t>
            </w:r>
          </w:p>
        </w:tc>
      </w:tr>
      <w:tr w:rsidR="0003343D" w:rsidRPr="00D54F27" w14:paraId="2EE09A82" w14:textId="77777777" w:rsidTr="0020329F">
        <w:trPr>
          <w:trHeight w:val="355"/>
        </w:trPr>
        <w:tc>
          <w:tcPr>
            <w:tcW w:w="670" w:type="dxa"/>
          </w:tcPr>
          <w:p w14:paraId="695E57DD" w14:textId="77777777" w:rsidR="0003343D" w:rsidRPr="00D54F27" w:rsidRDefault="0003343D" w:rsidP="0020329F">
            <w:r w:rsidRPr="00D54F27">
              <w:t>1</w:t>
            </w:r>
          </w:p>
        </w:tc>
        <w:tc>
          <w:tcPr>
            <w:tcW w:w="2937" w:type="dxa"/>
          </w:tcPr>
          <w:p w14:paraId="635DB06B" w14:textId="77777777" w:rsidR="0003343D" w:rsidRPr="00D54F27" w:rsidRDefault="0003343D" w:rsidP="0020329F">
            <w:r>
              <w:t>N</w:t>
            </w:r>
            <w:r w:rsidRPr="00D54F27">
              <w:t>ame</w:t>
            </w:r>
          </w:p>
        </w:tc>
        <w:tc>
          <w:tcPr>
            <w:tcW w:w="4039" w:type="dxa"/>
          </w:tcPr>
          <w:p w14:paraId="1C45F1BC" w14:textId="77777777" w:rsidR="0003343D" w:rsidRPr="00D54F27" w:rsidRDefault="0003343D" w:rsidP="0020329F">
            <w:r w:rsidRPr="00D54F27">
              <w:t>Required : Mandatory</w:t>
            </w:r>
          </w:p>
          <w:p w14:paraId="42576C40" w14:textId="77777777" w:rsidR="0003343D" w:rsidRPr="00D54F27" w:rsidRDefault="0003343D" w:rsidP="0020329F">
            <w:r>
              <w:t>Data Type : Alphanumeric</w:t>
            </w:r>
          </w:p>
        </w:tc>
      </w:tr>
      <w:tr w:rsidR="0003343D" w:rsidRPr="00D54F27" w14:paraId="0A50B065" w14:textId="77777777" w:rsidTr="0020329F">
        <w:trPr>
          <w:trHeight w:val="355"/>
        </w:trPr>
        <w:tc>
          <w:tcPr>
            <w:tcW w:w="616" w:type="dxa"/>
          </w:tcPr>
          <w:p w14:paraId="79943D19" w14:textId="77777777" w:rsidR="0003343D" w:rsidRPr="00D54F27" w:rsidRDefault="0003343D" w:rsidP="0020329F">
            <w:r>
              <w:t>2</w:t>
            </w:r>
          </w:p>
        </w:tc>
        <w:tc>
          <w:tcPr>
            <w:tcW w:w="2958" w:type="dxa"/>
          </w:tcPr>
          <w:p w14:paraId="46F8DA0C" w14:textId="77777777" w:rsidR="0003343D" w:rsidRPr="00D54F27" w:rsidRDefault="0003343D" w:rsidP="0020329F">
            <w:r>
              <w:t>Description</w:t>
            </w:r>
          </w:p>
        </w:tc>
        <w:tc>
          <w:tcPr>
            <w:tcW w:w="4072" w:type="dxa"/>
          </w:tcPr>
          <w:p w14:paraId="53D1E2D6" w14:textId="77777777" w:rsidR="0003343D" w:rsidRDefault="0003343D" w:rsidP="0020329F">
            <w:r w:rsidRPr="00D54F27">
              <w:t>Required : Optional</w:t>
            </w:r>
          </w:p>
          <w:p w14:paraId="35F81BD6" w14:textId="77777777" w:rsidR="0003343D" w:rsidRPr="00D54F27" w:rsidRDefault="0003343D" w:rsidP="0020329F">
            <w:r>
              <w:t>Data Type : Alphanumeric</w:t>
            </w:r>
          </w:p>
        </w:tc>
      </w:tr>
      <w:tr w:rsidR="0003343D" w:rsidRPr="00D54F27" w14:paraId="16FC2B29" w14:textId="77777777" w:rsidTr="0020329F">
        <w:trPr>
          <w:trHeight w:val="355"/>
        </w:trPr>
        <w:tc>
          <w:tcPr>
            <w:tcW w:w="616" w:type="dxa"/>
          </w:tcPr>
          <w:p w14:paraId="548BC963" w14:textId="77777777" w:rsidR="0003343D" w:rsidRDefault="0003343D" w:rsidP="0020329F">
            <w:r>
              <w:t>3</w:t>
            </w:r>
          </w:p>
        </w:tc>
        <w:tc>
          <w:tcPr>
            <w:tcW w:w="2958" w:type="dxa"/>
          </w:tcPr>
          <w:p w14:paraId="11B9CBBC" w14:textId="77777777" w:rsidR="0003343D" w:rsidRDefault="0003343D" w:rsidP="0020329F">
            <w:r>
              <w:t>Colour</w:t>
            </w:r>
          </w:p>
        </w:tc>
        <w:tc>
          <w:tcPr>
            <w:tcW w:w="4072" w:type="dxa"/>
          </w:tcPr>
          <w:p w14:paraId="1FC9ACF0" w14:textId="77777777" w:rsidR="0003343D" w:rsidRPr="00D54F27" w:rsidRDefault="0003343D" w:rsidP="0020329F">
            <w:r w:rsidRPr="00D54F27">
              <w:t>Required : Optional</w:t>
            </w:r>
          </w:p>
        </w:tc>
      </w:tr>
      <w:tr w:rsidR="0003343D" w:rsidRPr="00D54F27" w14:paraId="7FB0BFA0" w14:textId="77777777" w:rsidTr="0020329F">
        <w:trPr>
          <w:trHeight w:val="355"/>
        </w:trPr>
        <w:tc>
          <w:tcPr>
            <w:tcW w:w="670" w:type="dxa"/>
          </w:tcPr>
          <w:p w14:paraId="631091AB" w14:textId="77777777" w:rsidR="0003343D" w:rsidRPr="00D54F27" w:rsidRDefault="0003343D" w:rsidP="0020329F">
            <w:r>
              <w:t>4</w:t>
            </w:r>
          </w:p>
        </w:tc>
        <w:tc>
          <w:tcPr>
            <w:tcW w:w="2937" w:type="dxa"/>
          </w:tcPr>
          <w:p w14:paraId="0DB13BCB" w14:textId="77777777" w:rsidR="0003343D" w:rsidRDefault="0003343D" w:rsidP="0020329F">
            <w:r>
              <w:t>Status</w:t>
            </w:r>
          </w:p>
        </w:tc>
        <w:tc>
          <w:tcPr>
            <w:tcW w:w="4039" w:type="dxa"/>
          </w:tcPr>
          <w:p w14:paraId="634F9916" w14:textId="77777777" w:rsidR="0003343D" w:rsidRPr="00D54F27" w:rsidRDefault="0003343D" w:rsidP="0020329F">
            <w:r w:rsidRPr="00D54F27">
              <w:t>Required : Mandatory</w:t>
            </w:r>
          </w:p>
        </w:tc>
      </w:tr>
    </w:tbl>
    <w:p w14:paraId="39206439" w14:textId="77777777" w:rsidR="0003343D" w:rsidRDefault="0003343D" w:rsidP="001F119F">
      <w:pPr>
        <w:ind w:left="720"/>
        <w:rPr>
          <w:b/>
        </w:rPr>
      </w:pPr>
    </w:p>
    <w:p w14:paraId="722F7A4E" w14:textId="4B6A7245" w:rsidR="001F119F" w:rsidRDefault="00EC1D55" w:rsidP="001533B5">
      <w:pPr>
        <w:ind w:left="720" w:firstLine="720"/>
        <w:rPr>
          <w:b/>
        </w:rPr>
      </w:pPr>
      <w:r>
        <w:rPr>
          <w:b/>
          <w:noProof/>
          <w:lang w:eastAsia="en-IN"/>
        </w:rPr>
        <w:drawing>
          <wp:inline distT="0" distB="0" distL="0" distR="0" wp14:anchorId="0154C745" wp14:editId="37397631">
            <wp:extent cx="5098211" cy="1690778"/>
            <wp:effectExtent l="0" t="0" r="7620" b="5080"/>
            <wp:docPr id="108" name="Picture 108" descr="C:\Users\sivakumar.g\Desktop\NGL-Appointment\ScreenShots\ManagaSchedule\MS_ASC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ivakumar.g\Desktop\NGL-Appointment\ScreenShots\ManagaSchedule\MS_ASC_Edi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02652" cy="1692251"/>
                    </a:xfrm>
                    <a:prstGeom prst="rect">
                      <a:avLst/>
                    </a:prstGeom>
                    <a:noFill/>
                    <a:ln>
                      <a:noFill/>
                    </a:ln>
                  </pic:spPr>
                </pic:pic>
              </a:graphicData>
            </a:graphic>
          </wp:inline>
        </w:drawing>
      </w:r>
    </w:p>
    <w:p w14:paraId="3579A3C8" w14:textId="379A7C90" w:rsidR="00B01AF5" w:rsidRDefault="001F119F" w:rsidP="00B01AF5">
      <w:pPr>
        <w:ind w:firstLine="720"/>
        <w:rPr>
          <w:b/>
        </w:rPr>
      </w:pPr>
      <w:r>
        <w:rPr>
          <w:b/>
        </w:rPr>
        <w:t>Delete</w:t>
      </w:r>
      <w:r w:rsidR="002C6F4A">
        <w:rPr>
          <w:b/>
        </w:rPr>
        <w:t xml:space="preserve"> Appointment Status Colour</w:t>
      </w:r>
      <w:r w:rsidR="00B01AF5" w:rsidRPr="00B01AF5">
        <w:rPr>
          <w:b/>
        </w:rPr>
        <w:t xml:space="preserve"> </w:t>
      </w:r>
    </w:p>
    <w:p w14:paraId="168D0527" w14:textId="6DFF061C" w:rsidR="00B01AF5" w:rsidRPr="00D54F27" w:rsidRDefault="00B01AF5" w:rsidP="0051280D">
      <w:pPr>
        <w:pStyle w:val="ListParagraph"/>
        <w:numPr>
          <w:ilvl w:val="0"/>
          <w:numId w:val="10"/>
        </w:numPr>
        <w:jc w:val="both"/>
      </w:pPr>
      <w:r>
        <w:t>The user can delete a</w:t>
      </w:r>
      <w:r w:rsidR="00F90C86">
        <w:t>n</w:t>
      </w:r>
      <w:r>
        <w:t xml:space="preserve"> </w:t>
      </w:r>
      <w:r w:rsidR="00F90C86">
        <w:t>a</w:t>
      </w:r>
      <w:r w:rsidR="004B1295">
        <w:t xml:space="preserve">ppointment </w:t>
      </w:r>
      <w:r w:rsidR="00F90C86">
        <w:t>s</w:t>
      </w:r>
      <w:r w:rsidR="004B1295">
        <w:t xml:space="preserve">tatus </w:t>
      </w:r>
      <w:r w:rsidR="00F90C86">
        <w:t>colour</w:t>
      </w:r>
      <w:r>
        <w:t xml:space="preserve"> by clicking </w:t>
      </w:r>
      <w:r w:rsidR="00F90C86">
        <w:t xml:space="preserve">on </w:t>
      </w:r>
      <w:r w:rsidRPr="00D54F27">
        <w:t xml:space="preserve">Delete </w:t>
      </w:r>
      <w:r>
        <w:t xml:space="preserve"> </w:t>
      </w:r>
      <w:r w:rsidR="001941EC" w:rsidRPr="00D54F27">
        <w:rPr>
          <w:noProof/>
          <w:lang w:eastAsia="en-IN"/>
        </w:rPr>
        <w:drawing>
          <wp:inline distT="0" distB="0" distL="0" distR="0" wp14:anchorId="6B9A4C11" wp14:editId="19651799">
            <wp:extent cx="209550" cy="1809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09550" cy="180975"/>
                    </a:xfrm>
                    <a:prstGeom prst="rect">
                      <a:avLst/>
                    </a:prstGeom>
                  </pic:spPr>
                </pic:pic>
              </a:graphicData>
            </a:graphic>
          </wp:inline>
        </w:drawing>
      </w:r>
      <w:r w:rsidRPr="00D54F27">
        <w:t xml:space="preserve"> button </w:t>
      </w:r>
      <w:r w:rsidR="00F90C86">
        <w:t xml:space="preserve">on the particular </w:t>
      </w:r>
      <w:r w:rsidRPr="00D54F27">
        <w:t xml:space="preserve">row </w:t>
      </w:r>
      <w:r>
        <w:t xml:space="preserve">that </w:t>
      </w:r>
      <w:r w:rsidRPr="00D54F27">
        <w:t>need</w:t>
      </w:r>
      <w:r>
        <w:t>s</w:t>
      </w:r>
      <w:r w:rsidRPr="00D54F27">
        <w:t xml:space="preserve"> to </w:t>
      </w:r>
      <w:r>
        <w:t xml:space="preserve">be </w:t>
      </w:r>
      <w:r w:rsidRPr="00D54F27">
        <w:t>delete</w:t>
      </w:r>
      <w:r>
        <w:t>d</w:t>
      </w:r>
      <w:r w:rsidRPr="00D54F27">
        <w:t xml:space="preserve"> </w:t>
      </w:r>
      <w:r>
        <w:t>in the list</w:t>
      </w:r>
      <w:r w:rsidRPr="00D54F27">
        <w:t>.</w:t>
      </w:r>
    </w:p>
    <w:p w14:paraId="3B0B664F" w14:textId="5948FDBE" w:rsidR="00B01AF5" w:rsidRPr="00D54F27" w:rsidRDefault="00B01AF5" w:rsidP="0051280D">
      <w:pPr>
        <w:pStyle w:val="ListParagraph"/>
        <w:numPr>
          <w:ilvl w:val="0"/>
          <w:numId w:val="10"/>
        </w:numPr>
        <w:jc w:val="both"/>
      </w:pPr>
      <w:r w:rsidRPr="00D54F27">
        <w:t xml:space="preserve">A </w:t>
      </w:r>
      <w:r>
        <w:t xml:space="preserve">confirmation </w:t>
      </w:r>
      <w:r w:rsidRPr="00D54F27">
        <w:t xml:space="preserve">dialog box will </w:t>
      </w:r>
      <w:r>
        <w:t xml:space="preserve">be displayed asking the </w:t>
      </w:r>
      <w:r w:rsidR="00BB76F1">
        <w:t>user</w:t>
      </w:r>
      <w:r>
        <w:t xml:space="preserve"> to confirm deletion of the record</w:t>
      </w:r>
      <w:r w:rsidR="00F90C86">
        <w:t>.</w:t>
      </w:r>
    </w:p>
    <w:p w14:paraId="3F60C6EE" w14:textId="603B3F15" w:rsidR="00B01AF5" w:rsidRDefault="00B01AF5" w:rsidP="0051280D">
      <w:pPr>
        <w:pStyle w:val="ListParagraph"/>
        <w:numPr>
          <w:ilvl w:val="0"/>
          <w:numId w:val="10"/>
        </w:numPr>
      </w:pPr>
      <w:r w:rsidRPr="00D54F27">
        <w:t xml:space="preserve">Click “OK” to delete </w:t>
      </w:r>
      <w:r>
        <w:t>or “Cancel” to cancel deleting the row</w:t>
      </w:r>
      <w:r w:rsidR="00F90C86">
        <w:t>.</w:t>
      </w:r>
    </w:p>
    <w:p w14:paraId="1A2C6C73" w14:textId="0C8F5AE0" w:rsidR="001F119F" w:rsidRDefault="002973D1" w:rsidP="001533B5">
      <w:pPr>
        <w:ind w:left="720" w:firstLine="720"/>
        <w:rPr>
          <w:b/>
        </w:rPr>
      </w:pPr>
      <w:r>
        <w:rPr>
          <w:b/>
          <w:noProof/>
          <w:lang w:eastAsia="en-IN"/>
        </w:rPr>
        <w:drawing>
          <wp:inline distT="0" distB="0" distL="0" distR="0" wp14:anchorId="6583C142" wp14:editId="208CA796">
            <wp:extent cx="5096783" cy="1733384"/>
            <wp:effectExtent l="0" t="0" r="0" b="635"/>
            <wp:docPr id="62" name="Picture 62" descr="C:\Users\sivakumar.g\Desktop\NGL-Appointment\ScreenShots\ManagaSchedule\MS_ASC_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vakumar.g\Desktop\NGL-Appointment\ScreenShots\ManagaSchedule\MS_ASC_Delet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01550" cy="1735005"/>
                    </a:xfrm>
                    <a:prstGeom prst="rect">
                      <a:avLst/>
                    </a:prstGeom>
                    <a:noFill/>
                    <a:ln>
                      <a:noFill/>
                    </a:ln>
                  </pic:spPr>
                </pic:pic>
              </a:graphicData>
            </a:graphic>
          </wp:inline>
        </w:drawing>
      </w:r>
    </w:p>
    <w:p w14:paraId="29473D6E" w14:textId="6D0A6293" w:rsidR="008C4352" w:rsidRDefault="008C4352" w:rsidP="008C4352">
      <w:pPr>
        <w:rPr>
          <w:b/>
        </w:rPr>
      </w:pPr>
      <w:r>
        <w:t>2.5</w:t>
      </w:r>
      <w:r>
        <w:tab/>
      </w:r>
      <w:r w:rsidR="002E5E26">
        <w:rPr>
          <w:b/>
        </w:rPr>
        <w:t>Appointment Order</w:t>
      </w:r>
      <w:r w:rsidRPr="008C4352">
        <w:rPr>
          <w:b/>
        </w:rPr>
        <w:t xml:space="preserve"> Colour</w:t>
      </w:r>
    </w:p>
    <w:p w14:paraId="7B816235" w14:textId="20BDBF7B" w:rsidR="003114B7" w:rsidRPr="00CB080C" w:rsidRDefault="003114B7" w:rsidP="003114B7">
      <w:pPr>
        <w:pStyle w:val="ListParagraph"/>
        <w:jc w:val="both"/>
      </w:pPr>
      <w:r>
        <w:t xml:space="preserve">Appointment Orders Colour section allows the user to </w:t>
      </w:r>
      <w:r w:rsidR="002E5E26">
        <w:t>setup and manage a</w:t>
      </w:r>
      <w:r w:rsidRPr="00CB080C">
        <w:t xml:space="preserve">ppointment </w:t>
      </w:r>
      <w:r w:rsidR="002E5E26">
        <w:t>o</w:t>
      </w:r>
      <w:r>
        <w:t>rder</w:t>
      </w:r>
      <w:r w:rsidRPr="00CB080C">
        <w:t xml:space="preserve"> Colour</w:t>
      </w:r>
      <w:r>
        <w:t xml:space="preserve"> for </w:t>
      </w:r>
      <w:r w:rsidR="002E5E26">
        <w:t>the selected warehouse</w:t>
      </w:r>
      <w:r>
        <w:t>.</w:t>
      </w:r>
    </w:p>
    <w:p w14:paraId="721CBF6F" w14:textId="1E5BB8A5" w:rsidR="0094774F" w:rsidRDefault="0094774F" w:rsidP="001533B5">
      <w:pPr>
        <w:ind w:left="1440"/>
        <w:rPr>
          <w:b/>
        </w:rPr>
      </w:pPr>
      <w:r>
        <w:rPr>
          <w:b/>
        </w:rPr>
        <w:tab/>
      </w:r>
      <w:r>
        <w:rPr>
          <w:b/>
          <w:noProof/>
          <w:lang w:eastAsia="en-IN"/>
        </w:rPr>
        <w:drawing>
          <wp:inline distT="0" distB="0" distL="0" distR="0" wp14:anchorId="7EC83689" wp14:editId="6850043C">
            <wp:extent cx="4848045" cy="1725283"/>
            <wp:effectExtent l="0" t="0" r="0" b="8890"/>
            <wp:docPr id="5" name="Picture 5" descr="C:\Users\sivakumar.g\Desktop\NGL-Appointment\ScreenShots\ManagaSchedule\MS_AOC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vakumar.g\Desktop\NGL-Appointment\ScreenShots\ManagaSchedule\MS_AOC_view.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48045" cy="1725283"/>
                    </a:xfrm>
                    <a:prstGeom prst="rect">
                      <a:avLst/>
                    </a:prstGeom>
                    <a:noFill/>
                    <a:ln>
                      <a:noFill/>
                    </a:ln>
                  </pic:spPr>
                </pic:pic>
              </a:graphicData>
            </a:graphic>
          </wp:inline>
        </w:drawing>
      </w:r>
    </w:p>
    <w:p w14:paraId="34018D2A" w14:textId="77777777" w:rsidR="00880852" w:rsidRPr="00DC2D19" w:rsidRDefault="0094774F" w:rsidP="00880852">
      <w:pPr>
        <w:ind w:left="720"/>
      </w:pPr>
      <w:r>
        <w:rPr>
          <w:b/>
        </w:rPr>
        <w:t>Add</w:t>
      </w:r>
      <w:r w:rsidR="00880852">
        <w:rPr>
          <w:b/>
        </w:rPr>
        <w:t xml:space="preserve"> </w:t>
      </w:r>
      <w:r w:rsidR="00880852" w:rsidRPr="00DC2D19">
        <w:rPr>
          <w:b/>
        </w:rPr>
        <w:t>Appointment Orders Colour</w:t>
      </w:r>
    </w:p>
    <w:p w14:paraId="46F3A475" w14:textId="62B6D5A9" w:rsidR="0018173B" w:rsidRDefault="002E5E26" w:rsidP="0051280D">
      <w:pPr>
        <w:pStyle w:val="ListParagraph"/>
        <w:numPr>
          <w:ilvl w:val="0"/>
          <w:numId w:val="14"/>
        </w:numPr>
      </w:pPr>
      <w:r>
        <w:t>Admin</w:t>
      </w:r>
      <w:r w:rsidR="0018173B">
        <w:t xml:space="preserve"> can add </w:t>
      </w:r>
      <w:r>
        <w:t xml:space="preserve">a </w:t>
      </w:r>
      <w:r w:rsidR="0018173B">
        <w:t xml:space="preserve">new </w:t>
      </w:r>
      <w:r>
        <w:t>a</w:t>
      </w:r>
      <w:r w:rsidR="0018173B">
        <w:t xml:space="preserve">ppointment </w:t>
      </w:r>
      <w:r>
        <w:t>o</w:t>
      </w:r>
      <w:r w:rsidR="0018173B">
        <w:t xml:space="preserve">rders </w:t>
      </w:r>
      <w:r>
        <w:t>c</w:t>
      </w:r>
      <w:r w:rsidR="0018173B">
        <w:t xml:space="preserve">olour for </w:t>
      </w:r>
      <w:r>
        <w:t>the w</w:t>
      </w:r>
      <w:r w:rsidR="0018173B">
        <w:t xml:space="preserve">arehouse by clicking </w:t>
      </w:r>
      <w:r>
        <w:t xml:space="preserve">on </w:t>
      </w:r>
      <w:r w:rsidR="0018173B">
        <w:t>“+Add Appt Order Colour”</w:t>
      </w:r>
      <w:r w:rsidR="0018173B" w:rsidRPr="00045D7E">
        <w:t xml:space="preserve"> available in </w:t>
      </w:r>
      <w:r>
        <w:t>the top t</w:t>
      </w:r>
      <w:r w:rsidR="0018173B">
        <w:t xml:space="preserve">oolbar </w:t>
      </w:r>
      <w:r>
        <w:t xml:space="preserve">of the </w:t>
      </w:r>
      <w:r w:rsidR="0018173B">
        <w:t>grid</w:t>
      </w:r>
      <w:r>
        <w:t>.</w:t>
      </w:r>
    </w:p>
    <w:p w14:paraId="0BF8EB08" w14:textId="4A3B6CB9" w:rsidR="0018173B" w:rsidRDefault="0018173B" w:rsidP="0051280D">
      <w:pPr>
        <w:pStyle w:val="ListParagraph"/>
        <w:numPr>
          <w:ilvl w:val="0"/>
          <w:numId w:val="14"/>
        </w:numPr>
      </w:pPr>
      <w:r>
        <w:t xml:space="preserve">When the button is clicked the grid </w:t>
      </w:r>
      <w:r w:rsidR="002E5E26">
        <w:t>is displays</w:t>
      </w:r>
      <w:r>
        <w:t xml:space="preserve"> the new row with input fields a</w:t>
      </w:r>
      <w:r w:rsidR="002E5E26">
        <w:t>s seen in the screenshot below.</w:t>
      </w:r>
    </w:p>
    <w:p w14:paraId="675D532B" w14:textId="27112D8E" w:rsidR="0018173B" w:rsidRPr="00D54F27" w:rsidRDefault="0018173B" w:rsidP="0051280D">
      <w:pPr>
        <w:pStyle w:val="ListParagraph"/>
        <w:numPr>
          <w:ilvl w:val="0"/>
          <w:numId w:val="14"/>
        </w:numPr>
        <w:jc w:val="both"/>
      </w:pPr>
      <w:r>
        <w:t xml:space="preserve">Once the details are entered, </w:t>
      </w:r>
      <w:r w:rsidR="002E5E26">
        <w:t xml:space="preserve">admin </w:t>
      </w:r>
      <w:r>
        <w:t>should c</w:t>
      </w:r>
      <w:r w:rsidRPr="00D54F27">
        <w:t>lick save</w:t>
      </w:r>
      <w:r w:rsidRPr="00D54F27">
        <w:rPr>
          <w:noProof/>
          <w:lang w:eastAsia="en-IN"/>
        </w:rPr>
        <w:t xml:space="preserve"> </w:t>
      </w:r>
      <w:r w:rsidRPr="00D54F27">
        <w:rPr>
          <w:noProof/>
          <w:lang w:eastAsia="en-IN"/>
        </w:rPr>
        <w:drawing>
          <wp:inline distT="0" distB="0" distL="0" distR="0" wp14:anchorId="16F8D6BF" wp14:editId="635317FB">
            <wp:extent cx="219075" cy="1905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19075" cy="190500"/>
                    </a:xfrm>
                    <a:prstGeom prst="rect">
                      <a:avLst/>
                    </a:prstGeom>
                  </pic:spPr>
                </pic:pic>
              </a:graphicData>
            </a:graphic>
          </wp:inline>
        </w:drawing>
      </w:r>
      <w:r w:rsidRPr="00D54F27">
        <w:t xml:space="preserve"> button to add </w:t>
      </w:r>
      <w:r>
        <w:t xml:space="preserve">the </w:t>
      </w:r>
      <w:r w:rsidRPr="00D54F27">
        <w:t xml:space="preserve">new </w:t>
      </w:r>
      <w:r w:rsidR="002E5E26">
        <w:t>a</w:t>
      </w:r>
      <w:r>
        <w:t xml:space="preserve">ppointment </w:t>
      </w:r>
      <w:r w:rsidR="002E5E26">
        <w:t>o</w:t>
      </w:r>
      <w:r w:rsidR="009F1EEA">
        <w:t xml:space="preserve">rders </w:t>
      </w:r>
      <w:r w:rsidR="002E5E26">
        <w:t>c</w:t>
      </w:r>
      <w:r>
        <w:t>olour</w:t>
      </w:r>
      <w:r w:rsidRPr="00D54F27">
        <w:t xml:space="preserve"> or </w:t>
      </w:r>
      <w:r>
        <w:t xml:space="preserve">they can </w:t>
      </w:r>
      <w:r w:rsidRPr="00D54F27">
        <w:t xml:space="preserve">click </w:t>
      </w:r>
      <w:r>
        <w:t xml:space="preserve">clear </w:t>
      </w:r>
      <w:r w:rsidRPr="00D54F27">
        <w:rPr>
          <w:noProof/>
          <w:lang w:eastAsia="en-IN"/>
        </w:rPr>
        <w:drawing>
          <wp:inline distT="0" distB="0" distL="0" distR="0" wp14:anchorId="05CBD3AD" wp14:editId="77843F01">
            <wp:extent cx="200025" cy="1809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00025" cy="180975"/>
                    </a:xfrm>
                    <a:prstGeom prst="rect">
                      <a:avLst/>
                    </a:prstGeom>
                  </pic:spPr>
                </pic:pic>
              </a:graphicData>
            </a:graphic>
          </wp:inline>
        </w:drawing>
      </w:r>
      <w:r w:rsidRPr="00D54F27">
        <w:t xml:space="preserve"> button to cancel add</w:t>
      </w:r>
      <w:r>
        <w:t>ing the</w:t>
      </w:r>
      <w:r w:rsidRPr="00D54F27">
        <w:t xml:space="preserve"> new </w:t>
      </w:r>
      <w:r w:rsidR="002E5E26">
        <w:t>a</w:t>
      </w:r>
      <w:r>
        <w:t xml:space="preserve">ppointment </w:t>
      </w:r>
      <w:r w:rsidR="002E5E26">
        <w:t>o</w:t>
      </w:r>
      <w:r w:rsidR="009F1EEA">
        <w:t xml:space="preserve">rders </w:t>
      </w:r>
      <w:r w:rsidR="002E5E26">
        <w:t>c</w:t>
      </w:r>
      <w:r>
        <w:t>olour</w:t>
      </w:r>
      <w:r w:rsidRPr="00D54F27">
        <w:t>.</w:t>
      </w:r>
    </w:p>
    <w:p w14:paraId="024C7A7B" w14:textId="77777777" w:rsidR="0018173B" w:rsidRPr="009D3C04" w:rsidRDefault="0018173B" w:rsidP="0018173B">
      <w:pPr>
        <w:ind w:left="720" w:firstLine="720"/>
        <w:rPr>
          <w:b/>
        </w:rPr>
      </w:pPr>
      <w:r w:rsidRPr="009D3C04">
        <w:rPr>
          <w:b/>
        </w:rPr>
        <w:t>Fields:</w:t>
      </w:r>
    </w:p>
    <w:tbl>
      <w:tblPr>
        <w:tblStyle w:val="TableGrid"/>
        <w:tblW w:w="7646" w:type="dxa"/>
        <w:tblInd w:w="1668" w:type="dxa"/>
        <w:tblLook w:val="04A0" w:firstRow="1" w:lastRow="0" w:firstColumn="1" w:lastColumn="0" w:noHBand="0" w:noVBand="1"/>
      </w:tblPr>
      <w:tblGrid>
        <w:gridCol w:w="670"/>
        <w:gridCol w:w="2937"/>
        <w:gridCol w:w="4039"/>
      </w:tblGrid>
      <w:tr w:rsidR="0018173B" w:rsidRPr="00D54F27" w14:paraId="2537B7D1" w14:textId="77777777" w:rsidTr="0020329F">
        <w:trPr>
          <w:trHeight w:val="355"/>
        </w:trPr>
        <w:tc>
          <w:tcPr>
            <w:tcW w:w="670" w:type="dxa"/>
          </w:tcPr>
          <w:p w14:paraId="4B037CB3" w14:textId="77777777" w:rsidR="0018173B" w:rsidRPr="00EA5344" w:rsidRDefault="0018173B" w:rsidP="0020329F">
            <w:pPr>
              <w:rPr>
                <w:b/>
              </w:rPr>
            </w:pPr>
            <w:r w:rsidRPr="00EA5344">
              <w:rPr>
                <w:b/>
              </w:rPr>
              <w:t>Sl.no</w:t>
            </w:r>
          </w:p>
        </w:tc>
        <w:tc>
          <w:tcPr>
            <w:tcW w:w="2937" w:type="dxa"/>
          </w:tcPr>
          <w:p w14:paraId="5FD3CBD3" w14:textId="72D6F385" w:rsidR="0018173B" w:rsidRPr="00EA5344" w:rsidRDefault="002E5E26" w:rsidP="0020329F">
            <w:pPr>
              <w:rPr>
                <w:b/>
              </w:rPr>
            </w:pPr>
            <w:r>
              <w:rPr>
                <w:b/>
              </w:rPr>
              <w:t>Fields Name</w:t>
            </w:r>
          </w:p>
        </w:tc>
        <w:tc>
          <w:tcPr>
            <w:tcW w:w="4039" w:type="dxa"/>
          </w:tcPr>
          <w:p w14:paraId="5B3F449A" w14:textId="77777777" w:rsidR="0018173B" w:rsidRPr="00EA5344" w:rsidRDefault="0018173B" w:rsidP="0020329F">
            <w:pPr>
              <w:rPr>
                <w:b/>
              </w:rPr>
            </w:pPr>
            <w:r w:rsidRPr="00EA5344">
              <w:rPr>
                <w:b/>
              </w:rPr>
              <w:t>Details</w:t>
            </w:r>
          </w:p>
        </w:tc>
      </w:tr>
      <w:tr w:rsidR="0018173B" w:rsidRPr="00D54F27" w14:paraId="51BB2E94" w14:textId="77777777" w:rsidTr="0020329F">
        <w:trPr>
          <w:trHeight w:val="355"/>
        </w:trPr>
        <w:tc>
          <w:tcPr>
            <w:tcW w:w="670" w:type="dxa"/>
          </w:tcPr>
          <w:p w14:paraId="659387AB" w14:textId="77777777" w:rsidR="0018173B" w:rsidRPr="00D54F27" w:rsidRDefault="0018173B" w:rsidP="0020329F">
            <w:r w:rsidRPr="00D54F27">
              <w:t>1</w:t>
            </w:r>
          </w:p>
        </w:tc>
        <w:tc>
          <w:tcPr>
            <w:tcW w:w="2937" w:type="dxa"/>
          </w:tcPr>
          <w:p w14:paraId="67C8948B" w14:textId="77777777" w:rsidR="0018173B" w:rsidRPr="00D54F27" w:rsidRDefault="0018173B" w:rsidP="0020329F">
            <w:r>
              <w:t>N</w:t>
            </w:r>
            <w:r w:rsidRPr="00D54F27">
              <w:t>ame</w:t>
            </w:r>
          </w:p>
        </w:tc>
        <w:tc>
          <w:tcPr>
            <w:tcW w:w="4039" w:type="dxa"/>
          </w:tcPr>
          <w:p w14:paraId="14F78824" w14:textId="77777777" w:rsidR="0018173B" w:rsidRPr="00D54F27" w:rsidRDefault="0018173B" w:rsidP="0020329F">
            <w:r w:rsidRPr="00D54F27">
              <w:t>Required : Mandatory</w:t>
            </w:r>
          </w:p>
          <w:p w14:paraId="772E9947" w14:textId="77777777" w:rsidR="0018173B" w:rsidRPr="00D54F27" w:rsidRDefault="0018173B" w:rsidP="0020329F">
            <w:r>
              <w:t>Data Type : Alphanumeric</w:t>
            </w:r>
          </w:p>
        </w:tc>
      </w:tr>
      <w:tr w:rsidR="0018173B" w:rsidRPr="00D54F27" w14:paraId="3256A916" w14:textId="77777777" w:rsidTr="0020329F">
        <w:trPr>
          <w:trHeight w:val="355"/>
        </w:trPr>
        <w:tc>
          <w:tcPr>
            <w:tcW w:w="616" w:type="dxa"/>
          </w:tcPr>
          <w:p w14:paraId="14F6D24A" w14:textId="77777777" w:rsidR="0018173B" w:rsidRPr="00D54F27" w:rsidRDefault="0018173B" w:rsidP="0020329F">
            <w:r>
              <w:t>2</w:t>
            </w:r>
          </w:p>
        </w:tc>
        <w:tc>
          <w:tcPr>
            <w:tcW w:w="2958" w:type="dxa"/>
          </w:tcPr>
          <w:p w14:paraId="5BEE1149" w14:textId="77777777" w:rsidR="0018173B" w:rsidRPr="00D54F27" w:rsidRDefault="0018173B" w:rsidP="0020329F">
            <w:r>
              <w:t>Description</w:t>
            </w:r>
          </w:p>
        </w:tc>
        <w:tc>
          <w:tcPr>
            <w:tcW w:w="4072" w:type="dxa"/>
          </w:tcPr>
          <w:p w14:paraId="571A0465" w14:textId="77777777" w:rsidR="0018173B" w:rsidRDefault="0018173B" w:rsidP="0020329F">
            <w:r w:rsidRPr="00D54F27">
              <w:t>Required : Optional</w:t>
            </w:r>
          </w:p>
          <w:p w14:paraId="1C277F98" w14:textId="77777777" w:rsidR="0018173B" w:rsidRPr="00D54F27" w:rsidRDefault="0018173B" w:rsidP="0020329F">
            <w:r>
              <w:t>Data Type : Alphanumeric</w:t>
            </w:r>
          </w:p>
        </w:tc>
      </w:tr>
      <w:tr w:rsidR="0018173B" w:rsidRPr="00D54F27" w14:paraId="413D8B1B" w14:textId="77777777" w:rsidTr="0020329F">
        <w:trPr>
          <w:trHeight w:val="355"/>
        </w:trPr>
        <w:tc>
          <w:tcPr>
            <w:tcW w:w="616" w:type="dxa"/>
          </w:tcPr>
          <w:p w14:paraId="41A173AE" w14:textId="77777777" w:rsidR="0018173B" w:rsidRDefault="0018173B" w:rsidP="0020329F">
            <w:r>
              <w:t>3</w:t>
            </w:r>
          </w:p>
        </w:tc>
        <w:tc>
          <w:tcPr>
            <w:tcW w:w="2958" w:type="dxa"/>
          </w:tcPr>
          <w:p w14:paraId="69DFA703" w14:textId="77777777" w:rsidR="0018173B" w:rsidRDefault="0018173B" w:rsidP="0020329F">
            <w:r>
              <w:t>Colour</w:t>
            </w:r>
          </w:p>
        </w:tc>
        <w:tc>
          <w:tcPr>
            <w:tcW w:w="4072" w:type="dxa"/>
          </w:tcPr>
          <w:p w14:paraId="4416FEE6" w14:textId="77777777" w:rsidR="0018173B" w:rsidRPr="00D54F27" w:rsidRDefault="0018173B" w:rsidP="0020329F">
            <w:r w:rsidRPr="00D54F27">
              <w:t>Required : Optional</w:t>
            </w:r>
          </w:p>
        </w:tc>
      </w:tr>
      <w:tr w:rsidR="0018173B" w:rsidRPr="00D54F27" w14:paraId="039F7284" w14:textId="77777777" w:rsidTr="0020329F">
        <w:trPr>
          <w:trHeight w:val="355"/>
        </w:trPr>
        <w:tc>
          <w:tcPr>
            <w:tcW w:w="670" w:type="dxa"/>
          </w:tcPr>
          <w:p w14:paraId="710E6492" w14:textId="77777777" w:rsidR="0018173B" w:rsidRPr="00D54F27" w:rsidRDefault="0018173B" w:rsidP="0020329F">
            <w:r>
              <w:t>4</w:t>
            </w:r>
          </w:p>
        </w:tc>
        <w:tc>
          <w:tcPr>
            <w:tcW w:w="2937" w:type="dxa"/>
          </w:tcPr>
          <w:p w14:paraId="5035261B" w14:textId="77777777" w:rsidR="0018173B" w:rsidRDefault="0018173B" w:rsidP="0020329F">
            <w:r>
              <w:t>Status</w:t>
            </w:r>
          </w:p>
        </w:tc>
        <w:tc>
          <w:tcPr>
            <w:tcW w:w="4039" w:type="dxa"/>
          </w:tcPr>
          <w:p w14:paraId="2203B765" w14:textId="77777777" w:rsidR="0018173B" w:rsidRPr="00D54F27" w:rsidRDefault="0018173B" w:rsidP="0020329F">
            <w:r w:rsidRPr="00D54F27">
              <w:t>Required : Mandatory</w:t>
            </w:r>
          </w:p>
        </w:tc>
      </w:tr>
    </w:tbl>
    <w:p w14:paraId="3C8B6E67" w14:textId="71B125BC" w:rsidR="0094774F" w:rsidRDefault="0094774F" w:rsidP="0094774F">
      <w:pPr>
        <w:ind w:left="720"/>
        <w:rPr>
          <w:b/>
        </w:rPr>
      </w:pPr>
    </w:p>
    <w:p w14:paraId="02AE04A6" w14:textId="6FE439FD" w:rsidR="0094774F" w:rsidRDefault="00C51FBF" w:rsidP="001533B5">
      <w:pPr>
        <w:ind w:left="720" w:firstLine="720"/>
        <w:rPr>
          <w:b/>
        </w:rPr>
      </w:pPr>
      <w:r>
        <w:rPr>
          <w:b/>
          <w:noProof/>
          <w:lang w:eastAsia="en-IN"/>
        </w:rPr>
        <w:drawing>
          <wp:inline distT="0" distB="0" distL="0" distR="0" wp14:anchorId="5A80E94B" wp14:editId="33843270">
            <wp:extent cx="5115464" cy="1733909"/>
            <wp:effectExtent l="0" t="0" r="0" b="0"/>
            <wp:docPr id="110" name="Picture 110" descr="C:\Users\sivakumar.g\Desktop\NGL-Appointment\ScreenShots\ManagaSchedule\MS_AOC_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ivakumar.g\Desktop\NGL-Appointment\ScreenShots\ManagaSchedule\MS_AOC_Add.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15464" cy="1733909"/>
                    </a:xfrm>
                    <a:prstGeom prst="rect">
                      <a:avLst/>
                    </a:prstGeom>
                    <a:noFill/>
                    <a:ln>
                      <a:noFill/>
                    </a:ln>
                  </pic:spPr>
                </pic:pic>
              </a:graphicData>
            </a:graphic>
          </wp:inline>
        </w:drawing>
      </w:r>
    </w:p>
    <w:p w14:paraId="6BE2AA6E" w14:textId="77777777" w:rsidR="00880852" w:rsidRDefault="0094774F" w:rsidP="00880852">
      <w:pPr>
        <w:ind w:left="720"/>
        <w:rPr>
          <w:b/>
        </w:rPr>
      </w:pPr>
      <w:r>
        <w:rPr>
          <w:b/>
        </w:rPr>
        <w:t>Edit</w:t>
      </w:r>
      <w:r w:rsidR="00880852">
        <w:rPr>
          <w:b/>
        </w:rPr>
        <w:t xml:space="preserve"> </w:t>
      </w:r>
      <w:r w:rsidR="00880852" w:rsidRPr="00DC2D19">
        <w:rPr>
          <w:b/>
        </w:rPr>
        <w:t>Appointment Orders Colour</w:t>
      </w:r>
    </w:p>
    <w:p w14:paraId="256B91AA" w14:textId="49153EF4" w:rsidR="004457D7" w:rsidRDefault="004457D7" w:rsidP="0051280D">
      <w:pPr>
        <w:pStyle w:val="ListParagraph"/>
        <w:numPr>
          <w:ilvl w:val="0"/>
          <w:numId w:val="18"/>
        </w:numPr>
        <w:spacing w:after="0"/>
      </w:pPr>
      <w:r>
        <w:t xml:space="preserve">The user can edit details of existing </w:t>
      </w:r>
      <w:r w:rsidR="002E5E26">
        <w:t>a</w:t>
      </w:r>
      <w:r>
        <w:t xml:space="preserve">ppointment </w:t>
      </w:r>
      <w:r w:rsidR="002E5E26">
        <w:t>o</w:t>
      </w:r>
      <w:r>
        <w:t xml:space="preserve">rders </w:t>
      </w:r>
      <w:r w:rsidR="002E5E26">
        <w:t>c</w:t>
      </w:r>
      <w:r>
        <w:t xml:space="preserve">olour clicking on </w:t>
      </w:r>
      <w:r w:rsidRPr="00D54F27">
        <w:t>edit</w:t>
      </w:r>
      <w:r w:rsidRPr="00D54F27">
        <w:rPr>
          <w:noProof/>
          <w:lang w:eastAsia="en-IN"/>
        </w:rPr>
        <w:t xml:space="preserve"> </w:t>
      </w:r>
      <w:r w:rsidRPr="00D54F27">
        <w:rPr>
          <w:noProof/>
          <w:lang w:eastAsia="en-IN"/>
        </w:rPr>
        <w:drawing>
          <wp:inline distT="0" distB="0" distL="0" distR="0" wp14:anchorId="16C61831" wp14:editId="489AD629">
            <wp:extent cx="209550" cy="1714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09550" cy="171450"/>
                    </a:xfrm>
                    <a:prstGeom prst="rect">
                      <a:avLst/>
                    </a:prstGeom>
                  </pic:spPr>
                </pic:pic>
              </a:graphicData>
            </a:graphic>
          </wp:inline>
        </w:drawing>
      </w:r>
      <w:r w:rsidRPr="00D54F27">
        <w:t xml:space="preserve"> button </w:t>
      </w:r>
      <w:r>
        <w:t xml:space="preserve">available in each row of </w:t>
      </w:r>
      <w:r w:rsidR="002E5E26">
        <w:t>a</w:t>
      </w:r>
      <w:r>
        <w:t xml:space="preserve">ppointment </w:t>
      </w:r>
      <w:r w:rsidR="002E5E26">
        <w:t>o</w:t>
      </w:r>
      <w:r>
        <w:t xml:space="preserve">rders </w:t>
      </w:r>
      <w:r w:rsidR="002E5E26">
        <w:t>c</w:t>
      </w:r>
      <w:r>
        <w:t>olour list</w:t>
      </w:r>
      <w:r w:rsidR="002E5E26">
        <w:t>.</w:t>
      </w:r>
    </w:p>
    <w:p w14:paraId="2ABFE2A1" w14:textId="724BAC2F" w:rsidR="004457D7" w:rsidRPr="00D54F27" w:rsidRDefault="004457D7" w:rsidP="0051280D">
      <w:pPr>
        <w:pStyle w:val="ListParagraph"/>
        <w:numPr>
          <w:ilvl w:val="0"/>
          <w:numId w:val="18"/>
        </w:numPr>
        <w:spacing w:after="0"/>
        <w:jc w:val="both"/>
      </w:pPr>
      <w:r>
        <w:t xml:space="preserve">They can click on edit button </w:t>
      </w:r>
      <w:r w:rsidR="002E5E26">
        <w:t xml:space="preserve">available </w:t>
      </w:r>
      <w:r w:rsidRPr="00D54F27">
        <w:t xml:space="preserve">in </w:t>
      </w:r>
      <w:r>
        <w:t>left</w:t>
      </w:r>
      <w:r w:rsidRPr="00D54F27">
        <w:t xml:space="preserve"> </w:t>
      </w:r>
      <w:r>
        <w:t>pane</w:t>
      </w:r>
      <w:r w:rsidRPr="00D54F27">
        <w:t xml:space="preserve"> </w:t>
      </w:r>
      <w:r w:rsidR="002E5E26">
        <w:t xml:space="preserve">on each row, </w:t>
      </w:r>
      <w:r w:rsidRPr="00D54F27">
        <w:t xml:space="preserve">the columns will be </w:t>
      </w:r>
      <w:r>
        <w:t xml:space="preserve">displayed </w:t>
      </w:r>
      <w:r w:rsidRPr="00D54F27">
        <w:t xml:space="preserve">in edit mode </w:t>
      </w:r>
      <w:r>
        <w:t xml:space="preserve">to modify </w:t>
      </w:r>
      <w:r w:rsidR="002E5E26">
        <w:t xml:space="preserve">the </w:t>
      </w:r>
      <w:r>
        <w:t>details</w:t>
      </w:r>
      <w:r w:rsidRPr="00D54F27">
        <w:t xml:space="preserve">. </w:t>
      </w:r>
    </w:p>
    <w:p w14:paraId="1E65F2FD" w14:textId="77777777" w:rsidR="004457D7" w:rsidRDefault="004457D7" w:rsidP="0051280D">
      <w:pPr>
        <w:pStyle w:val="ListParagraph"/>
        <w:numPr>
          <w:ilvl w:val="0"/>
          <w:numId w:val="18"/>
        </w:numPr>
        <w:spacing w:after="0"/>
        <w:jc w:val="both"/>
      </w:pPr>
      <w:r>
        <w:t xml:space="preserve">Once the details are modified, the user should </w:t>
      </w:r>
      <w:r w:rsidRPr="00D54F27">
        <w:t xml:space="preserve">click </w:t>
      </w:r>
      <w:r>
        <w:t>on save</w:t>
      </w:r>
      <w:r w:rsidRPr="00D54F27">
        <w:rPr>
          <w:noProof/>
          <w:lang w:eastAsia="en-IN"/>
        </w:rPr>
        <w:t xml:space="preserve"> </w:t>
      </w:r>
      <w:r>
        <w:rPr>
          <w:noProof/>
          <w:lang w:eastAsia="en-IN"/>
        </w:rPr>
        <w:t xml:space="preserve"> </w:t>
      </w:r>
      <w:r w:rsidRPr="00D54F27">
        <w:rPr>
          <w:noProof/>
          <w:lang w:eastAsia="en-IN"/>
        </w:rPr>
        <w:drawing>
          <wp:inline distT="0" distB="0" distL="0" distR="0" wp14:anchorId="7716ABDF" wp14:editId="3BCC8711">
            <wp:extent cx="219075" cy="1905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19075" cy="190500"/>
                    </a:xfrm>
                    <a:prstGeom prst="rect">
                      <a:avLst/>
                    </a:prstGeom>
                  </pic:spPr>
                </pic:pic>
              </a:graphicData>
            </a:graphic>
          </wp:inline>
        </w:drawing>
      </w:r>
      <w:r w:rsidRPr="00D54F27">
        <w:t xml:space="preserve"> button to save the changes or click </w:t>
      </w:r>
      <w:r>
        <w:t>cancel</w:t>
      </w:r>
      <w:r w:rsidRPr="00D54F27">
        <w:rPr>
          <w:noProof/>
          <w:lang w:eastAsia="en-IN"/>
        </w:rPr>
        <w:t xml:space="preserve"> </w:t>
      </w:r>
      <w:r>
        <w:rPr>
          <w:noProof/>
          <w:lang w:eastAsia="en-IN"/>
        </w:rPr>
        <w:t xml:space="preserve"> </w:t>
      </w:r>
      <w:r w:rsidRPr="00D54F27">
        <w:rPr>
          <w:noProof/>
          <w:lang w:eastAsia="en-IN"/>
        </w:rPr>
        <w:drawing>
          <wp:inline distT="0" distB="0" distL="0" distR="0" wp14:anchorId="30667729" wp14:editId="65F62D85">
            <wp:extent cx="200025" cy="1809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00025" cy="180975"/>
                    </a:xfrm>
                    <a:prstGeom prst="rect">
                      <a:avLst/>
                    </a:prstGeom>
                  </pic:spPr>
                </pic:pic>
              </a:graphicData>
            </a:graphic>
          </wp:inline>
        </w:drawing>
      </w:r>
      <w:r>
        <w:rPr>
          <w:noProof/>
          <w:lang w:eastAsia="en-IN"/>
        </w:rPr>
        <w:t xml:space="preserve"> </w:t>
      </w:r>
      <w:r w:rsidRPr="00D54F27">
        <w:t>button to cancel the changes.</w:t>
      </w:r>
    </w:p>
    <w:p w14:paraId="482785BD" w14:textId="77777777" w:rsidR="004457D7" w:rsidRPr="00D54F27" w:rsidRDefault="004457D7" w:rsidP="004457D7">
      <w:pPr>
        <w:spacing w:after="0"/>
        <w:jc w:val="both"/>
      </w:pPr>
    </w:p>
    <w:p w14:paraId="2F42757C" w14:textId="77777777" w:rsidR="004457D7" w:rsidRDefault="004457D7" w:rsidP="004457D7">
      <w:pPr>
        <w:ind w:left="720" w:firstLine="720"/>
        <w:rPr>
          <w:b/>
        </w:rPr>
      </w:pPr>
      <w:r w:rsidRPr="00FC1315">
        <w:rPr>
          <w:b/>
        </w:rPr>
        <w:t>Fields:</w:t>
      </w:r>
    </w:p>
    <w:tbl>
      <w:tblPr>
        <w:tblStyle w:val="TableGrid"/>
        <w:tblW w:w="7646" w:type="dxa"/>
        <w:tblInd w:w="1668" w:type="dxa"/>
        <w:tblLook w:val="04A0" w:firstRow="1" w:lastRow="0" w:firstColumn="1" w:lastColumn="0" w:noHBand="0" w:noVBand="1"/>
      </w:tblPr>
      <w:tblGrid>
        <w:gridCol w:w="670"/>
        <w:gridCol w:w="2937"/>
        <w:gridCol w:w="4039"/>
      </w:tblGrid>
      <w:tr w:rsidR="004457D7" w:rsidRPr="00D54F27" w14:paraId="20E13FB8" w14:textId="77777777" w:rsidTr="0020329F">
        <w:trPr>
          <w:trHeight w:val="355"/>
        </w:trPr>
        <w:tc>
          <w:tcPr>
            <w:tcW w:w="670" w:type="dxa"/>
          </w:tcPr>
          <w:p w14:paraId="23A1D703" w14:textId="77777777" w:rsidR="004457D7" w:rsidRPr="00EA5344" w:rsidRDefault="004457D7" w:rsidP="0020329F">
            <w:pPr>
              <w:rPr>
                <w:b/>
              </w:rPr>
            </w:pPr>
            <w:r w:rsidRPr="00EA5344">
              <w:rPr>
                <w:b/>
              </w:rPr>
              <w:t>Sl.no</w:t>
            </w:r>
          </w:p>
        </w:tc>
        <w:tc>
          <w:tcPr>
            <w:tcW w:w="2937" w:type="dxa"/>
          </w:tcPr>
          <w:p w14:paraId="12C25413" w14:textId="58DDB255" w:rsidR="004457D7" w:rsidRPr="00EA5344" w:rsidRDefault="002E5E26" w:rsidP="0020329F">
            <w:pPr>
              <w:rPr>
                <w:b/>
              </w:rPr>
            </w:pPr>
            <w:r>
              <w:rPr>
                <w:b/>
              </w:rPr>
              <w:t>Fields Name</w:t>
            </w:r>
          </w:p>
        </w:tc>
        <w:tc>
          <w:tcPr>
            <w:tcW w:w="4039" w:type="dxa"/>
          </w:tcPr>
          <w:p w14:paraId="44202967" w14:textId="77777777" w:rsidR="004457D7" w:rsidRPr="00EA5344" w:rsidRDefault="004457D7" w:rsidP="0020329F">
            <w:pPr>
              <w:rPr>
                <w:b/>
              </w:rPr>
            </w:pPr>
            <w:r w:rsidRPr="00EA5344">
              <w:rPr>
                <w:b/>
              </w:rPr>
              <w:t>Details</w:t>
            </w:r>
          </w:p>
        </w:tc>
      </w:tr>
      <w:tr w:rsidR="004457D7" w:rsidRPr="00D54F27" w14:paraId="2047F917" w14:textId="77777777" w:rsidTr="0020329F">
        <w:trPr>
          <w:trHeight w:val="355"/>
        </w:trPr>
        <w:tc>
          <w:tcPr>
            <w:tcW w:w="670" w:type="dxa"/>
          </w:tcPr>
          <w:p w14:paraId="7C562D83" w14:textId="77777777" w:rsidR="004457D7" w:rsidRPr="00D54F27" w:rsidRDefault="004457D7" w:rsidP="0020329F">
            <w:r w:rsidRPr="00D54F27">
              <w:t>1</w:t>
            </w:r>
          </w:p>
        </w:tc>
        <w:tc>
          <w:tcPr>
            <w:tcW w:w="2937" w:type="dxa"/>
          </w:tcPr>
          <w:p w14:paraId="111CF939" w14:textId="77777777" w:rsidR="004457D7" w:rsidRPr="00D54F27" w:rsidRDefault="004457D7" w:rsidP="0020329F">
            <w:r>
              <w:t>N</w:t>
            </w:r>
            <w:r w:rsidRPr="00D54F27">
              <w:t>ame</w:t>
            </w:r>
          </w:p>
        </w:tc>
        <w:tc>
          <w:tcPr>
            <w:tcW w:w="4039" w:type="dxa"/>
          </w:tcPr>
          <w:p w14:paraId="1F91B249" w14:textId="77777777" w:rsidR="004457D7" w:rsidRPr="00D54F27" w:rsidRDefault="004457D7" w:rsidP="0020329F">
            <w:r w:rsidRPr="00D54F27">
              <w:t>Required : Mandatory</w:t>
            </w:r>
          </w:p>
          <w:p w14:paraId="3371654D" w14:textId="77777777" w:rsidR="004457D7" w:rsidRPr="00D54F27" w:rsidRDefault="004457D7" w:rsidP="0020329F">
            <w:r>
              <w:t>Data Type : Alphanumeric</w:t>
            </w:r>
          </w:p>
        </w:tc>
      </w:tr>
      <w:tr w:rsidR="004457D7" w:rsidRPr="00D54F27" w14:paraId="00F34643" w14:textId="77777777" w:rsidTr="0020329F">
        <w:trPr>
          <w:trHeight w:val="355"/>
        </w:trPr>
        <w:tc>
          <w:tcPr>
            <w:tcW w:w="616" w:type="dxa"/>
          </w:tcPr>
          <w:p w14:paraId="042BB117" w14:textId="77777777" w:rsidR="004457D7" w:rsidRPr="00D54F27" w:rsidRDefault="004457D7" w:rsidP="0020329F">
            <w:r>
              <w:t>2</w:t>
            </w:r>
          </w:p>
        </w:tc>
        <w:tc>
          <w:tcPr>
            <w:tcW w:w="2958" w:type="dxa"/>
          </w:tcPr>
          <w:p w14:paraId="1B3568A5" w14:textId="77777777" w:rsidR="004457D7" w:rsidRPr="00D54F27" w:rsidRDefault="004457D7" w:rsidP="0020329F">
            <w:r>
              <w:t>Description</w:t>
            </w:r>
          </w:p>
        </w:tc>
        <w:tc>
          <w:tcPr>
            <w:tcW w:w="4072" w:type="dxa"/>
          </w:tcPr>
          <w:p w14:paraId="6AFC38A3" w14:textId="77777777" w:rsidR="004457D7" w:rsidRDefault="004457D7" w:rsidP="0020329F">
            <w:r w:rsidRPr="00D54F27">
              <w:t>Required : Optional</w:t>
            </w:r>
          </w:p>
          <w:p w14:paraId="6915B5FB" w14:textId="77777777" w:rsidR="004457D7" w:rsidRPr="00D54F27" w:rsidRDefault="004457D7" w:rsidP="0020329F">
            <w:r>
              <w:t>Data Type : Alphanumeric</w:t>
            </w:r>
          </w:p>
        </w:tc>
      </w:tr>
      <w:tr w:rsidR="004457D7" w:rsidRPr="00D54F27" w14:paraId="434889D1" w14:textId="77777777" w:rsidTr="0020329F">
        <w:trPr>
          <w:trHeight w:val="355"/>
        </w:trPr>
        <w:tc>
          <w:tcPr>
            <w:tcW w:w="616" w:type="dxa"/>
          </w:tcPr>
          <w:p w14:paraId="0FDB3748" w14:textId="77777777" w:rsidR="004457D7" w:rsidRDefault="004457D7" w:rsidP="0020329F">
            <w:r>
              <w:t>3</w:t>
            </w:r>
          </w:p>
        </w:tc>
        <w:tc>
          <w:tcPr>
            <w:tcW w:w="2958" w:type="dxa"/>
          </w:tcPr>
          <w:p w14:paraId="67E48ECF" w14:textId="77777777" w:rsidR="004457D7" w:rsidRDefault="004457D7" w:rsidP="0020329F">
            <w:r>
              <w:t>Colour</w:t>
            </w:r>
          </w:p>
        </w:tc>
        <w:tc>
          <w:tcPr>
            <w:tcW w:w="4072" w:type="dxa"/>
          </w:tcPr>
          <w:p w14:paraId="464795BF" w14:textId="77777777" w:rsidR="004457D7" w:rsidRPr="00D54F27" w:rsidRDefault="004457D7" w:rsidP="0020329F">
            <w:r w:rsidRPr="00D54F27">
              <w:t>Required : Optional</w:t>
            </w:r>
          </w:p>
        </w:tc>
      </w:tr>
      <w:tr w:rsidR="004457D7" w:rsidRPr="00D54F27" w14:paraId="6D4F503D" w14:textId="77777777" w:rsidTr="0020329F">
        <w:trPr>
          <w:trHeight w:val="355"/>
        </w:trPr>
        <w:tc>
          <w:tcPr>
            <w:tcW w:w="670" w:type="dxa"/>
          </w:tcPr>
          <w:p w14:paraId="50DBF110" w14:textId="77777777" w:rsidR="004457D7" w:rsidRPr="00D54F27" w:rsidRDefault="004457D7" w:rsidP="0020329F">
            <w:r>
              <w:t>4</w:t>
            </w:r>
          </w:p>
        </w:tc>
        <w:tc>
          <w:tcPr>
            <w:tcW w:w="2937" w:type="dxa"/>
          </w:tcPr>
          <w:p w14:paraId="20BBE05C" w14:textId="77777777" w:rsidR="004457D7" w:rsidRDefault="004457D7" w:rsidP="0020329F">
            <w:r>
              <w:t>Status</w:t>
            </w:r>
          </w:p>
        </w:tc>
        <w:tc>
          <w:tcPr>
            <w:tcW w:w="4039" w:type="dxa"/>
          </w:tcPr>
          <w:p w14:paraId="629AF253" w14:textId="77777777" w:rsidR="004457D7" w:rsidRPr="00D54F27" w:rsidRDefault="004457D7" w:rsidP="0020329F">
            <w:r w:rsidRPr="00D54F27">
              <w:t>Required : Mandatory</w:t>
            </w:r>
          </w:p>
        </w:tc>
      </w:tr>
    </w:tbl>
    <w:p w14:paraId="6BC9526A" w14:textId="77777777" w:rsidR="004457D7" w:rsidRPr="00DC2D19" w:rsidRDefault="004457D7" w:rsidP="00880852">
      <w:pPr>
        <w:ind w:left="720"/>
      </w:pPr>
    </w:p>
    <w:p w14:paraId="1C9B7323" w14:textId="40BE9EE6" w:rsidR="0094774F" w:rsidRDefault="0094774F" w:rsidP="0094774F">
      <w:pPr>
        <w:ind w:left="720"/>
        <w:rPr>
          <w:b/>
        </w:rPr>
      </w:pPr>
    </w:p>
    <w:p w14:paraId="4DF1814B" w14:textId="52F391C9" w:rsidR="0094774F" w:rsidRDefault="008E35BF" w:rsidP="001533B5">
      <w:pPr>
        <w:ind w:left="720" w:firstLine="720"/>
        <w:rPr>
          <w:b/>
        </w:rPr>
      </w:pPr>
      <w:r>
        <w:rPr>
          <w:b/>
          <w:noProof/>
          <w:lang w:eastAsia="en-IN"/>
        </w:rPr>
        <w:drawing>
          <wp:inline distT="0" distB="0" distL="0" distR="0" wp14:anchorId="0D204092" wp14:editId="14DCA107">
            <wp:extent cx="5287992" cy="1388853"/>
            <wp:effectExtent l="0" t="0" r="8255" b="1905"/>
            <wp:docPr id="111" name="Picture 111" descr="C:\Users\sivakumar.g\Desktop\NGL-Appointment\ScreenShots\ManagaSchedule\MS_AOC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ivakumar.g\Desktop\NGL-Appointment\ScreenShots\ManagaSchedule\MS_AOC_edi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94753" cy="1390629"/>
                    </a:xfrm>
                    <a:prstGeom prst="rect">
                      <a:avLst/>
                    </a:prstGeom>
                    <a:noFill/>
                    <a:ln>
                      <a:noFill/>
                    </a:ln>
                  </pic:spPr>
                </pic:pic>
              </a:graphicData>
            </a:graphic>
          </wp:inline>
        </w:drawing>
      </w:r>
    </w:p>
    <w:p w14:paraId="5C1A26CE" w14:textId="39368F35" w:rsidR="0094774F" w:rsidRPr="00DC2D19" w:rsidRDefault="0094774F" w:rsidP="0094774F">
      <w:pPr>
        <w:ind w:left="720"/>
      </w:pPr>
      <w:r>
        <w:rPr>
          <w:b/>
        </w:rPr>
        <w:t>Delete</w:t>
      </w:r>
      <w:r w:rsidR="00DC2D19">
        <w:t xml:space="preserve"> </w:t>
      </w:r>
      <w:r w:rsidR="00DC2D19" w:rsidRPr="00DC2D19">
        <w:rPr>
          <w:b/>
        </w:rPr>
        <w:t>Appointment Orders Colour</w:t>
      </w:r>
    </w:p>
    <w:p w14:paraId="3ED78A6D" w14:textId="7A6EBE0A" w:rsidR="00E869B2" w:rsidRPr="00D54F27" w:rsidRDefault="00E869B2" w:rsidP="0051280D">
      <w:pPr>
        <w:pStyle w:val="ListParagraph"/>
        <w:numPr>
          <w:ilvl w:val="0"/>
          <w:numId w:val="11"/>
        </w:numPr>
        <w:jc w:val="both"/>
      </w:pPr>
      <w:r>
        <w:t xml:space="preserve">The user can delete </w:t>
      </w:r>
      <w:r w:rsidR="000A3466">
        <w:t>an</w:t>
      </w:r>
      <w:r>
        <w:t xml:space="preserve"> </w:t>
      </w:r>
      <w:r w:rsidR="002E5E26">
        <w:t>a</w:t>
      </w:r>
      <w:r w:rsidR="000A3466">
        <w:t xml:space="preserve">ppointment </w:t>
      </w:r>
      <w:r w:rsidR="002E5E26">
        <w:t>o</w:t>
      </w:r>
      <w:r w:rsidR="000A3466">
        <w:t xml:space="preserve">rders </w:t>
      </w:r>
      <w:r w:rsidR="002E5E26">
        <w:t>c</w:t>
      </w:r>
      <w:r w:rsidR="000A3466">
        <w:t>olours</w:t>
      </w:r>
      <w:r>
        <w:t xml:space="preserve"> by clicking </w:t>
      </w:r>
      <w:r w:rsidRPr="00D54F27">
        <w:t xml:space="preserve">Delete </w:t>
      </w:r>
      <w:r>
        <w:t xml:space="preserve"> </w:t>
      </w:r>
      <w:r w:rsidR="0005074C" w:rsidRPr="00D54F27">
        <w:rPr>
          <w:noProof/>
          <w:lang w:eastAsia="en-IN"/>
        </w:rPr>
        <w:drawing>
          <wp:inline distT="0" distB="0" distL="0" distR="0" wp14:anchorId="057D714F" wp14:editId="387097ED">
            <wp:extent cx="209550" cy="1809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09550" cy="180975"/>
                    </a:xfrm>
                    <a:prstGeom prst="rect">
                      <a:avLst/>
                    </a:prstGeom>
                  </pic:spPr>
                </pic:pic>
              </a:graphicData>
            </a:graphic>
          </wp:inline>
        </w:drawing>
      </w:r>
      <w:r w:rsidRPr="00D54F27">
        <w:t xml:space="preserve"> button </w:t>
      </w:r>
      <w:r w:rsidR="002E5E26">
        <w:t xml:space="preserve">in </w:t>
      </w:r>
      <w:r w:rsidR="002E5E26" w:rsidRPr="00D54F27">
        <w:t>action column</w:t>
      </w:r>
      <w:r w:rsidR="002E5E26">
        <w:t xml:space="preserve"> </w:t>
      </w:r>
      <w:r w:rsidRPr="00D54F27">
        <w:t xml:space="preserve">on the row </w:t>
      </w:r>
      <w:r>
        <w:t xml:space="preserve">that </w:t>
      </w:r>
      <w:r w:rsidRPr="00D54F27">
        <w:t>need</w:t>
      </w:r>
      <w:r>
        <w:t>s</w:t>
      </w:r>
      <w:r w:rsidRPr="00D54F27">
        <w:t xml:space="preserve"> to </w:t>
      </w:r>
      <w:r>
        <w:t xml:space="preserve">be </w:t>
      </w:r>
      <w:r w:rsidRPr="00D54F27">
        <w:t>delete</w:t>
      </w:r>
      <w:r>
        <w:t>d</w:t>
      </w:r>
      <w:r w:rsidRPr="00D54F27">
        <w:t xml:space="preserve"> from </w:t>
      </w:r>
      <w:r>
        <w:t>in the list</w:t>
      </w:r>
      <w:r w:rsidRPr="00D54F27">
        <w:t>.</w:t>
      </w:r>
    </w:p>
    <w:p w14:paraId="6DE641A0" w14:textId="1D772C7D" w:rsidR="00E869B2" w:rsidRPr="00D54F27" w:rsidRDefault="00E869B2" w:rsidP="0051280D">
      <w:pPr>
        <w:pStyle w:val="ListParagraph"/>
        <w:numPr>
          <w:ilvl w:val="0"/>
          <w:numId w:val="11"/>
        </w:numPr>
        <w:jc w:val="both"/>
      </w:pPr>
      <w:r w:rsidRPr="00D54F27">
        <w:t xml:space="preserve">A </w:t>
      </w:r>
      <w:r>
        <w:t xml:space="preserve">confirmation </w:t>
      </w:r>
      <w:r w:rsidRPr="00D54F27">
        <w:t xml:space="preserve">dialog box will </w:t>
      </w:r>
      <w:r>
        <w:t xml:space="preserve">be displayed asking the </w:t>
      </w:r>
      <w:r w:rsidR="00BB76F1">
        <w:t>user</w:t>
      </w:r>
      <w:r>
        <w:t xml:space="preserve"> to confirm deletion of the record</w:t>
      </w:r>
      <w:r w:rsidR="002E5E26">
        <w:t>.</w:t>
      </w:r>
    </w:p>
    <w:p w14:paraId="357082A6" w14:textId="7FF2815C" w:rsidR="00E869B2" w:rsidRDefault="00E869B2" w:rsidP="0051280D">
      <w:pPr>
        <w:pStyle w:val="ListParagraph"/>
        <w:numPr>
          <w:ilvl w:val="0"/>
          <w:numId w:val="11"/>
        </w:numPr>
      </w:pPr>
      <w:r w:rsidRPr="00D54F27">
        <w:t xml:space="preserve">Click “OK” to delete </w:t>
      </w:r>
      <w:r>
        <w:t>or “Cancel” to cancel deleting the row</w:t>
      </w:r>
      <w:r w:rsidR="002E5E26">
        <w:t>.</w:t>
      </w:r>
    </w:p>
    <w:p w14:paraId="0E8C7E57" w14:textId="77777777" w:rsidR="00E869B2" w:rsidRDefault="00E869B2" w:rsidP="0094774F">
      <w:pPr>
        <w:ind w:left="720"/>
        <w:rPr>
          <w:b/>
        </w:rPr>
      </w:pPr>
    </w:p>
    <w:p w14:paraId="11D74CDE" w14:textId="56EDC553" w:rsidR="0094774F" w:rsidRDefault="00C272E7" w:rsidP="00C272E7">
      <w:pPr>
        <w:ind w:left="1440"/>
        <w:rPr>
          <w:b/>
        </w:rPr>
      </w:pPr>
      <w:r>
        <w:rPr>
          <w:b/>
          <w:noProof/>
          <w:lang w:eastAsia="en-IN"/>
        </w:rPr>
        <w:drawing>
          <wp:inline distT="0" distB="0" distL="0" distR="0" wp14:anchorId="34777E7B" wp14:editId="30750756">
            <wp:extent cx="5057030" cy="1486894"/>
            <wp:effectExtent l="0" t="0" r="0" b="0"/>
            <wp:docPr id="60" name="Picture 60" descr="C:\Users\sivakumar.g\Desktop\NGL-Appointment\ScreenShots\ManagaSchedule\MS_AOC_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vakumar.g\Desktop\NGL-Appointment\ScreenShots\ManagaSchedule\MS_AOC_delet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53650" cy="1485900"/>
                    </a:xfrm>
                    <a:prstGeom prst="rect">
                      <a:avLst/>
                    </a:prstGeom>
                    <a:noFill/>
                    <a:ln>
                      <a:noFill/>
                    </a:ln>
                  </pic:spPr>
                </pic:pic>
              </a:graphicData>
            </a:graphic>
          </wp:inline>
        </w:drawing>
      </w:r>
    </w:p>
    <w:p w14:paraId="2D0C7A02" w14:textId="4F6786C7" w:rsidR="008C4352" w:rsidRDefault="008C4352" w:rsidP="008C4352">
      <w:pPr>
        <w:rPr>
          <w:b/>
        </w:rPr>
      </w:pPr>
      <w:r>
        <w:t>2.6</w:t>
      </w:r>
      <w:r>
        <w:tab/>
      </w:r>
      <w:r>
        <w:rPr>
          <w:b/>
        </w:rPr>
        <w:t>Appointment Details</w:t>
      </w:r>
      <w:r w:rsidRPr="003F720D">
        <w:rPr>
          <w:b/>
        </w:rPr>
        <w:t xml:space="preserve"> Fields</w:t>
      </w:r>
    </w:p>
    <w:p w14:paraId="28B2644A" w14:textId="56C74E6E" w:rsidR="00265C67" w:rsidRDefault="00B61DC6" w:rsidP="0051280D">
      <w:pPr>
        <w:pStyle w:val="ListParagraph"/>
        <w:numPr>
          <w:ilvl w:val="0"/>
          <w:numId w:val="19"/>
        </w:numPr>
        <w:jc w:val="both"/>
      </w:pPr>
      <w:r>
        <w:t xml:space="preserve">Appointment Details Fields section allows the </w:t>
      </w:r>
      <w:r w:rsidR="002E5E26">
        <w:t xml:space="preserve">admin </w:t>
      </w:r>
      <w:r>
        <w:t>to select the display</w:t>
      </w:r>
      <w:r w:rsidR="00265C67">
        <w:t xml:space="preserve"> </w:t>
      </w:r>
      <w:r w:rsidR="002E5E26">
        <w:t>a</w:t>
      </w:r>
      <w:r w:rsidR="00265C67">
        <w:t xml:space="preserve">ppointment </w:t>
      </w:r>
      <w:r w:rsidR="002E5E26">
        <w:t>f</w:t>
      </w:r>
      <w:r w:rsidR="00265C67">
        <w:t xml:space="preserve">ields </w:t>
      </w:r>
      <w:r w:rsidR="002E5E26">
        <w:t>i</w:t>
      </w:r>
      <w:r>
        <w:t xml:space="preserve">n the scheduler calendar view for </w:t>
      </w:r>
      <w:r w:rsidR="0020329F">
        <w:t>a</w:t>
      </w:r>
      <w:r>
        <w:t xml:space="preserve"> warehouse.</w:t>
      </w:r>
    </w:p>
    <w:p w14:paraId="3B40DB49" w14:textId="6496DE80" w:rsidR="00265C67" w:rsidRPr="003A527F" w:rsidRDefault="002E5E26" w:rsidP="0051280D">
      <w:pPr>
        <w:pStyle w:val="ListParagraph"/>
        <w:numPr>
          <w:ilvl w:val="0"/>
          <w:numId w:val="19"/>
        </w:numPr>
        <w:jc w:val="both"/>
      </w:pPr>
      <w:r>
        <w:t xml:space="preserve">Once the fields are selected the admin </w:t>
      </w:r>
      <w:r w:rsidR="00B61DC6">
        <w:t>need</w:t>
      </w:r>
      <w:r>
        <w:t>s</w:t>
      </w:r>
      <w:r w:rsidR="00B61DC6">
        <w:t xml:space="preserve"> to click on the “Save” button </w:t>
      </w:r>
      <w:r>
        <w:t xml:space="preserve">available </w:t>
      </w:r>
      <w:r w:rsidR="00B61DC6">
        <w:t xml:space="preserve">on top right </w:t>
      </w:r>
      <w:r>
        <w:t>button of the field’s list grid s</w:t>
      </w:r>
      <w:r w:rsidR="00265C67">
        <w:t xml:space="preserve">o that </w:t>
      </w:r>
      <w:r>
        <w:t xml:space="preserve">admin </w:t>
      </w:r>
      <w:r w:rsidR="00265C67">
        <w:t xml:space="preserve">can view the selected fields in the </w:t>
      </w:r>
      <w:r>
        <w:t>a</w:t>
      </w:r>
      <w:r w:rsidR="00265C67">
        <w:t xml:space="preserve">ppointment in </w:t>
      </w:r>
      <w:r>
        <w:t>calendar view.</w:t>
      </w:r>
    </w:p>
    <w:p w14:paraId="76776B8D" w14:textId="39A95CE9" w:rsidR="0094774F" w:rsidRDefault="005B1BC2" w:rsidP="001533B5">
      <w:pPr>
        <w:ind w:left="720" w:firstLine="720"/>
        <w:rPr>
          <w:b/>
        </w:rPr>
      </w:pPr>
      <w:r>
        <w:rPr>
          <w:b/>
          <w:noProof/>
          <w:lang w:eastAsia="en-IN"/>
        </w:rPr>
        <w:drawing>
          <wp:inline distT="0" distB="0" distL="0" distR="0" wp14:anchorId="54DE2234" wp14:editId="0D0D037C">
            <wp:extent cx="5057030" cy="1818003"/>
            <wp:effectExtent l="0" t="0" r="0" b="0"/>
            <wp:docPr id="113" name="Picture 113" descr="C:\Users\sivakumar.g\Desktop\NGL-Appointment\ScreenShots\ManagaSchedule\MS_ADF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ivakumar.g\Desktop\NGL-Appointment\ScreenShots\ManagaSchedule\MS_ADF_view.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68419" cy="1822097"/>
                    </a:xfrm>
                    <a:prstGeom prst="rect">
                      <a:avLst/>
                    </a:prstGeom>
                    <a:noFill/>
                    <a:ln>
                      <a:noFill/>
                    </a:ln>
                  </pic:spPr>
                </pic:pic>
              </a:graphicData>
            </a:graphic>
          </wp:inline>
        </w:drawing>
      </w:r>
    </w:p>
    <w:p w14:paraId="52B1586C" w14:textId="0FAC97E3" w:rsidR="008C4352" w:rsidRDefault="008C4352" w:rsidP="008C4352">
      <w:pPr>
        <w:rPr>
          <w:b/>
        </w:rPr>
      </w:pPr>
      <w:r>
        <w:t>2.7</w:t>
      </w:r>
      <w:r>
        <w:tab/>
      </w:r>
      <w:r>
        <w:rPr>
          <w:b/>
        </w:rPr>
        <w:t xml:space="preserve">Tracking </w:t>
      </w:r>
      <w:r w:rsidRPr="003F720D">
        <w:rPr>
          <w:b/>
        </w:rPr>
        <w:t>Fields</w:t>
      </w:r>
    </w:p>
    <w:p w14:paraId="03D42181" w14:textId="0696C0C1" w:rsidR="00C176B8" w:rsidRPr="00CB080C" w:rsidRDefault="002E5E26" w:rsidP="00C176B8">
      <w:pPr>
        <w:pStyle w:val="ListParagraph"/>
        <w:jc w:val="both"/>
      </w:pPr>
      <w:r>
        <w:t>The t</w:t>
      </w:r>
      <w:r w:rsidR="00C176B8">
        <w:t xml:space="preserve">racking </w:t>
      </w:r>
      <w:r>
        <w:t>f</w:t>
      </w:r>
      <w:r w:rsidR="00C176B8">
        <w:t xml:space="preserve">ields section allows the user to </w:t>
      </w:r>
      <w:r>
        <w:t>a</w:t>
      </w:r>
      <w:r w:rsidR="00C176B8">
        <w:t xml:space="preserve">dd, </w:t>
      </w:r>
      <w:r>
        <w:t>e</w:t>
      </w:r>
      <w:r w:rsidR="00C176B8">
        <w:t xml:space="preserve">dit and </w:t>
      </w:r>
      <w:r>
        <w:t>d</w:t>
      </w:r>
      <w:r w:rsidR="00C176B8">
        <w:t xml:space="preserve">elete </w:t>
      </w:r>
      <w:r>
        <w:t>t</w:t>
      </w:r>
      <w:r w:rsidR="00C176B8">
        <w:t xml:space="preserve">racking </w:t>
      </w:r>
      <w:r>
        <w:t>f</w:t>
      </w:r>
      <w:r w:rsidR="00C176B8">
        <w:t>ields</w:t>
      </w:r>
      <w:r w:rsidR="00C176B8" w:rsidRPr="00CB080C">
        <w:t xml:space="preserve"> </w:t>
      </w:r>
      <w:r>
        <w:t>c</w:t>
      </w:r>
      <w:r w:rsidR="00C176B8" w:rsidRPr="00CB080C">
        <w:t>olour</w:t>
      </w:r>
      <w:r w:rsidR="00C176B8">
        <w:t xml:space="preserve"> for </w:t>
      </w:r>
      <w:r>
        <w:t xml:space="preserve">the selected warehouse </w:t>
      </w:r>
      <w:r w:rsidR="00C176B8">
        <w:t xml:space="preserve">in the </w:t>
      </w:r>
      <w:r>
        <w:t>d</w:t>
      </w:r>
      <w:r w:rsidR="00C176B8">
        <w:t>ropdown list.</w:t>
      </w:r>
    </w:p>
    <w:p w14:paraId="4B693CC2" w14:textId="7839B951" w:rsidR="0094774F" w:rsidRDefault="0094774F" w:rsidP="001533B5">
      <w:pPr>
        <w:ind w:left="720" w:firstLine="720"/>
        <w:rPr>
          <w:b/>
        </w:rPr>
      </w:pPr>
      <w:r>
        <w:rPr>
          <w:b/>
          <w:noProof/>
          <w:lang w:eastAsia="en-IN"/>
        </w:rPr>
        <w:drawing>
          <wp:inline distT="0" distB="0" distL="0" distR="0" wp14:anchorId="2FE516B2" wp14:editId="18E0B45A">
            <wp:extent cx="5055079" cy="1535502"/>
            <wp:effectExtent l="0" t="0" r="0" b="7620"/>
            <wp:docPr id="10" name="Picture 10" descr="C:\Users\sivakumar.g\Desktop\NGL-Appointment\ScreenShots\ManagaSchedule\MS_TF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ivakumar.g\Desktop\NGL-Appointment\ScreenShots\ManagaSchedule\MS_TF_view.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56998" cy="1536085"/>
                    </a:xfrm>
                    <a:prstGeom prst="rect">
                      <a:avLst/>
                    </a:prstGeom>
                    <a:noFill/>
                    <a:ln>
                      <a:noFill/>
                    </a:ln>
                  </pic:spPr>
                </pic:pic>
              </a:graphicData>
            </a:graphic>
          </wp:inline>
        </w:drawing>
      </w:r>
    </w:p>
    <w:p w14:paraId="17A69BEB" w14:textId="50D1477E" w:rsidR="0094774F" w:rsidRDefault="0094774F" w:rsidP="0094774F">
      <w:pPr>
        <w:ind w:firstLine="720"/>
        <w:rPr>
          <w:b/>
        </w:rPr>
      </w:pPr>
      <w:r>
        <w:rPr>
          <w:b/>
        </w:rPr>
        <w:t>Add</w:t>
      </w:r>
      <w:r w:rsidR="00880852">
        <w:rPr>
          <w:b/>
        </w:rPr>
        <w:t xml:space="preserve"> Tracking </w:t>
      </w:r>
      <w:r w:rsidR="00880852" w:rsidRPr="003F720D">
        <w:rPr>
          <w:b/>
        </w:rPr>
        <w:t>Fields</w:t>
      </w:r>
    </w:p>
    <w:p w14:paraId="495A1573" w14:textId="0B08C030" w:rsidR="001D69DC" w:rsidRDefault="002E5E26" w:rsidP="0051280D">
      <w:pPr>
        <w:pStyle w:val="ListParagraph"/>
        <w:numPr>
          <w:ilvl w:val="0"/>
          <w:numId w:val="15"/>
        </w:numPr>
      </w:pPr>
      <w:r>
        <w:t>Admin</w:t>
      </w:r>
      <w:r w:rsidR="001D69DC">
        <w:t xml:space="preserve"> can add </w:t>
      </w:r>
      <w:r>
        <w:t xml:space="preserve">a </w:t>
      </w:r>
      <w:r w:rsidR="001D69DC">
        <w:t xml:space="preserve">new </w:t>
      </w:r>
      <w:r>
        <w:t>t</w:t>
      </w:r>
      <w:r w:rsidR="001D69DC">
        <w:t xml:space="preserve">racking </w:t>
      </w:r>
      <w:r>
        <w:t>f</w:t>
      </w:r>
      <w:r w:rsidR="001D69DC">
        <w:t xml:space="preserve">ield for </w:t>
      </w:r>
      <w:r>
        <w:t xml:space="preserve">the </w:t>
      </w:r>
      <w:r w:rsidR="001D69DC">
        <w:t xml:space="preserve">warehouse by clicking </w:t>
      </w:r>
      <w:r>
        <w:t xml:space="preserve">on </w:t>
      </w:r>
      <w:r w:rsidR="001D69DC">
        <w:t>“+Add new record”</w:t>
      </w:r>
      <w:r w:rsidR="001D69DC" w:rsidRPr="00045D7E">
        <w:t xml:space="preserve"> available in </w:t>
      </w:r>
      <w:r>
        <w:t>the top t</w:t>
      </w:r>
      <w:r w:rsidR="001D69DC">
        <w:t xml:space="preserve">oolbar of the </w:t>
      </w:r>
      <w:r>
        <w:t>t</w:t>
      </w:r>
      <w:r w:rsidR="007517EC">
        <w:t xml:space="preserve">racking </w:t>
      </w:r>
      <w:r>
        <w:t>f</w:t>
      </w:r>
      <w:r w:rsidR="001D69DC">
        <w:t>ields grid</w:t>
      </w:r>
      <w:r>
        <w:t>.</w:t>
      </w:r>
    </w:p>
    <w:p w14:paraId="1FF5B8A4" w14:textId="0AC55391" w:rsidR="001D69DC" w:rsidRDefault="001D69DC" w:rsidP="0051280D">
      <w:pPr>
        <w:pStyle w:val="ListParagraph"/>
        <w:numPr>
          <w:ilvl w:val="0"/>
          <w:numId w:val="15"/>
        </w:numPr>
      </w:pPr>
      <w:r>
        <w:t xml:space="preserve">When the button is clicked the grid that displays </w:t>
      </w:r>
      <w:r w:rsidR="002E5E26">
        <w:t xml:space="preserve">a </w:t>
      </w:r>
      <w:r>
        <w:t xml:space="preserve">new row with two input fields named as ‘Name’ and ‘Description’ as seen in the screenshot below  </w:t>
      </w:r>
      <w:r w:rsidR="002E5E26">
        <w:t>.</w:t>
      </w:r>
    </w:p>
    <w:p w14:paraId="30B93994" w14:textId="6E75F2E1" w:rsidR="001D69DC" w:rsidRPr="00D54F27" w:rsidRDefault="001D69DC" w:rsidP="0051280D">
      <w:pPr>
        <w:pStyle w:val="ListParagraph"/>
        <w:numPr>
          <w:ilvl w:val="0"/>
          <w:numId w:val="15"/>
        </w:numPr>
        <w:jc w:val="both"/>
      </w:pPr>
      <w:r>
        <w:t xml:space="preserve">Once the details are entered, </w:t>
      </w:r>
      <w:r w:rsidR="002E5E26">
        <w:t xml:space="preserve">admin </w:t>
      </w:r>
      <w:r>
        <w:t>should c</w:t>
      </w:r>
      <w:r w:rsidRPr="00D54F27">
        <w:t>lick save</w:t>
      </w:r>
      <w:r w:rsidRPr="00D54F27">
        <w:rPr>
          <w:noProof/>
          <w:lang w:eastAsia="en-IN"/>
        </w:rPr>
        <w:t xml:space="preserve"> </w:t>
      </w:r>
      <w:r w:rsidRPr="00D54F27">
        <w:rPr>
          <w:noProof/>
          <w:lang w:eastAsia="en-IN"/>
        </w:rPr>
        <w:drawing>
          <wp:inline distT="0" distB="0" distL="0" distR="0" wp14:anchorId="7D9E5695" wp14:editId="3E6C7ACE">
            <wp:extent cx="219075" cy="1905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19075" cy="190500"/>
                    </a:xfrm>
                    <a:prstGeom prst="rect">
                      <a:avLst/>
                    </a:prstGeom>
                  </pic:spPr>
                </pic:pic>
              </a:graphicData>
            </a:graphic>
          </wp:inline>
        </w:drawing>
      </w:r>
      <w:r w:rsidRPr="00D54F27">
        <w:t xml:space="preserve"> button to add </w:t>
      </w:r>
      <w:r>
        <w:t xml:space="preserve">the </w:t>
      </w:r>
      <w:r w:rsidRPr="00D54F27">
        <w:t xml:space="preserve">new </w:t>
      </w:r>
      <w:r w:rsidR="002E5E26">
        <w:t>t</w:t>
      </w:r>
      <w:r w:rsidR="009C3A77">
        <w:t xml:space="preserve">racking </w:t>
      </w:r>
      <w:r w:rsidR="002E5E26">
        <w:t>f</w:t>
      </w:r>
      <w:r>
        <w:t>ield</w:t>
      </w:r>
      <w:r w:rsidRPr="00D54F27">
        <w:t xml:space="preserve"> or </w:t>
      </w:r>
      <w:r>
        <w:t xml:space="preserve">they can </w:t>
      </w:r>
      <w:r w:rsidRPr="00D54F27">
        <w:t xml:space="preserve">click </w:t>
      </w:r>
      <w:r>
        <w:t xml:space="preserve">clear </w:t>
      </w:r>
      <w:r w:rsidRPr="00D54F27">
        <w:rPr>
          <w:noProof/>
          <w:lang w:eastAsia="en-IN"/>
        </w:rPr>
        <w:drawing>
          <wp:inline distT="0" distB="0" distL="0" distR="0" wp14:anchorId="62B0013B" wp14:editId="152C30D1">
            <wp:extent cx="200025" cy="1809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00025" cy="180975"/>
                    </a:xfrm>
                    <a:prstGeom prst="rect">
                      <a:avLst/>
                    </a:prstGeom>
                  </pic:spPr>
                </pic:pic>
              </a:graphicData>
            </a:graphic>
          </wp:inline>
        </w:drawing>
      </w:r>
      <w:r w:rsidRPr="00D54F27">
        <w:t xml:space="preserve"> button to cancel add</w:t>
      </w:r>
      <w:r>
        <w:t>ing the</w:t>
      </w:r>
      <w:r w:rsidRPr="00D54F27">
        <w:t xml:space="preserve"> new </w:t>
      </w:r>
      <w:r w:rsidR="002E5E26">
        <w:t>t</w:t>
      </w:r>
      <w:r w:rsidR="009C3A77">
        <w:t xml:space="preserve">racking </w:t>
      </w:r>
      <w:r w:rsidR="002E5E26">
        <w:t>f</w:t>
      </w:r>
      <w:r>
        <w:t>ield</w:t>
      </w:r>
      <w:r w:rsidRPr="00D54F27">
        <w:t>.</w:t>
      </w:r>
    </w:p>
    <w:p w14:paraId="4CE2BFFA" w14:textId="77777777" w:rsidR="001D69DC" w:rsidRPr="009D3C04" w:rsidRDefault="001D69DC" w:rsidP="001D69DC">
      <w:pPr>
        <w:ind w:left="720" w:firstLine="720"/>
        <w:rPr>
          <w:b/>
        </w:rPr>
      </w:pPr>
      <w:r w:rsidRPr="009D3C04">
        <w:rPr>
          <w:b/>
        </w:rPr>
        <w:t>Fields:</w:t>
      </w:r>
    </w:p>
    <w:tbl>
      <w:tblPr>
        <w:tblStyle w:val="TableGrid"/>
        <w:tblW w:w="7646" w:type="dxa"/>
        <w:tblInd w:w="1668" w:type="dxa"/>
        <w:tblLook w:val="04A0" w:firstRow="1" w:lastRow="0" w:firstColumn="1" w:lastColumn="0" w:noHBand="0" w:noVBand="1"/>
      </w:tblPr>
      <w:tblGrid>
        <w:gridCol w:w="670"/>
        <w:gridCol w:w="2937"/>
        <w:gridCol w:w="4039"/>
      </w:tblGrid>
      <w:tr w:rsidR="001D69DC" w:rsidRPr="00D54F27" w14:paraId="327881D9" w14:textId="77777777" w:rsidTr="0020329F">
        <w:trPr>
          <w:trHeight w:val="355"/>
        </w:trPr>
        <w:tc>
          <w:tcPr>
            <w:tcW w:w="670" w:type="dxa"/>
          </w:tcPr>
          <w:p w14:paraId="31EBB229" w14:textId="77777777" w:rsidR="001D69DC" w:rsidRPr="00EA5344" w:rsidRDefault="001D69DC" w:rsidP="0020329F">
            <w:pPr>
              <w:rPr>
                <w:b/>
              </w:rPr>
            </w:pPr>
            <w:r w:rsidRPr="00EA5344">
              <w:rPr>
                <w:b/>
              </w:rPr>
              <w:t>Sl.no</w:t>
            </w:r>
          </w:p>
        </w:tc>
        <w:tc>
          <w:tcPr>
            <w:tcW w:w="2937" w:type="dxa"/>
          </w:tcPr>
          <w:p w14:paraId="3A1EAEA7" w14:textId="442B883B" w:rsidR="001D69DC" w:rsidRPr="00EA5344" w:rsidRDefault="001D69DC" w:rsidP="0020329F">
            <w:pPr>
              <w:rPr>
                <w:b/>
              </w:rPr>
            </w:pPr>
            <w:r w:rsidRPr="00EA5344">
              <w:rPr>
                <w:b/>
              </w:rPr>
              <w:t>Fiel</w:t>
            </w:r>
            <w:r w:rsidR="002E5E26">
              <w:rPr>
                <w:b/>
              </w:rPr>
              <w:t>ds Name</w:t>
            </w:r>
          </w:p>
        </w:tc>
        <w:tc>
          <w:tcPr>
            <w:tcW w:w="4039" w:type="dxa"/>
          </w:tcPr>
          <w:p w14:paraId="461F1BC0" w14:textId="77777777" w:rsidR="001D69DC" w:rsidRPr="00EA5344" w:rsidRDefault="001D69DC" w:rsidP="0020329F">
            <w:pPr>
              <w:rPr>
                <w:b/>
              </w:rPr>
            </w:pPr>
            <w:r w:rsidRPr="00EA5344">
              <w:rPr>
                <w:b/>
              </w:rPr>
              <w:t>Details</w:t>
            </w:r>
          </w:p>
        </w:tc>
      </w:tr>
      <w:tr w:rsidR="001D69DC" w:rsidRPr="00D54F27" w14:paraId="4BB86CB0" w14:textId="77777777" w:rsidTr="0020329F">
        <w:trPr>
          <w:trHeight w:val="355"/>
        </w:trPr>
        <w:tc>
          <w:tcPr>
            <w:tcW w:w="616" w:type="dxa"/>
          </w:tcPr>
          <w:p w14:paraId="541A274A" w14:textId="77777777" w:rsidR="001D69DC" w:rsidRPr="00D54F27" w:rsidRDefault="001D69DC" w:rsidP="0020329F">
            <w:r w:rsidRPr="00D54F27">
              <w:t>1</w:t>
            </w:r>
          </w:p>
        </w:tc>
        <w:tc>
          <w:tcPr>
            <w:tcW w:w="2958" w:type="dxa"/>
          </w:tcPr>
          <w:p w14:paraId="0A622A56" w14:textId="77777777" w:rsidR="001D69DC" w:rsidRPr="00D54F27" w:rsidRDefault="001D69DC" w:rsidP="0020329F">
            <w:r>
              <w:t>N</w:t>
            </w:r>
            <w:r w:rsidRPr="00D54F27">
              <w:t>ame</w:t>
            </w:r>
          </w:p>
        </w:tc>
        <w:tc>
          <w:tcPr>
            <w:tcW w:w="4072" w:type="dxa"/>
          </w:tcPr>
          <w:p w14:paraId="72FEE0A8" w14:textId="77777777" w:rsidR="001D69DC" w:rsidRPr="00D54F27" w:rsidRDefault="001D69DC" w:rsidP="0020329F">
            <w:r w:rsidRPr="00D54F27">
              <w:t>Required : Mandatory</w:t>
            </w:r>
          </w:p>
          <w:p w14:paraId="385C65C1" w14:textId="61807892" w:rsidR="001D69DC" w:rsidRPr="00D54F27" w:rsidRDefault="00D525D4" w:rsidP="0020329F">
            <w:r>
              <w:t>Data Type : Alphanumeric</w:t>
            </w:r>
          </w:p>
        </w:tc>
      </w:tr>
      <w:tr w:rsidR="001D69DC" w:rsidRPr="00D54F27" w14:paraId="5636566C" w14:textId="77777777" w:rsidTr="0020329F">
        <w:trPr>
          <w:trHeight w:val="355"/>
        </w:trPr>
        <w:tc>
          <w:tcPr>
            <w:tcW w:w="616" w:type="dxa"/>
          </w:tcPr>
          <w:p w14:paraId="7D2E7207" w14:textId="77777777" w:rsidR="001D69DC" w:rsidRPr="00D54F27" w:rsidRDefault="001D69DC" w:rsidP="0020329F">
            <w:r>
              <w:t>2</w:t>
            </w:r>
          </w:p>
        </w:tc>
        <w:tc>
          <w:tcPr>
            <w:tcW w:w="2958" w:type="dxa"/>
          </w:tcPr>
          <w:p w14:paraId="79D96B6E" w14:textId="77777777" w:rsidR="001D69DC" w:rsidRPr="00D54F27" w:rsidRDefault="001D69DC" w:rsidP="0020329F">
            <w:r>
              <w:t>Description</w:t>
            </w:r>
          </w:p>
        </w:tc>
        <w:tc>
          <w:tcPr>
            <w:tcW w:w="4072" w:type="dxa"/>
          </w:tcPr>
          <w:p w14:paraId="24FB4297" w14:textId="77777777" w:rsidR="001D69DC" w:rsidRPr="00D54F27" w:rsidRDefault="001D69DC" w:rsidP="0020329F">
            <w:r w:rsidRPr="00D54F27">
              <w:t>Required : Optional</w:t>
            </w:r>
          </w:p>
        </w:tc>
      </w:tr>
    </w:tbl>
    <w:p w14:paraId="61DEDC83" w14:textId="77777777" w:rsidR="001D69DC" w:rsidRDefault="001D69DC" w:rsidP="0094774F">
      <w:pPr>
        <w:ind w:firstLine="720"/>
        <w:rPr>
          <w:b/>
        </w:rPr>
      </w:pPr>
    </w:p>
    <w:p w14:paraId="36B06449" w14:textId="7BD05278" w:rsidR="0094774F" w:rsidRDefault="00D2085C" w:rsidP="001533B5">
      <w:pPr>
        <w:ind w:left="720" w:firstLine="720"/>
        <w:rPr>
          <w:b/>
        </w:rPr>
      </w:pPr>
      <w:r>
        <w:rPr>
          <w:b/>
          <w:noProof/>
          <w:lang w:eastAsia="en-IN"/>
        </w:rPr>
        <w:drawing>
          <wp:inline distT="0" distB="0" distL="0" distR="0" wp14:anchorId="01A56009" wp14:editId="6C82BA19">
            <wp:extent cx="5262113" cy="1733909"/>
            <wp:effectExtent l="0" t="0" r="0" b="0"/>
            <wp:docPr id="114" name="Picture 114" descr="C:\Users\sivakumar.g\Desktop\NGL-Appointment\ScreenShots\ManagaSchedule\MS_TF_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ivakumar.g\Desktop\NGL-Appointment\ScreenShots\ManagaSchedule\MS_TF_Add.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64607" cy="1734731"/>
                    </a:xfrm>
                    <a:prstGeom prst="rect">
                      <a:avLst/>
                    </a:prstGeom>
                    <a:noFill/>
                    <a:ln>
                      <a:noFill/>
                    </a:ln>
                  </pic:spPr>
                </pic:pic>
              </a:graphicData>
            </a:graphic>
          </wp:inline>
        </w:drawing>
      </w:r>
    </w:p>
    <w:p w14:paraId="26E7D36E" w14:textId="0DB2A121" w:rsidR="00BD5972" w:rsidRDefault="00BD5972" w:rsidP="0094774F">
      <w:pPr>
        <w:ind w:firstLine="720"/>
        <w:rPr>
          <w:b/>
        </w:rPr>
      </w:pPr>
      <w:r>
        <w:rPr>
          <w:b/>
        </w:rPr>
        <w:t>Edit</w:t>
      </w:r>
      <w:r w:rsidR="00880852" w:rsidRPr="00880852">
        <w:t xml:space="preserve"> </w:t>
      </w:r>
      <w:r w:rsidR="00880852" w:rsidRPr="00880852">
        <w:rPr>
          <w:b/>
        </w:rPr>
        <w:t>Tracking Fields</w:t>
      </w:r>
    </w:p>
    <w:p w14:paraId="668D438E" w14:textId="7C1FA790" w:rsidR="0077623F" w:rsidRDefault="0077623F" w:rsidP="002E5E26">
      <w:pPr>
        <w:pStyle w:val="ListParagraph"/>
        <w:numPr>
          <w:ilvl w:val="0"/>
          <w:numId w:val="16"/>
        </w:numPr>
        <w:spacing w:after="0"/>
        <w:ind w:left="1560" w:hanging="426"/>
        <w:jc w:val="both"/>
      </w:pPr>
      <w:r>
        <w:t xml:space="preserve">The </w:t>
      </w:r>
      <w:r w:rsidR="002E5E26">
        <w:t>admin</w:t>
      </w:r>
      <w:r>
        <w:t xml:space="preserve"> can edit details of existing </w:t>
      </w:r>
      <w:r w:rsidR="002E5E26">
        <w:t>t</w:t>
      </w:r>
      <w:r>
        <w:t xml:space="preserve">racking </w:t>
      </w:r>
      <w:r w:rsidR="002E5E26">
        <w:t>f</w:t>
      </w:r>
      <w:r>
        <w:t xml:space="preserve">ields by clicking on </w:t>
      </w:r>
      <w:r w:rsidRPr="00D54F27">
        <w:t>edit</w:t>
      </w:r>
      <w:r w:rsidRPr="00D54F27">
        <w:rPr>
          <w:noProof/>
          <w:lang w:eastAsia="en-IN"/>
        </w:rPr>
        <w:t xml:space="preserve"> </w:t>
      </w:r>
      <w:r w:rsidRPr="00D54F27">
        <w:rPr>
          <w:noProof/>
          <w:lang w:eastAsia="en-IN"/>
        </w:rPr>
        <w:drawing>
          <wp:inline distT="0" distB="0" distL="0" distR="0" wp14:anchorId="4D75B5FE" wp14:editId="37D3BBF9">
            <wp:extent cx="209550" cy="1714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09550" cy="171450"/>
                    </a:xfrm>
                    <a:prstGeom prst="rect">
                      <a:avLst/>
                    </a:prstGeom>
                  </pic:spPr>
                </pic:pic>
              </a:graphicData>
            </a:graphic>
          </wp:inline>
        </w:drawing>
      </w:r>
      <w:r w:rsidRPr="00D54F27">
        <w:t xml:space="preserve"> button </w:t>
      </w:r>
      <w:r>
        <w:t xml:space="preserve">available in each row of </w:t>
      </w:r>
      <w:r w:rsidR="002E5E26">
        <w:t>t</w:t>
      </w:r>
      <w:r>
        <w:t xml:space="preserve">racking </w:t>
      </w:r>
      <w:r w:rsidR="002E5E26">
        <w:t>f</w:t>
      </w:r>
      <w:r>
        <w:t>ields list</w:t>
      </w:r>
      <w:r w:rsidR="002E5E26">
        <w:t>.</w:t>
      </w:r>
    </w:p>
    <w:p w14:paraId="546587EF" w14:textId="77777777" w:rsidR="0077623F" w:rsidRPr="00D54F27" w:rsidRDefault="0077623F" w:rsidP="0051280D">
      <w:pPr>
        <w:pStyle w:val="ListParagraph"/>
        <w:numPr>
          <w:ilvl w:val="0"/>
          <w:numId w:val="16"/>
        </w:numPr>
        <w:spacing w:after="0"/>
        <w:ind w:left="1560" w:hanging="426"/>
        <w:jc w:val="both"/>
      </w:pPr>
      <w:r>
        <w:t xml:space="preserve">They can click on edit button that </w:t>
      </w:r>
      <w:r w:rsidRPr="00D54F27">
        <w:t>needs to be edit</w:t>
      </w:r>
      <w:r>
        <w:t>ed</w:t>
      </w:r>
      <w:r w:rsidRPr="00D54F27">
        <w:t xml:space="preserve"> in </w:t>
      </w:r>
      <w:r>
        <w:t>left</w:t>
      </w:r>
      <w:r w:rsidRPr="00D54F27">
        <w:t xml:space="preserve"> </w:t>
      </w:r>
      <w:r>
        <w:t>pane</w:t>
      </w:r>
      <w:r w:rsidRPr="00D54F27">
        <w:t xml:space="preserve"> the columns will be </w:t>
      </w:r>
      <w:r>
        <w:t xml:space="preserve">displayed </w:t>
      </w:r>
      <w:r w:rsidRPr="00D54F27">
        <w:t xml:space="preserve">in edit mode </w:t>
      </w:r>
      <w:r>
        <w:t>to modify details</w:t>
      </w:r>
      <w:r w:rsidRPr="00D54F27">
        <w:t xml:space="preserve">. </w:t>
      </w:r>
    </w:p>
    <w:p w14:paraId="561CC47F" w14:textId="20311605" w:rsidR="0077623F" w:rsidRDefault="0077623F" w:rsidP="0051280D">
      <w:pPr>
        <w:pStyle w:val="ListParagraph"/>
        <w:numPr>
          <w:ilvl w:val="0"/>
          <w:numId w:val="16"/>
        </w:numPr>
        <w:spacing w:after="0"/>
        <w:ind w:left="1560" w:hanging="426"/>
        <w:jc w:val="both"/>
      </w:pPr>
      <w:r>
        <w:t xml:space="preserve">Once the details are modified, the </w:t>
      </w:r>
      <w:r w:rsidR="002E5E26">
        <w:t>admin</w:t>
      </w:r>
      <w:r>
        <w:t xml:space="preserve"> should </w:t>
      </w:r>
      <w:r w:rsidRPr="00D54F27">
        <w:t xml:space="preserve">click </w:t>
      </w:r>
      <w:r>
        <w:t>on save</w:t>
      </w:r>
      <w:r w:rsidRPr="00D54F27">
        <w:rPr>
          <w:noProof/>
          <w:lang w:eastAsia="en-IN"/>
        </w:rPr>
        <w:t xml:space="preserve"> </w:t>
      </w:r>
      <w:r>
        <w:rPr>
          <w:noProof/>
          <w:lang w:eastAsia="en-IN"/>
        </w:rPr>
        <w:t xml:space="preserve"> </w:t>
      </w:r>
      <w:r w:rsidRPr="00D54F27">
        <w:rPr>
          <w:noProof/>
          <w:lang w:eastAsia="en-IN"/>
        </w:rPr>
        <w:drawing>
          <wp:inline distT="0" distB="0" distL="0" distR="0" wp14:anchorId="50DF0C1C" wp14:editId="17E0610C">
            <wp:extent cx="219075" cy="1905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19075" cy="190500"/>
                    </a:xfrm>
                    <a:prstGeom prst="rect">
                      <a:avLst/>
                    </a:prstGeom>
                  </pic:spPr>
                </pic:pic>
              </a:graphicData>
            </a:graphic>
          </wp:inline>
        </w:drawing>
      </w:r>
      <w:r w:rsidRPr="00D54F27">
        <w:t xml:space="preserve"> button to save the changes or click </w:t>
      </w:r>
      <w:r>
        <w:t>cancel</w:t>
      </w:r>
      <w:r w:rsidRPr="00D54F27">
        <w:rPr>
          <w:noProof/>
          <w:lang w:eastAsia="en-IN"/>
        </w:rPr>
        <w:t xml:space="preserve"> </w:t>
      </w:r>
      <w:r>
        <w:rPr>
          <w:noProof/>
          <w:lang w:eastAsia="en-IN"/>
        </w:rPr>
        <w:t xml:space="preserve"> </w:t>
      </w:r>
      <w:r w:rsidRPr="00D54F27">
        <w:rPr>
          <w:noProof/>
          <w:lang w:eastAsia="en-IN"/>
        </w:rPr>
        <w:drawing>
          <wp:inline distT="0" distB="0" distL="0" distR="0" wp14:anchorId="15F7B8CB" wp14:editId="5B78F665">
            <wp:extent cx="200025" cy="1809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00025" cy="180975"/>
                    </a:xfrm>
                    <a:prstGeom prst="rect">
                      <a:avLst/>
                    </a:prstGeom>
                  </pic:spPr>
                </pic:pic>
              </a:graphicData>
            </a:graphic>
          </wp:inline>
        </w:drawing>
      </w:r>
      <w:r>
        <w:rPr>
          <w:noProof/>
          <w:lang w:eastAsia="en-IN"/>
        </w:rPr>
        <w:t xml:space="preserve"> </w:t>
      </w:r>
      <w:r w:rsidRPr="00D54F27">
        <w:t>button to cancel the changes.</w:t>
      </w:r>
    </w:p>
    <w:p w14:paraId="28AB32D3" w14:textId="77777777" w:rsidR="0077623F" w:rsidRPr="00D54F27" w:rsidRDefault="0077623F" w:rsidP="0077623F">
      <w:pPr>
        <w:pStyle w:val="ListParagraph"/>
        <w:spacing w:after="0"/>
        <w:ind w:left="1560"/>
        <w:jc w:val="both"/>
      </w:pPr>
    </w:p>
    <w:p w14:paraId="4AC997B4" w14:textId="77777777" w:rsidR="0077623F" w:rsidRDefault="0077623F" w:rsidP="0077623F">
      <w:pPr>
        <w:ind w:left="1440" w:firstLine="120"/>
        <w:rPr>
          <w:b/>
        </w:rPr>
      </w:pPr>
      <w:r w:rsidRPr="00FC1315">
        <w:rPr>
          <w:b/>
        </w:rPr>
        <w:t>Fields:</w:t>
      </w:r>
    </w:p>
    <w:tbl>
      <w:tblPr>
        <w:tblStyle w:val="TableGrid"/>
        <w:tblW w:w="7646" w:type="dxa"/>
        <w:tblInd w:w="1668" w:type="dxa"/>
        <w:tblLook w:val="04A0" w:firstRow="1" w:lastRow="0" w:firstColumn="1" w:lastColumn="0" w:noHBand="0" w:noVBand="1"/>
      </w:tblPr>
      <w:tblGrid>
        <w:gridCol w:w="670"/>
        <w:gridCol w:w="2937"/>
        <w:gridCol w:w="4039"/>
      </w:tblGrid>
      <w:tr w:rsidR="0077623F" w:rsidRPr="00D54F27" w14:paraId="7399846D" w14:textId="77777777" w:rsidTr="0020329F">
        <w:trPr>
          <w:trHeight w:val="355"/>
        </w:trPr>
        <w:tc>
          <w:tcPr>
            <w:tcW w:w="670" w:type="dxa"/>
          </w:tcPr>
          <w:p w14:paraId="32CDA012" w14:textId="77777777" w:rsidR="0077623F" w:rsidRPr="00EA5344" w:rsidRDefault="0077623F" w:rsidP="0020329F">
            <w:pPr>
              <w:rPr>
                <w:b/>
              </w:rPr>
            </w:pPr>
            <w:r w:rsidRPr="00EA5344">
              <w:rPr>
                <w:b/>
              </w:rPr>
              <w:t>Sl.no</w:t>
            </w:r>
          </w:p>
        </w:tc>
        <w:tc>
          <w:tcPr>
            <w:tcW w:w="2937" w:type="dxa"/>
          </w:tcPr>
          <w:p w14:paraId="1582978D" w14:textId="5F83F17F" w:rsidR="0077623F" w:rsidRPr="00EA5344" w:rsidRDefault="002E5E26" w:rsidP="0020329F">
            <w:pPr>
              <w:rPr>
                <w:b/>
              </w:rPr>
            </w:pPr>
            <w:r>
              <w:rPr>
                <w:b/>
              </w:rPr>
              <w:t>Fields Name</w:t>
            </w:r>
          </w:p>
        </w:tc>
        <w:tc>
          <w:tcPr>
            <w:tcW w:w="4039" w:type="dxa"/>
          </w:tcPr>
          <w:p w14:paraId="4DFCBADD" w14:textId="77777777" w:rsidR="0077623F" w:rsidRPr="00EA5344" w:rsidRDefault="0077623F" w:rsidP="0020329F">
            <w:pPr>
              <w:rPr>
                <w:b/>
              </w:rPr>
            </w:pPr>
            <w:r w:rsidRPr="00EA5344">
              <w:rPr>
                <w:b/>
              </w:rPr>
              <w:t>Details</w:t>
            </w:r>
          </w:p>
        </w:tc>
      </w:tr>
      <w:tr w:rsidR="0077623F" w:rsidRPr="00D54F27" w14:paraId="2DED1826" w14:textId="77777777" w:rsidTr="0020329F">
        <w:trPr>
          <w:trHeight w:val="355"/>
        </w:trPr>
        <w:tc>
          <w:tcPr>
            <w:tcW w:w="616" w:type="dxa"/>
          </w:tcPr>
          <w:p w14:paraId="637A4920" w14:textId="77777777" w:rsidR="0077623F" w:rsidRPr="00D54F27" w:rsidRDefault="0077623F" w:rsidP="0020329F">
            <w:r w:rsidRPr="00D54F27">
              <w:t>1</w:t>
            </w:r>
          </w:p>
        </w:tc>
        <w:tc>
          <w:tcPr>
            <w:tcW w:w="2958" w:type="dxa"/>
          </w:tcPr>
          <w:p w14:paraId="65543075" w14:textId="77777777" w:rsidR="0077623F" w:rsidRPr="00D54F27" w:rsidRDefault="0077623F" w:rsidP="0020329F">
            <w:r>
              <w:t>N</w:t>
            </w:r>
            <w:r w:rsidRPr="00D54F27">
              <w:t>ame</w:t>
            </w:r>
          </w:p>
        </w:tc>
        <w:tc>
          <w:tcPr>
            <w:tcW w:w="4072" w:type="dxa"/>
          </w:tcPr>
          <w:p w14:paraId="69D3DE8E" w14:textId="77777777" w:rsidR="0077623F" w:rsidRPr="00D54F27" w:rsidRDefault="0077623F" w:rsidP="0020329F">
            <w:r w:rsidRPr="00D54F27">
              <w:t>Required : Mandatory</w:t>
            </w:r>
          </w:p>
          <w:p w14:paraId="000DD691" w14:textId="77777777" w:rsidR="0077623F" w:rsidRPr="00D54F27" w:rsidRDefault="0077623F" w:rsidP="0020329F">
            <w:r>
              <w:t>Data Type : Alphanumeric</w:t>
            </w:r>
          </w:p>
        </w:tc>
      </w:tr>
      <w:tr w:rsidR="0077623F" w:rsidRPr="00D54F27" w14:paraId="4867B41E" w14:textId="77777777" w:rsidTr="0020329F">
        <w:trPr>
          <w:trHeight w:val="355"/>
        </w:trPr>
        <w:tc>
          <w:tcPr>
            <w:tcW w:w="616" w:type="dxa"/>
          </w:tcPr>
          <w:p w14:paraId="7BC4285E" w14:textId="77777777" w:rsidR="0077623F" w:rsidRPr="00D54F27" w:rsidRDefault="0077623F" w:rsidP="0020329F">
            <w:r>
              <w:t>2</w:t>
            </w:r>
          </w:p>
        </w:tc>
        <w:tc>
          <w:tcPr>
            <w:tcW w:w="2958" w:type="dxa"/>
          </w:tcPr>
          <w:p w14:paraId="2F4D9F53" w14:textId="77777777" w:rsidR="0077623F" w:rsidRPr="00D54F27" w:rsidRDefault="0077623F" w:rsidP="0020329F">
            <w:r>
              <w:t>Description</w:t>
            </w:r>
          </w:p>
        </w:tc>
        <w:tc>
          <w:tcPr>
            <w:tcW w:w="4072" w:type="dxa"/>
          </w:tcPr>
          <w:p w14:paraId="4FE612AF" w14:textId="77777777" w:rsidR="0077623F" w:rsidRPr="00D54F27" w:rsidRDefault="0077623F" w:rsidP="0020329F">
            <w:r w:rsidRPr="00D54F27">
              <w:t>Required : Optional</w:t>
            </w:r>
          </w:p>
        </w:tc>
      </w:tr>
    </w:tbl>
    <w:p w14:paraId="43C48E20" w14:textId="77777777" w:rsidR="0077623F" w:rsidRDefault="0077623F" w:rsidP="0094774F">
      <w:pPr>
        <w:ind w:firstLine="720"/>
        <w:rPr>
          <w:b/>
        </w:rPr>
      </w:pPr>
    </w:p>
    <w:p w14:paraId="665BDB9C" w14:textId="5F71ABF2" w:rsidR="00BD5972" w:rsidRDefault="00E21031" w:rsidP="001533B5">
      <w:pPr>
        <w:ind w:left="720" w:firstLine="720"/>
        <w:rPr>
          <w:b/>
        </w:rPr>
      </w:pPr>
      <w:r>
        <w:rPr>
          <w:b/>
          <w:noProof/>
          <w:lang w:eastAsia="en-IN"/>
        </w:rPr>
        <w:drawing>
          <wp:inline distT="0" distB="0" distL="0" distR="0" wp14:anchorId="508AFB9F" wp14:editId="533BF6BA">
            <wp:extent cx="5115464" cy="1595887"/>
            <wp:effectExtent l="0" t="0" r="9525" b="4445"/>
            <wp:docPr id="115" name="Picture 115" descr="C:\Users\sivakumar.g\Desktop\NGL-Appointment\ScreenShots\ManagaSchedule\MS_TF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ivakumar.g\Desktop\NGL-Appointment\ScreenShots\ManagaSchedule\MS_TF_Edit.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15464" cy="1595887"/>
                    </a:xfrm>
                    <a:prstGeom prst="rect">
                      <a:avLst/>
                    </a:prstGeom>
                    <a:noFill/>
                    <a:ln>
                      <a:noFill/>
                    </a:ln>
                  </pic:spPr>
                </pic:pic>
              </a:graphicData>
            </a:graphic>
          </wp:inline>
        </w:drawing>
      </w:r>
    </w:p>
    <w:p w14:paraId="29363463" w14:textId="2E4334AA" w:rsidR="00BD5972" w:rsidRDefault="00BD5972" w:rsidP="0094774F">
      <w:pPr>
        <w:ind w:firstLine="720"/>
        <w:rPr>
          <w:b/>
        </w:rPr>
      </w:pPr>
      <w:r>
        <w:rPr>
          <w:b/>
        </w:rPr>
        <w:t>Delete</w:t>
      </w:r>
      <w:r w:rsidR="00E869B2">
        <w:rPr>
          <w:b/>
        </w:rPr>
        <w:t xml:space="preserve"> </w:t>
      </w:r>
      <w:r w:rsidR="00E869B2" w:rsidRPr="00E869B2">
        <w:rPr>
          <w:b/>
        </w:rPr>
        <w:t>Tracking Fields</w:t>
      </w:r>
    </w:p>
    <w:p w14:paraId="779E2A0D" w14:textId="6C04F69B" w:rsidR="00E869B2" w:rsidRPr="00D54F27" w:rsidRDefault="00E869B2" w:rsidP="0051280D">
      <w:pPr>
        <w:pStyle w:val="ListParagraph"/>
        <w:numPr>
          <w:ilvl w:val="0"/>
          <w:numId w:val="12"/>
        </w:numPr>
        <w:jc w:val="both"/>
      </w:pPr>
      <w:r>
        <w:t xml:space="preserve">The </w:t>
      </w:r>
      <w:r w:rsidR="002E5E26">
        <w:t>admin</w:t>
      </w:r>
      <w:r>
        <w:t xml:space="preserve"> can delete a </w:t>
      </w:r>
      <w:r w:rsidR="002E5E26">
        <w:t>t</w:t>
      </w:r>
      <w:r w:rsidR="00D54C5E">
        <w:t>racking</w:t>
      </w:r>
      <w:r>
        <w:t xml:space="preserve"> </w:t>
      </w:r>
      <w:r w:rsidR="002E5E26">
        <w:t>field</w:t>
      </w:r>
      <w:r>
        <w:t xml:space="preserve"> by clicking </w:t>
      </w:r>
      <w:r w:rsidR="002E5E26">
        <w:t>D</w:t>
      </w:r>
      <w:r w:rsidRPr="00D54F27">
        <w:t xml:space="preserve">elete </w:t>
      </w:r>
      <w:r>
        <w:t xml:space="preserve"> </w:t>
      </w:r>
      <w:r w:rsidR="009D4FEB" w:rsidRPr="00D54F27">
        <w:rPr>
          <w:noProof/>
          <w:lang w:eastAsia="en-IN"/>
        </w:rPr>
        <w:drawing>
          <wp:inline distT="0" distB="0" distL="0" distR="0" wp14:anchorId="157591EC" wp14:editId="5A6BB6B7">
            <wp:extent cx="209550" cy="1809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09550" cy="180975"/>
                    </a:xfrm>
                    <a:prstGeom prst="rect">
                      <a:avLst/>
                    </a:prstGeom>
                  </pic:spPr>
                </pic:pic>
              </a:graphicData>
            </a:graphic>
          </wp:inline>
        </w:drawing>
      </w:r>
      <w:r w:rsidRPr="00D54F27">
        <w:t xml:space="preserve"> button </w:t>
      </w:r>
      <w:r w:rsidR="002E5E26">
        <w:t xml:space="preserve">in </w:t>
      </w:r>
      <w:r w:rsidR="002E5E26" w:rsidRPr="00D54F27">
        <w:t>action column</w:t>
      </w:r>
      <w:r w:rsidR="002E5E26">
        <w:t xml:space="preserve"> l</w:t>
      </w:r>
      <w:r w:rsidRPr="00D54F27">
        <w:t xml:space="preserve">on the row </w:t>
      </w:r>
      <w:r>
        <w:t xml:space="preserve">that </w:t>
      </w:r>
      <w:r w:rsidRPr="00D54F27">
        <w:t>need</w:t>
      </w:r>
      <w:r>
        <w:t>s</w:t>
      </w:r>
      <w:r w:rsidRPr="00D54F27">
        <w:t xml:space="preserve"> to </w:t>
      </w:r>
      <w:r>
        <w:t xml:space="preserve">be </w:t>
      </w:r>
      <w:r w:rsidRPr="00D54F27">
        <w:t>delete</w:t>
      </w:r>
      <w:r>
        <w:t>d</w:t>
      </w:r>
      <w:r w:rsidRPr="00D54F27">
        <w:t xml:space="preserve"> from </w:t>
      </w:r>
      <w:r>
        <w:t>the list</w:t>
      </w:r>
      <w:r w:rsidRPr="00D54F27">
        <w:t>.</w:t>
      </w:r>
    </w:p>
    <w:p w14:paraId="09C032C1" w14:textId="08C1533F" w:rsidR="00E869B2" w:rsidRPr="00D54F27" w:rsidRDefault="00E869B2" w:rsidP="0051280D">
      <w:pPr>
        <w:pStyle w:val="ListParagraph"/>
        <w:numPr>
          <w:ilvl w:val="0"/>
          <w:numId w:val="12"/>
        </w:numPr>
        <w:jc w:val="both"/>
      </w:pPr>
      <w:r w:rsidRPr="00D54F27">
        <w:t xml:space="preserve">A </w:t>
      </w:r>
      <w:r>
        <w:t xml:space="preserve">confirmation </w:t>
      </w:r>
      <w:r w:rsidRPr="00D54F27">
        <w:t xml:space="preserve">dialog box will </w:t>
      </w:r>
      <w:r>
        <w:t xml:space="preserve">be displayed asking the </w:t>
      </w:r>
      <w:r w:rsidR="00BB76F1">
        <w:t>user</w:t>
      </w:r>
      <w:r>
        <w:t xml:space="preserve"> to confirm deletion of the record</w:t>
      </w:r>
      <w:r w:rsidR="002E5E26">
        <w:t>.</w:t>
      </w:r>
    </w:p>
    <w:p w14:paraId="2D67DDAC" w14:textId="7BA3424B" w:rsidR="00E869B2" w:rsidRDefault="00E869B2" w:rsidP="0051280D">
      <w:pPr>
        <w:pStyle w:val="ListParagraph"/>
        <w:numPr>
          <w:ilvl w:val="0"/>
          <w:numId w:val="12"/>
        </w:numPr>
      </w:pPr>
      <w:r w:rsidRPr="00D54F27">
        <w:t xml:space="preserve">Click “OK” to delete </w:t>
      </w:r>
      <w:r>
        <w:t>or “Cancel” to cancel deleting the row</w:t>
      </w:r>
      <w:r w:rsidR="002E5E26">
        <w:t>.</w:t>
      </w:r>
    </w:p>
    <w:p w14:paraId="5BC38A51" w14:textId="77777777" w:rsidR="00E869B2" w:rsidRDefault="00E869B2" w:rsidP="0094774F">
      <w:pPr>
        <w:ind w:firstLine="720"/>
        <w:rPr>
          <w:b/>
        </w:rPr>
      </w:pPr>
    </w:p>
    <w:p w14:paraId="553E33D6" w14:textId="676584B0" w:rsidR="00BD5972" w:rsidRDefault="00954762" w:rsidP="001533B5">
      <w:pPr>
        <w:ind w:left="720" w:firstLine="720"/>
        <w:rPr>
          <w:b/>
        </w:rPr>
      </w:pPr>
      <w:r>
        <w:rPr>
          <w:b/>
          <w:noProof/>
          <w:lang w:eastAsia="en-IN"/>
        </w:rPr>
        <w:drawing>
          <wp:inline distT="0" distB="0" distL="0" distR="0" wp14:anchorId="1944819E" wp14:editId="198FB01F">
            <wp:extent cx="4786685" cy="1407381"/>
            <wp:effectExtent l="0" t="0" r="0" b="2540"/>
            <wp:docPr id="58" name="Picture 58" descr="C:\Users\sivakumar.g\Desktop\NGL-Appointment\ScreenShots\ManagaSchedule\MS_UF_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vakumar.g\Desktop\NGL-Appointment\ScreenShots\ManagaSchedule\MS_UF_Delet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85430" cy="1407012"/>
                    </a:xfrm>
                    <a:prstGeom prst="rect">
                      <a:avLst/>
                    </a:prstGeom>
                    <a:noFill/>
                    <a:ln>
                      <a:noFill/>
                    </a:ln>
                  </pic:spPr>
                </pic:pic>
              </a:graphicData>
            </a:graphic>
          </wp:inline>
        </w:drawing>
      </w:r>
    </w:p>
    <w:p w14:paraId="7899FBD3" w14:textId="3A40167E" w:rsidR="008C4352" w:rsidRDefault="008C4352" w:rsidP="008C4352">
      <w:pPr>
        <w:rPr>
          <w:b/>
        </w:rPr>
      </w:pPr>
      <w:r>
        <w:t>2.8</w:t>
      </w:r>
      <w:r>
        <w:tab/>
      </w:r>
      <w:r>
        <w:rPr>
          <w:b/>
        </w:rPr>
        <w:t>Misc.</w:t>
      </w:r>
    </w:p>
    <w:p w14:paraId="6D1B96C8" w14:textId="46873835" w:rsidR="008C4352" w:rsidRPr="00D64C2B" w:rsidRDefault="008C4352" w:rsidP="001533B5">
      <w:pPr>
        <w:ind w:left="1440"/>
      </w:pPr>
      <w:r>
        <w:tab/>
      </w:r>
      <w:r w:rsidR="00BD5972">
        <w:rPr>
          <w:noProof/>
          <w:lang w:eastAsia="en-IN"/>
        </w:rPr>
        <w:drawing>
          <wp:inline distT="0" distB="0" distL="0" distR="0" wp14:anchorId="2A2DF9D5" wp14:editId="26C836A1">
            <wp:extent cx="4787660" cy="1587260"/>
            <wp:effectExtent l="0" t="0" r="0" b="0"/>
            <wp:docPr id="14" name="Picture 14" descr="C:\Users\sivakumar.g\Desktop\NGL-Appointment\ScreenShots\ManagaSchedule\MS_Misc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ivakumar.g\Desktop\NGL-Appointment\ScreenShots\ManagaSchedule\MS_Misc_view.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87660" cy="1587260"/>
                    </a:xfrm>
                    <a:prstGeom prst="rect">
                      <a:avLst/>
                    </a:prstGeom>
                    <a:noFill/>
                    <a:ln>
                      <a:noFill/>
                    </a:ln>
                  </pic:spPr>
                </pic:pic>
              </a:graphicData>
            </a:graphic>
          </wp:inline>
        </w:drawing>
      </w:r>
    </w:p>
    <w:p w14:paraId="4EA8F8F1" w14:textId="77777777" w:rsidR="00497D91" w:rsidRDefault="00497D91" w:rsidP="00497D91">
      <w:pPr>
        <w:pStyle w:val="Heading1"/>
        <w:numPr>
          <w:ilvl w:val="0"/>
          <w:numId w:val="1"/>
        </w:numPr>
      </w:pPr>
      <w:r>
        <w:t>Carrier Scheduler</w:t>
      </w:r>
    </w:p>
    <w:p w14:paraId="4CF8A652" w14:textId="77777777" w:rsidR="002E5E26" w:rsidRDefault="002E5E26" w:rsidP="003674B4">
      <w:pPr>
        <w:ind w:left="360"/>
      </w:pPr>
      <w:r>
        <w:t>The Carrier Scheduler page will be available for the carriers having access to the system and they will be able to schedule an appointment and manage appointments. The appointments and other details available will be confined to the role and access they have been restricted or setup in the system.</w:t>
      </w:r>
    </w:p>
    <w:p w14:paraId="75D69001" w14:textId="2A382863" w:rsidR="005810BE" w:rsidRDefault="003674B4" w:rsidP="003674B4">
      <w:pPr>
        <w:ind w:left="360"/>
      </w:pPr>
      <w:r>
        <w:t xml:space="preserve">In this section the </w:t>
      </w:r>
      <w:r w:rsidR="002E5E26">
        <w:t xml:space="preserve">carrier </w:t>
      </w:r>
      <w:r>
        <w:t xml:space="preserve">can </w:t>
      </w:r>
      <w:r w:rsidR="002E5E26">
        <w:t>b</w:t>
      </w:r>
      <w:r>
        <w:t xml:space="preserve">ook an </w:t>
      </w:r>
      <w:r w:rsidR="002E5E26">
        <w:t>a</w:t>
      </w:r>
      <w:r>
        <w:t xml:space="preserve">ppointment for </w:t>
      </w:r>
      <w:r w:rsidR="002E5E26">
        <w:t>either p</w:t>
      </w:r>
      <w:r>
        <w:t xml:space="preserve">ickup </w:t>
      </w:r>
      <w:r w:rsidR="002E5E26">
        <w:t xml:space="preserve">or </w:t>
      </w:r>
      <w:r>
        <w:t xml:space="preserve">Delivery Order </w:t>
      </w:r>
      <w:r w:rsidR="002E5E26">
        <w:t xml:space="preserve">that </w:t>
      </w:r>
      <w:r>
        <w:t xml:space="preserve">are pending </w:t>
      </w:r>
      <w:r w:rsidR="002E5E26">
        <w:t>to schedule an a</w:t>
      </w:r>
      <w:r w:rsidR="006A0119">
        <w:t>ppointment</w:t>
      </w:r>
      <w:r>
        <w:t xml:space="preserve"> and also </w:t>
      </w:r>
      <w:r w:rsidR="002E5E26">
        <w:t>manage existing appointments.</w:t>
      </w:r>
    </w:p>
    <w:p w14:paraId="42616DDC" w14:textId="0FB11252" w:rsidR="006A0119" w:rsidRDefault="00F9159B" w:rsidP="00F9159B">
      <w:pPr>
        <w:ind w:left="720"/>
      </w:pPr>
      <w:r>
        <w:rPr>
          <w:noProof/>
          <w:lang w:eastAsia="en-IN"/>
        </w:rPr>
        <w:drawing>
          <wp:inline distT="0" distB="0" distL="0" distR="0" wp14:anchorId="32AE4044" wp14:editId="561F542F">
            <wp:extent cx="5417389" cy="1526875"/>
            <wp:effectExtent l="0" t="0" r="0" b="0"/>
            <wp:docPr id="66" name="Picture 66" descr="C:\Users\sivakumar.g\Desktop\NGL-Appointment\ScreenShots\CarrierScheduler\CS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ivakumar.g\Desktop\NGL-Appointment\ScreenShots\CarrierScheduler\CS_view.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17389" cy="1526875"/>
                    </a:xfrm>
                    <a:prstGeom prst="rect">
                      <a:avLst/>
                    </a:prstGeom>
                    <a:noFill/>
                    <a:ln>
                      <a:noFill/>
                    </a:ln>
                  </pic:spPr>
                </pic:pic>
              </a:graphicData>
            </a:graphic>
          </wp:inline>
        </w:drawing>
      </w:r>
    </w:p>
    <w:p w14:paraId="579BB5BD" w14:textId="77A9F60F" w:rsidR="00F9159B" w:rsidRDefault="00F9159B" w:rsidP="00F9159B">
      <w:r>
        <w:t xml:space="preserve">The </w:t>
      </w:r>
      <w:r w:rsidR="002E5E26">
        <w:t>c</w:t>
      </w:r>
      <w:r>
        <w:t xml:space="preserve">arrier </w:t>
      </w:r>
      <w:r w:rsidR="00A92B7F">
        <w:t>page mainly has</w:t>
      </w:r>
      <w:r>
        <w:t xml:space="preserve"> </w:t>
      </w:r>
      <w:r w:rsidR="00A92B7F">
        <w:t>two</w:t>
      </w:r>
      <w:r>
        <w:t xml:space="preserve"> sections </w:t>
      </w:r>
      <w:r w:rsidR="002E5E26">
        <w:t xml:space="preserve">namely </w:t>
      </w:r>
      <w:r>
        <w:t>“</w:t>
      </w:r>
      <w:r w:rsidR="00A92B7F">
        <w:t xml:space="preserve">Pending </w:t>
      </w:r>
      <w:r>
        <w:t xml:space="preserve">Orders </w:t>
      </w:r>
      <w:r w:rsidR="00A92B7F">
        <w:t>Summ</w:t>
      </w:r>
      <w:r w:rsidR="002E5E26">
        <w:t>a</w:t>
      </w:r>
      <w:r w:rsidR="00A92B7F">
        <w:t>ry</w:t>
      </w:r>
      <w:r>
        <w:t>”</w:t>
      </w:r>
      <w:r w:rsidR="00A92B7F">
        <w:t xml:space="preserve"> (</w:t>
      </w:r>
      <w:r w:rsidR="00DB1469">
        <w:t>Charts</w:t>
      </w:r>
      <w:r w:rsidR="00A92B7F">
        <w:t>)</w:t>
      </w:r>
      <w:r>
        <w:t xml:space="preserve"> and “Orders grids”</w:t>
      </w:r>
      <w:r w:rsidR="002E5E26">
        <w:t xml:space="preserve"> that </w:t>
      </w:r>
      <w:r w:rsidR="00F34854">
        <w:t>list</w:t>
      </w:r>
      <w:r w:rsidR="002E5E26">
        <w:t xml:space="preserve"> the orders that are pending an appointment to be scheduled along with appointments that are already scheduled for orders.</w:t>
      </w:r>
    </w:p>
    <w:p w14:paraId="0C3749C4" w14:textId="256309B6" w:rsidR="00A92B7F" w:rsidRDefault="006713FA" w:rsidP="006713FA">
      <w:pPr>
        <w:pStyle w:val="ListParagraph"/>
        <w:numPr>
          <w:ilvl w:val="1"/>
          <w:numId w:val="1"/>
        </w:numPr>
        <w:rPr>
          <w:b/>
        </w:rPr>
      </w:pPr>
      <w:r w:rsidRPr="006713FA">
        <w:rPr>
          <w:b/>
        </w:rPr>
        <w:t>Pending Orders Summ</w:t>
      </w:r>
      <w:r w:rsidR="00F34854">
        <w:rPr>
          <w:b/>
        </w:rPr>
        <w:t>a</w:t>
      </w:r>
      <w:r w:rsidRPr="006713FA">
        <w:rPr>
          <w:b/>
        </w:rPr>
        <w:t>ry</w:t>
      </w:r>
    </w:p>
    <w:p w14:paraId="7B000A0A" w14:textId="298C05EC" w:rsidR="00F34854" w:rsidRDefault="002D3BBE" w:rsidP="006713FA">
      <w:pPr>
        <w:pStyle w:val="ListParagraph"/>
      </w:pPr>
      <w:r>
        <w:t>T</w:t>
      </w:r>
      <w:r w:rsidR="009573D7" w:rsidRPr="009573D7">
        <w:t xml:space="preserve">he </w:t>
      </w:r>
      <w:r w:rsidR="00F34854">
        <w:t>p</w:t>
      </w:r>
      <w:r w:rsidR="009573D7" w:rsidRPr="009573D7">
        <w:t xml:space="preserve">ending </w:t>
      </w:r>
      <w:r w:rsidR="00F34854">
        <w:t>o</w:t>
      </w:r>
      <w:r w:rsidR="009573D7" w:rsidRPr="009573D7">
        <w:t xml:space="preserve">rders </w:t>
      </w:r>
      <w:r w:rsidR="00F34854">
        <w:t>s</w:t>
      </w:r>
      <w:r w:rsidR="009573D7" w:rsidRPr="009573D7">
        <w:t>umm</w:t>
      </w:r>
      <w:r w:rsidR="00F34854">
        <w:t>a</w:t>
      </w:r>
      <w:r w:rsidR="009573D7" w:rsidRPr="009573D7">
        <w:t>ry</w:t>
      </w:r>
      <w:r w:rsidR="009573D7">
        <w:t xml:space="preserve"> </w:t>
      </w:r>
      <w:r w:rsidR="00F34854">
        <w:t>displays charts providing summary of:</w:t>
      </w:r>
    </w:p>
    <w:p w14:paraId="7BCBFCF5" w14:textId="2C8CC3AD" w:rsidR="00F34854" w:rsidRDefault="00F34854" w:rsidP="002137A3">
      <w:pPr>
        <w:pStyle w:val="ListParagraph"/>
        <w:numPr>
          <w:ilvl w:val="0"/>
          <w:numId w:val="44"/>
        </w:numPr>
      </w:pPr>
      <w:r>
        <w:t>The left chart displays the count of orders of next 2 weeks (except tomorrow and next 2 days) yet to be booked an appointment for pickup or delivery</w:t>
      </w:r>
    </w:p>
    <w:p w14:paraId="2F3B8303" w14:textId="4216AAF6" w:rsidR="00F34854" w:rsidRDefault="00F34854" w:rsidP="002137A3">
      <w:pPr>
        <w:pStyle w:val="ListParagraph"/>
        <w:numPr>
          <w:ilvl w:val="0"/>
          <w:numId w:val="44"/>
        </w:numPr>
      </w:pPr>
      <w:r>
        <w:t>The right chart displays the count of orders for tomorrow and next 2 days which have to be scheduled by booking an appointment for pickup or delivery</w:t>
      </w:r>
    </w:p>
    <w:p w14:paraId="3798F469" w14:textId="5B7B19AC" w:rsidR="00991C1C" w:rsidRDefault="00F34854" w:rsidP="00991C1C">
      <w:pPr>
        <w:pStyle w:val="ListParagraph"/>
      </w:pPr>
      <w:r>
        <w:br/>
        <w:t xml:space="preserve">This section allows the carrier to select the chart type they can view with, they can view the bar chart or the line graph based on the preference </w:t>
      </w:r>
      <w:r w:rsidR="007D1E87">
        <w:t>as seen in the screenshot below</w:t>
      </w:r>
      <w:r>
        <w:t>.</w:t>
      </w:r>
    </w:p>
    <w:p w14:paraId="1723D74E" w14:textId="05B44EE8" w:rsidR="00991C1C" w:rsidRDefault="00991C1C" w:rsidP="00991C1C">
      <w:pPr>
        <w:pStyle w:val="ListParagraph"/>
        <w:rPr>
          <w:b/>
        </w:rPr>
      </w:pPr>
      <w:r w:rsidRPr="005E08D7">
        <w:rPr>
          <w:b/>
        </w:rPr>
        <w:t>Bar Cha</w:t>
      </w:r>
      <w:r w:rsidR="005E08D7" w:rsidRPr="005E08D7">
        <w:rPr>
          <w:b/>
        </w:rPr>
        <w:t>rt</w:t>
      </w:r>
      <w:r w:rsidR="005E08D7">
        <w:rPr>
          <w:b/>
        </w:rPr>
        <w:t>:</w:t>
      </w:r>
    </w:p>
    <w:p w14:paraId="7CFAAAA9" w14:textId="77777777" w:rsidR="0003524D" w:rsidRPr="005E08D7" w:rsidRDefault="0003524D" w:rsidP="00991C1C">
      <w:pPr>
        <w:pStyle w:val="ListParagraph"/>
        <w:rPr>
          <w:b/>
        </w:rPr>
      </w:pPr>
    </w:p>
    <w:p w14:paraId="64413192" w14:textId="0DDDFDF6" w:rsidR="007D1E87" w:rsidRDefault="00991C1C" w:rsidP="00991C1C">
      <w:pPr>
        <w:pStyle w:val="ListParagraph"/>
        <w:ind w:firstLine="720"/>
      </w:pPr>
      <w:r>
        <w:rPr>
          <w:noProof/>
          <w:lang w:eastAsia="en-IN"/>
        </w:rPr>
        <w:drawing>
          <wp:inline distT="0" distB="0" distL="0" distR="0" wp14:anchorId="769EF170" wp14:editId="4364616F">
            <wp:extent cx="4960189" cy="1319842"/>
            <wp:effectExtent l="0" t="0" r="0" b="0"/>
            <wp:docPr id="69" name="Picture 69" descr="C:\Users\sivakumar.g\Desktop\NGL-Appointment\ScreenShots\CarrierScheduler\CS_BarCha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ivakumar.g\Desktop\NGL-Appointment\ScreenShots\CarrierScheduler\CS_BarChart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60189" cy="1319842"/>
                    </a:xfrm>
                    <a:prstGeom prst="rect">
                      <a:avLst/>
                    </a:prstGeom>
                    <a:noFill/>
                    <a:ln>
                      <a:noFill/>
                    </a:ln>
                  </pic:spPr>
                </pic:pic>
              </a:graphicData>
            </a:graphic>
          </wp:inline>
        </w:drawing>
      </w:r>
    </w:p>
    <w:p w14:paraId="12267F18" w14:textId="69E673FD" w:rsidR="0003524D" w:rsidRDefault="005E08D7" w:rsidP="005E08D7">
      <w:pPr>
        <w:rPr>
          <w:b/>
        </w:rPr>
      </w:pPr>
      <w:r>
        <w:tab/>
      </w:r>
      <w:r w:rsidRPr="005E08D7">
        <w:rPr>
          <w:b/>
        </w:rPr>
        <w:t>Line Chart</w:t>
      </w:r>
      <w:r w:rsidR="0003524D">
        <w:rPr>
          <w:b/>
        </w:rPr>
        <w:t>:</w:t>
      </w:r>
    </w:p>
    <w:p w14:paraId="28D91281" w14:textId="4D8D487C" w:rsidR="00D73616" w:rsidRPr="00D73616" w:rsidRDefault="0003524D" w:rsidP="00D73616">
      <w:pPr>
        <w:ind w:left="720" w:firstLine="720"/>
        <w:rPr>
          <w:b/>
        </w:rPr>
      </w:pPr>
      <w:r>
        <w:rPr>
          <w:b/>
          <w:noProof/>
          <w:lang w:eastAsia="en-IN"/>
        </w:rPr>
        <w:drawing>
          <wp:inline distT="0" distB="0" distL="0" distR="0" wp14:anchorId="091DC1B3" wp14:editId="480D94FB">
            <wp:extent cx="4968815" cy="1561381"/>
            <wp:effectExtent l="0" t="0" r="3810" b="1270"/>
            <wp:docPr id="73" name="Picture 73" descr="C:\Users\sivakumar.g\Desktop\NGL-Appointment\ScreenShots\CarrierScheduler\CS_LineCha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ivakumar.g\Desktop\NGL-Appointment\ScreenShots\CarrierScheduler\CS_LineChart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68815" cy="1561381"/>
                    </a:xfrm>
                    <a:prstGeom prst="rect">
                      <a:avLst/>
                    </a:prstGeom>
                    <a:noFill/>
                    <a:ln>
                      <a:noFill/>
                    </a:ln>
                  </pic:spPr>
                </pic:pic>
              </a:graphicData>
            </a:graphic>
          </wp:inline>
        </w:drawing>
      </w:r>
    </w:p>
    <w:p w14:paraId="20DF2C00" w14:textId="1C94D1CC" w:rsidR="006713FA" w:rsidRDefault="006713FA" w:rsidP="006713FA">
      <w:pPr>
        <w:pStyle w:val="ListParagraph"/>
        <w:numPr>
          <w:ilvl w:val="1"/>
          <w:numId w:val="1"/>
        </w:numPr>
        <w:rPr>
          <w:b/>
        </w:rPr>
      </w:pPr>
      <w:r w:rsidRPr="006713FA">
        <w:rPr>
          <w:b/>
        </w:rPr>
        <w:t>Order grids</w:t>
      </w:r>
    </w:p>
    <w:p w14:paraId="40228A73" w14:textId="4303FC65" w:rsidR="00D73616" w:rsidRDefault="00D73616" w:rsidP="00D73616">
      <w:pPr>
        <w:pStyle w:val="ListParagraph"/>
      </w:pPr>
      <w:r w:rsidRPr="00D73616">
        <w:t>The Orders</w:t>
      </w:r>
      <w:r>
        <w:t xml:space="preserve"> </w:t>
      </w:r>
      <w:r w:rsidR="00AC67F0">
        <w:t xml:space="preserve">section </w:t>
      </w:r>
      <w:r w:rsidR="00F34854">
        <w:t xml:space="preserve">lists the orders in different tabs </w:t>
      </w:r>
      <w:r>
        <w:t>namely ‘Unscheduled Or</w:t>
      </w:r>
      <w:r w:rsidR="00F34854">
        <w:t>ders’ and ‘Booked Appointments’</w:t>
      </w:r>
    </w:p>
    <w:p w14:paraId="0AF68370" w14:textId="77777777" w:rsidR="00F34854" w:rsidRDefault="00F34854" w:rsidP="00D73616">
      <w:pPr>
        <w:pStyle w:val="ListParagraph"/>
      </w:pPr>
    </w:p>
    <w:p w14:paraId="2B42AAC2" w14:textId="04DB7ED9" w:rsidR="006F5680" w:rsidRDefault="006F5680" w:rsidP="006F5680">
      <w:pPr>
        <w:pStyle w:val="ListParagraph"/>
        <w:numPr>
          <w:ilvl w:val="2"/>
          <w:numId w:val="1"/>
        </w:numPr>
        <w:rPr>
          <w:b/>
        </w:rPr>
      </w:pPr>
      <w:r w:rsidRPr="006F5680">
        <w:rPr>
          <w:b/>
        </w:rPr>
        <w:t>Unscheduled Orders</w:t>
      </w:r>
    </w:p>
    <w:p w14:paraId="39C8B3E1" w14:textId="0C2E3B92" w:rsidR="006F5680" w:rsidRDefault="00F34854" w:rsidP="002137A3">
      <w:pPr>
        <w:pStyle w:val="ListParagraph"/>
        <w:numPr>
          <w:ilvl w:val="0"/>
          <w:numId w:val="29"/>
        </w:numPr>
      </w:pPr>
      <w:r>
        <w:t xml:space="preserve">The </w:t>
      </w:r>
      <w:r w:rsidR="006F5680">
        <w:t xml:space="preserve">Unscheduled </w:t>
      </w:r>
      <w:r>
        <w:t>o</w:t>
      </w:r>
      <w:r w:rsidR="006F5680">
        <w:t xml:space="preserve">rders </w:t>
      </w:r>
      <w:r>
        <w:t>displays 2 grids listing the orders for pickup and delivery which are yet to be scheduled by booking an appointment.</w:t>
      </w:r>
    </w:p>
    <w:p w14:paraId="772CC0BE" w14:textId="301D1BCC" w:rsidR="006B5B58" w:rsidRDefault="006B5B58" w:rsidP="002137A3">
      <w:pPr>
        <w:pStyle w:val="ListParagraph"/>
        <w:numPr>
          <w:ilvl w:val="0"/>
          <w:numId w:val="29"/>
        </w:numPr>
      </w:pPr>
      <w:r>
        <w:t>T</w:t>
      </w:r>
      <w:r w:rsidR="006F5680">
        <w:t xml:space="preserve">he </w:t>
      </w:r>
      <w:r w:rsidR="00F34854">
        <w:t>2st o</w:t>
      </w:r>
      <w:r w:rsidR="006F5680">
        <w:t xml:space="preserve">rders grid </w:t>
      </w:r>
      <w:r w:rsidR="00F34854">
        <w:t>displays the list of p</w:t>
      </w:r>
      <w:r w:rsidR="006F5680">
        <w:t xml:space="preserve">ickup </w:t>
      </w:r>
      <w:r w:rsidR="00F34854">
        <w:t>o</w:t>
      </w:r>
      <w:r w:rsidR="006F5680">
        <w:t xml:space="preserve">rders </w:t>
      </w:r>
      <w:r w:rsidR="00F34854">
        <w:t>g</w:t>
      </w:r>
      <w:r w:rsidR="006F5680">
        <w:t xml:space="preserve">rid and the </w:t>
      </w:r>
      <w:r w:rsidR="00F34854">
        <w:t>2nd grid lists the order that are to be delivered, as seen in the screenshot below.</w:t>
      </w:r>
      <w:r w:rsidR="006F5680">
        <w:t xml:space="preserve"> </w:t>
      </w:r>
    </w:p>
    <w:p w14:paraId="27124A8E" w14:textId="77777777" w:rsidR="00B6085A" w:rsidRDefault="00B6085A" w:rsidP="00B6085A">
      <w:pPr>
        <w:pStyle w:val="ListParagraph"/>
        <w:ind w:left="1080"/>
      </w:pPr>
    </w:p>
    <w:p w14:paraId="0BA672CC" w14:textId="708B06C5" w:rsidR="004D7CA1" w:rsidRPr="00D54F27" w:rsidRDefault="00DF653C" w:rsidP="004D7CA1">
      <w:pPr>
        <w:pStyle w:val="ListParagraph"/>
        <w:ind w:left="1080"/>
      </w:pPr>
      <w:r>
        <w:rPr>
          <w:noProof/>
          <w:lang w:eastAsia="en-IN"/>
        </w:rPr>
        <w:drawing>
          <wp:inline distT="0" distB="0" distL="0" distR="0" wp14:anchorId="7E458F35" wp14:editId="7509AFC7">
            <wp:extent cx="5313872" cy="1431985"/>
            <wp:effectExtent l="0" t="0" r="1270" b="0"/>
            <wp:docPr id="100" name="Picture 100" descr="C:\Users\sivakumar.g\Desktop\NGL-Appointment\ScreenShots\CarrierScheduler\CS_USO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ivakumar.g\Desktop\NGL-Appointment\ScreenShots\CarrierScheduler\CS_USO_View.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14703" cy="1432209"/>
                    </a:xfrm>
                    <a:prstGeom prst="rect">
                      <a:avLst/>
                    </a:prstGeom>
                    <a:noFill/>
                    <a:ln>
                      <a:noFill/>
                    </a:ln>
                  </pic:spPr>
                </pic:pic>
              </a:graphicData>
            </a:graphic>
          </wp:inline>
        </w:drawing>
      </w:r>
    </w:p>
    <w:p w14:paraId="658DD671" w14:textId="01DD728A" w:rsidR="00714061" w:rsidRPr="00714061" w:rsidRDefault="00714061" w:rsidP="00714061">
      <w:pPr>
        <w:ind w:firstLine="720"/>
        <w:rPr>
          <w:b/>
        </w:rPr>
      </w:pPr>
      <w:r w:rsidRPr="00714061">
        <w:rPr>
          <w:b/>
        </w:rPr>
        <w:t xml:space="preserve">Edit </w:t>
      </w:r>
      <w:r w:rsidR="00F34854">
        <w:rPr>
          <w:b/>
        </w:rPr>
        <w:t>Order</w:t>
      </w:r>
    </w:p>
    <w:p w14:paraId="0D68A9F6" w14:textId="5E27C07C" w:rsidR="00714061" w:rsidRDefault="00F34854" w:rsidP="002137A3">
      <w:pPr>
        <w:pStyle w:val="ListParagraph"/>
        <w:numPr>
          <w:ilvl w:val="0"/>
          <w:numId w:val="31"/>
        </w:numPr>
        <w:spacing w:after="0"/>
        <w:ind w:left="1560" w:hanging="426"/>
        <w:jc w:val="both"/>
      </w:pPr>
      <w:r>
        <w:t xml:space="preserve">For unscheduled orders the carrier can only </w:t>
      </w:r>
      <w:r w:rsidR="00714061">
        <w:t xml:space="preserve">edit </w:t>
      </w:r>
      <w:r>
        <w:t xml:space="preserve">the </w:t>
      </w:r>
      <w:r w:rsidR="00AD7A2C">
        <w:t>Equipment ID</w:t>
      </w:r>
      <w:r w:rsidR="00714061">
        <w:t xml:space="preserve"> of </w:t>
      </w:r>
      <w:r>
        <w:t>an order for p</w:t>
      </w:r>
      <w:r w:rsidR="00AD7A2C">
        <w:t xml:space="preserve">ickup </w:t>
      </w:r>
      <w:r>
        <w:t>or d</w:t>
      </w:r>
      <w:r w:rsidR="00AD7A2C">
        <w:t>elivery</w:t>
      </w:r>
      <w:r>
        <w:t>,</w:t>
      </w:r>
      <w:r w:rsidR="00AD7A2C">
        <w:t xml:space="preserve"> </w:t>
      </w:r>
      <w:r w:rsidR="00714061">
        <w:t xml:space="preserve">by clicking on </w:t>
      </w:r>
      <w:r w:rsidR="00714061" w:rsidRPr="00D54F27">
        <w:t>edit</w:t>
      </w:r>
      <w:r w:rsidR="00714061" w:rsidRPr="00D54F27">
        <w:rPr>
          <w:noProof/>
          <w:lang w:eastAsia="en-IN"/>
        </w:rPr>
        <w:t xml:space="preserve"> </w:t>
      </w:r>
      <w:r w:rsidR="00714061" w:rsidRPr="00D54F27">
        <w:rPr>
          <w:noProof/>
          <w:lang w:eastAsia="en-IN"/>
        </w:rPr>
        <w:drawing>
          <wp:inline distT="0" distB="0" distL="0" distR="0" wp14:anchorId="28089CF4" wp14:editId="6D79FA87">
            <wp:extent cx="209550" cy="1714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09550" cy="171450"/>
                    </a:xfrm>
                    <a:prstGeom prst="rect">
                      <a:avLst/>
                    </a:prstGeom>
                  </pic:spPr>
                </pic:pic>
              </a:graphicData>
            </a:graphic>
          </wp:inline>
        </w:drawing>
      </w:r>
      <w:r w:rsidR="00714061" w:rsidRPr="00D54F27">
        <w:t xml:space="preserve"> button </w:t>
      </w:r>
      <w:r w:rsidR="00714061">
        <w:t xml:space="preserve">available in each row of </w:t>
      </w:r>
      <w:r>
        <w:t>o</w:t>
      </w:r>
      <w:r w:rsidR="00AD7A2C">
        <w:t>rders</w:t>
      </w:r>
      <w:r w:rsidR="00714061">
        <w:t xml:space="preserve"> list</w:t>
      </w:r>
      <w:r w:rsidR="00AD7A2C">
        <w:t xml:space="preserve"> in the grid</w:t>
      </w:r>
      <w:r>
        <w:t>.</w:t>
      </w:r>
    </w:p>
    <w:p w14:paraId="034CEDFB" w14:textId="1BA9C1EF" w:rsidR="00714061" w:rsidRDefault="00AD7A2C" w:rsidP="002137A3">
      <w:pPr>
        <w:pStyle w:val="ListParagraph"/>
        <w:numPr>
          <w:ilvl w:val="0"/>
          <w:numId w:val="31"/>
        </w:numPr>
        <w:spacing w:after="0"/>
        <w:ind w:left="1560" w:hanging="426"/>
        <w:jc w:val="both"/>
      </w:pPr>
      <w:r>
        <w:t>User</w:t>
      </w:r>
      <w:r w:rsidR="00714061">
        <w:t xml:space="preserve"> can click on edit button that </w:t>
      </w:r>
      <w:r w:rsidR="00714061" w:rsidRPr="00D54F27">
        <w:t>needs to be edit</w:t>
      </w:r>
      <w:r w:rsidR="00714061">
        <w:t>ed</w:t>
      </w:r>
      <w:r w:rsidR="00714061" w:rsidRPr="00D54F27">
        <w:t xml:space="preserve"> in </w:t>
      </w:r>
      <w:r>
        <w:t>left</w:t>
      </w:r>
      <w:r w:rsidR="00714061" w:rsidRPr="00D54F27">
        <w:t xml:space="preserve"> pane, the columns will be </w:t>
      </w:r>
      <w:r w:rsidR="00714061">
        <w:t xml:space="preserve">displayed </w:t>
      </w:r>
      <w:r w:rsidR="00714061" w:rsidRPr="00D54F27">
        <w:t xml:space="preserve">in edit mode </w:t>
      </w:r>
      <w:r w:rsidR="00714061">
        <w:t xml:space="preserve">to modify the </w:t>
      </w:r>
      <w:r>
        <w:t>Equ</w:t>
      </w:r>
      <w:r w:rsidR="00B6386B">
        <w:t>ipment ID</w:t>
      </w:r>
    </w:p>
    <w:p w14:paraId="39525EB8" w14:textId="2CDF38AB" w:rsidR="00714061" w:rsidRDefault="00714061" w:rsidP="002137A3">
      <w:pPr>
        <w:pStyle w:val="ListParagraph"/>
        <w:numPr>
          <w:ilvl w:val="0"/>
          <w:numId w:val="31"/>
        </w:numPr>
        <w:spacing w:after="0"/>
        <w:ind w:left="1560" w:hanging="426"/>
        <w:jc w:val="both"/>
      </w:pPr>
      <w:r>
        <w:t xml:space="preserve">Once the </w:t>
      </w:r>
      <w:r w:rsidR="00B6386B">
        <w:t xml:space="preserve">Equipment ID </w:t>
      </w:r>
      <w:r>
        <w:t xml:space="preserve">modified, the </w:t>
      </w:r>
      <w:r w:rsidR="00B6386B">
        <w:t>user</w:t>
      </w:r>
      <w:r>
        <w:t xml:space="preserve"> should </w:t>
      </w:r>
      <w:r w:rsidRPr="00D54F27">
        <w:t xml:space="preserve">click </w:t>
      </w:r>
      <w:r>
        <w:t>on S</w:t>
      </w:r>
      <w:r w:rsidRPr="00D54F27">
        <w:t>ave</w:t>
      </w:r>
      <w:r w:rsidRPr="00D54F27">
        <w:rPr>
          <w:noProof/>
          <w:lang w:eastAsia="en-IN"/>
        </w:rPr>
        <w:t xml:space="preserve"> </w:t>
      </w:r>
      <w:r>
        <w:rPr>
          <w:noProof/>
          <w:lang w:eastAsia="en-IN"/>
        </w:rPr>
        <w:t xml:space="preserve"> </w:t>
      </w:r>
      <w:r w:rsidRPr="00D54F27">
        <w:rPr>
          <w:noProof/>
          <w:lang w:eastAsia="en-IN"/>
        </w:rPr>
        <w:drawing>
          <wp:inline distT="0" distB="0" distL="0" distR="0" wp14:anchorId="7B8D0E97" wp14:editId="6D75B94E">
            <wp:extent cx="219075" cy="190500"/>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19075" cy="190500"/>
                    </a:xfrm>
                    <a:prstGeom prst="rect">
                      <a:avLst/>
                    </a:prstGeom>
                  </pic:spPr>
                </pic:pic>
              </a:graphicData>
            </a:graphic>
          </wp:inline>
        </w:drawing>
      </w:r>
      <w:r w:rsidR="00B6386B">
        <w:t xml:space="preserve"> button to save the change</w:t>
      </w:r>
      <w:r w:rsidRPr="00D54F27">
        <w:t xml:space="preserve"> or click </w:t>
      </w:r>
      <w:r>
        <w:t>cancel</w:t>
      </w:r>
      <w:r w:rsidRPr="00D54F27">
        <w:rPr>
          <w:noProof/>
          <w:lang w:eastAsia="en-IN"/>
        </w:rPr>
        <w:t xml:space="preserve"> </w:t>
      </w:r>
      <w:r>
        <w:rPr>
          <w:noProof/>
          <w:lang w:eastAsia="en-IN"/>
        </w:rPr>
        <w:t xml:space="preserve"> </w:t>
      </w:r>
      <w:r w:rsidRPr="00D54F27">
        <w:rPr>
          <w:noProof/>
          <w:lang w:eastAsia="en-IN"/>
        </w:rPr>
        <w:drawing>
          <wp:inline distT="0" distB="0" distL="0" distR="0" wp14:anchorId="5852C851" wp14:editId="7ADBA350">
            <wp:extent cx="200025" cy="180975"/>
            <wp:effectExtent l="0" t="0" r="952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00025" cy="180975"/>
                    </a:xfrm>
                    <a:prstGeom prst="rect">
                      <a:avLst/>
                    </a:prstGeom>
                  </pic:spPr>
                </pic:pic>
              </a:graphicData>
            </a:graphic>
          </wp:inline>
        </w:drawing>
      </w:r>
      <w:r>
        <w:rPr>
          <w:noProof/>
          <w:lang w:eastAsia="en-IN"/>
        </w:rPr>
        <w:t xml:space="preserve"> </w:t>
      </w:r>
      <w:r w:rsidRPr="00D54F27">
        <w:t>button to cancel the change.</w:t>
      </w:r>
    </w:p>
    <w:p w14:paraId="77490744" w14:textId="569E833A" w:rsidR="00B04EB1" w:rsidRPr="0032230E" w:rsidRDefault="00B04EB1" w:rsidP="00B04EB1">
      <w:pPr>
        <w:spacing w:after="0"/>
        <w:ind w:left="1134"/>
        <w:jc w:val="both"/>
        <w:rPr>
          <w:b/>
        </w:rPr>
      </w:pPr>
      <w:r w:rsidRPr="0032230E">
        <w:rPr>
          <w:b/>
        </w:rPr>
        <w:t>Note:</w:t>
      </w:r>
    </w:p>
    <w:p w14:paraId="69879C20" w14:textId="1DE3F81D" w:rsidR="003D7B09" w:rsidRDefault="00B04EB1" w:rsidP="002137A3">
      <w:pPr>
        <w:pStyle w:val="ListParagraph"/>
        <w:numPr>
          <w:ilvl w:val="0"/>
          <w:numId w:val="32"/>
        </w:numPr>
        <w:spacing w:after="0"/>
        <w:jc w:val="both"/>
      </w:pPr>
      <w:r>
        <w:t xml:space="preserve">The Equipment ID </w:t>
      </w:r>
      <w:r w:rsidR="00F34854">
        <w:t xml:space="preserve">is </w:t>
      </w:r>
      <w:r>
        <w:t xml:space="preserve">editable </w:t>
      </w:r>
      <w:r w:rsidR="00F34854">
        <w:t xml:space="preserve">for pickup orders only </w:t>
      </w:r>
      <w:r>
        <w:t xml:space="preserve">if the </w:t>
      </w:r>
      <w:r w:rsidR="00F34854">
        <w:t xml:space="preserve">order </w:t>
      </w:r>
      <w:r w:rsidR="0032230E" w:rsidRPr="0032230E">
        <w:rPr>
          <w:rFonts w:cs="Consolas"/>
          <w:color w:val="000000"/>
        </w:rPr>
        <w:t xml:space="preserve">‘Inbound should be false’ else </w:t>
      </w:r>
      <w:r w:rsidR="00F34854">
        <w:rPr>
          <w:rFonts w:cs="Consolas"/>
          <w:color w:val="000000"/>
        </w:rPr>
        <w:t>carrier</w:t>
      </w:r>
      <w:r w:rsidR="0032230E" w:rsidRPr="0032230E">
        <w:rPr>
          <w:rFonts w:cs="Consolas"/>
          <w:color w:val="000000"/>
        </w:rPr>
        <w:t xml:space="preserve"> can</w:t>
      </w:r>
      <w:r w:rsidR="00F34854">
        <w:rPr>
          <w:rFonts w:cs="Consolas"/>
          <w:color w:val="000000"/>
        </w:rPr>
        <w:t>no</w:t>
      </w:r>
      <w:r w:rsidR="0032230E" w:rsidRPr="0032230E">
        <w:rPr>
          <w:rFonts w:cs="Consolas"/>
          <w:color w:val="000000"/>
        </w:rPr>
        <w:t xml:space="preserve">t edit the </w:t>
      </w:r>
      <w:r w:rsidR="00F34854">
        <w:rPr>
          <w:rFonts w:cs="Consolas"/>
          <w:color w:val="000000"/>
        </w:rPr>
        <w:t>order.</w:t>
      </w:r>
    </w:p>
    <w:p w14:paraId="127D5F41" w14:textId="03A7B504" w:rsidR="003D7B09" w:rsidRPr="003D7B09" w:rsidRDefault="003D7B09" w:rsidP="002137A3">
      <w:pPr>
        <w:pStyle w:val="ListParagraph"/>
        <w:numPr>
          <w:ilvl w:val="0"/>
          <w:numId w:val="32"/>
        </w:numPr>
        <w:spacing w:after="0"/>
        <w:jc w:val="both"/>
      </w:pPr>
      <w:r w:rsidRPr="0032230E">
        <w:rPr>
          <w:rFonts w:cs="Consolas"/>
          <w:color w:val="000000"/>
        </w:rPr>
        <w:t xml:space="preserve">The Equipment ID </w:t>
      </w:r>
      <w:r w:rsidR="00F34854">
        <w:rPr>
          <w:rFonts w:cs="Consolas"/>
          <w:color w:val="000000"/>
        </w:rPr>
        <w:t xml:space="preserve">is allowed to edit for </w:t>
      </w:r>
      <w:r w:rsidRPr="0032230E">
        <w:rPr>
          <w:rFonts w:cs="Consolas"/>
          <w:color w:val="000000"/>
        </w:rPr>
        <w:t xml:space="preserve">the </w:t>
      </w:r>
      <w:r w:rsidR="00F34854">
        <w:rPr>
          <w:rFonts w:cs="Consolas"/>
          <w:color w:val="000000"/>
        </w:rPr>
        <w:t>o</w:t>
      </w:r>
      <w:r w:rsidRPr="0032230E">
        <w:rPr>
          <w:rFonts w:cs="Consolas"/>
          <w:color w:val="000000"/>
        </w:rPr>
        <w:t>rders ‘IsTransfer should be false’ and   ‘Inbound should be true’</w:t>
      </w:r>
      <w:r w:rsidR="00395377" w:rsidRPr="0032230E">
        <w:rPr>
          <w:rFonts w:cs="Consolas"/>
          <w:color w:val="000000"/>
        </w:rPr>
        <w:t xml:space="preserve"> </w:t>
      </w:r>
      <w:r w:rsidR="00F34854">
        <w:rPr>
          <w:rFonts w:cs="Consolas"/>
          <w:color w:val="000000"/>
        </w:rPr>
        <w:t xml:space="preserve">otherwise the carrier cannot </w:t>
      </w:r>
      <w:r w:rsidR="00395377" w:rsidRPr="0032230E">
        <w:rPr>
          <w:rFonts w:cs="Consolas"/>
          <w:color w:val="000000"/>
        </w:rPr>
        <w:t xml:space="preserve">edit the </w:t>
      </w:r>
      <w:r w:rsidR="00F34854">
        <w:rPr>
          <w:rFonts w:cs="Consolas"/>
          <w:color w:val="000000"/>
        </w:rPr>
        <w:t>order.</w:t>
      </w:r>
    </w:p>
    <w:p w14:paraId="5A64BC04" w14:textId="250EE983" w:rsidR="00714061" w:rsidRDefault="00EE48CC" w:rsidP="00EE48CC">
      <w:pPr>
        <w:pStyle w:val="ListParagraph"/>
        <w:ind w:left="1200" w:firstLine="360"/>
        <w:jc w:val="both"/>
      </w:pPr>
      <w:r>
        <w:rPr>
          <w:noProof/>
          <w:lang w:eastAsia="en-IN"/>
        </w:rPr>
        <w:drawing>
          <wp:inline distT="0" distB="0" distL="0" distR="0" wp14:anchorId="138FF4D8" wp14:editId="137F0FBA">
            <wp:extent cx="4951562" cy="1535502"/>
            <wp:effectExtent l="0" t="0" r="1905" b="7620"/>
            <wp:docPr id="77" name="Picture 77" descr="C:\Users\sivakumar.g\Desktop\NGL-Appointment\ScreenShots\CarrierScheduler\CS_USO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ivakumar.g\Desktop\NGL-Appointment\ScreenShots\CarrierScheduler\CS_USO_edit.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57895" cy="1537466"/>
                    </a:xfrm>
                    <a:prstGeom prst="rect">
                      <a:avLst/>
                    </a:prstGeom>
                    <a:noFill/>
                    <a:ln>
                      <a:noFill/>
                    </a:ln>
                  </pic:spPr>
                </pic:pic>
              </a:graphicData>
            </a:graphic>
          </wp:inline>
        </w:drawing>
      </w:r>
    </w:p>
    <w:p w14:paraId="036CFA0B" w14:textId="77777777" w:rsidR="0032230E" w:rsidRDefault="0032230E" w:rsidP="00EE48CC">
      <w:pPr>
        <w:pStyle w:val="ListParagraph"/>
        <w:ind w:left="1200" w:firstLine="360"/>
        <w:jc w:val="both"/>
      </w:pPr>
    </w:p>
    <w:p w14:paraId="06C120E9" w14:textId="7D3C87FB" w:rsidR="0032230E" w:rsidRPr="0032230E" w:rsidRDefault="0032230E" w:rsidP="0032230E">
      <w:pPr>
        <w:pStyle w:val="ListParagraph"/>
        <w:jc w:val="both"/>
        <w:rPr>
          <w:b/>
        </w:rPr>
      </w:pPr>
      <w:r w:rsidRPr="0032230E">
        <w:rPr>
          <w:b/>
        </w:rPr>
        <w:t>Book Appointment</w:t>
      </w:r>
    </w:p>
    <w:p w14:paraId="61B8AEB2" w14:textId="7F057436" w:rsidR="006B5B58" w:rsidRDefault="0032230E" w:rsidP="002137A3">
      <w:pPr>
        <w:pStyle w:val="ListParagraph"/>
        <w:numPr>
          <w:ilvl w:val="0"/>
          <w:numId w:val="33"/>
        </w:numPr>
      </w:pPr>
      <w:r>
        <w:t xml:space="preserve">The </w:t>
      </w:r>
      <w:r w:rsidR="00F34854">
        <w:t>carrier</w:t>
      </w:r>
      <w:r>
        <w:t xml:space="preserve"> can </w:t>
      </w:r>
      <w:r w:rsidR="00F34854">
        <w:t>b</w:t>
      </w:r>
      <w:r>
        <w:t xml:space="preserve">ook an </w:t>
      </w:r>
      <w:r w:rsidR="00F34854">
        <w:t>a</w:t>
      </w:r>
      <w:r>
        <w:t xml:space="preserve">ppointment for </w:t>
      </w:r>
      <w:r w:rsidR="00F34854">
        <w:t>o</w:t>
      </w:r>
      <w:r>
        <w:t>rders by clicking “Select Appt” available in the each row of the orders list</w:t>
      </w:r>
      <w:r w:rsidR="00F34854">
        <w:t>.</w:t>
      </w:r>
    </w:p>
    <w:p w14:paraId="35C2DFA2" w14:textId="1709D781" w:rsidR="0032230E" w:rsidRDefault="00F34854" w:rsidP="002137A3">
      <w:pPr>
        <w:pStyle w:val="ListParagraph"/>
        <w:numPr>
          <w:ilvl w:val="0"/>
          <w:numId w:val="33"/>
        </w:numPr>
      </w:pPr>
      <w:r>
        <w:t xml:space="preserve">Once clicking </w:t>
      </w:r>
      <w:r w:rsidR="0032230E">
        <w:t xml:space="preserve">on “select Appt” the popup </w:t>
      </w:r>
      <w:r>
        <w:t xml:space="preserve">window </w:t>
      </w:r>
      <w:r w:rsidR="0032230E">
        <w:t>open</w:t>
      </w:r>
      <w:r>
        <w:t>s</w:t>
      </w:r>
      <w:r w:rsidR="0032230E">
        <w:t xml:space="preserve"> with the </w:t>
      </w:r>
      <w:r>
        <w:t>s</w:t>
      </w:r>
      <w:r w:rsidR="0032230E">
        <w:t xml:space="preserve">elected </w:t>
      </w:r>
      <w:r>
        <w:t>o</w:t>
      </w:r>
      <w:r w:rsidR="0032230E">
        <w:t xml:space="preserve">rder details and Available Appointments list, if the </w:t>
      </w:r>
      <w:r>
        <w:t>a</w:t>
      </w:r>
      <w:r w:rsidR="0032230E">
        <w:t xml:space="preserve">ppointments are available for that order as </w:t>
      </w:r>
      <w:r>
        <w:t xml:space="preserve">seen </w:t>
      </w:r>
      <w:r w:rsidR="0032230E">
        <w:t>in the screenshot</w:t>
      </w:r>
      <w:r w:rsidRPr="00F34854">
        <w:t xml:space="preserve"> </w:t>
      </w:r>
      <w:r>
        <w:t>below.</w:t>
      </w:r>
    </w:p>
    <w:p w14:paraId="2826905C" w14:textId="309F85C8" w:rsidR="005F428D" w:rsidRDefault="00F34854" w:rsidP="002137A3">
      <w:pPr>
        <w:pStyle w:val="ListParagraph"/>
        <w:numPr>
          <w:ilvl w:val="0"/>
          <w:numId w:val="33"/>
        </w:numPr>
      </w:pPr>
      <w:r>
        <w:t xml:space="preserve">The carrier </w:t>
      </w:r>
      <w:r w:rsidR="0032230E">
        <w:t xml:space="preserve">can </w:t>
      </w:r>
      <w:r>
        <w:t>b</w:t>
      </w:r>
      <w:r w:rsidR="0032230E">
        <w:t xml:space="preserve">ook </w:t>
      </w:r>
      <w:r>
        <w:t>the a</w:t>
      </w:r>
      <w:r w:rsidR="005F428D">
        <w:t xml:space="preserve">ppointment by clicking “Book Appt” button in Action column of </w:t>
      </w:r>
      <w:r>
        <w:t xml:space="preserve">the </w:t>
      </w:r>
      <w:r w:rsidR="005F428D">
        <w:t>appropriate</w:t>
      </w:r>
      <w:r w:rsidR="0032230E">
        <w:t xml:space="preserve"> </w:t>
      </w:r>
      <w:r w:rsidR="005F428D">
        <w:t>warehouse</w:t>
      </w:r>
      <w:r w:rsidR="0032230E">
        <w:t xml:space="preserve"> </w:t>
      </w:r>
      <w:r>
        <w:t xml:space="preserve">&amp; </w:t>
      </w:r>
      <w:r w:rsidR="0032230E">
        <w:t xml:space="preserve">the time period </w:t>
      </w:r>
      <w:r>
        <w:t xml:space="preserve">from </w:t>
      </w:r>
      <w:r w:rsidR="0032230E">
        <w:t>the</w:t>
      </w:r>
      <w:r w:rsidR="005F428D">
        <w:t xml:space="preserve"> list of </w:t>
      </w:r>
      <w:r>
        <w:t>a</w:t>
      </w:r>
      <w:r w:rsidR="005F428D">
        <w:t xml:space="preserve">ppointments </w:t>
      </w:r>
      <w:r>
        <w:t>listed</w:t>
      </w:r>
      <w:r w:rsidR="005F428D">
        <w:t>.</w:t>
      </w:r>
    </w:p>
    <w:p w14:paraId="72DC0ED0" w14:textId="77777777" w:rsidR="00F34854" w:rsidRDefault="00F34854" w:rsidP="00F34854">
      <w:pPr>
        <w:pStyle w:val="ListParagraph"/>
        <w:ind w:left="1440"/>
      </w:pPr>
    </w:p>
    <w:p w14:paraId="014E3023" w14:textId="314FBEDC" w:rsidR="0032230E" w:rsidRDefault="008D2F19" w:rsidP="00535216">
      <w:pPr>
        <w:pStyle w:val="ListParagraph"/>
        <w:ind w:left="1440"/>
      </w:pPr>
      <w:r>
        <w:rPr>
          <w:noProof/>
          <w:lang w:eastAsia="en-IN"/>
        </w:rPr>
        <w:drawing>
          <wp:inline distT="0" distB="0" distL="0" distR="0" wp14:anchorId="47BB8FE7" wp14:editId="7B1C9A6E">
            <wp:extent cx="5089585" cy="2923673"/>
            <wp:effectExtent l="0" t="0" r="0" b="0"/>
            <wp:docPr id="118" name="Picture 118" descr="C:\Users\sivakumar.g\Desktop\NGL-Appointment\ScreenShots\CarrierScheduler\CS_USO_BookAp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ivakumar.g\Desktop\NGL-Appointment\ScreenShots\CarrierScheduler\CS_USO_BookAppt.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89585" cy="2923673"/>
                    </a:xfrm>
                    <a:prstGeom prst="rect">
                      <a:avLst/>
                    </a:prstGeom>
                    <a:noFill/>
                    <a:ln>
                      <a:noFill/>
                    </a:ln>
                  </pic:spPr>
                </pic:pic>
              </a:graphicData>
            </a:graphic>
          </wp:inline>
        </w:drawing>
      </w:r>
    </w:p>
    <w:p w14:paraId="6359C711" w14:textId="77777777" w:rsidR="007B3254" w:rsidRDefault="007B3254" w:rsidP="00535216">
      <w:pPr>
        <w:pStyle w:val="ListParagraph"/>
        <w:ind w:left="1440"/>
      </w:pPr>
    </w:p>
    <w:p w14:paraId="0636D283" w14:textId="4F7EC150" w:rsidR="007B3254" w:rsidRDefault="007B3254" w:rsidP="007B3254">
      <w:pPr>
        <w:pStyle w:val="ListParagraph"/>
        <w:rPr>
          <w:b/>
        </w:rPr>
      </w:pPr>
      <w:r w:rsidRPr="007B3254">
        <w:rPr>
          <w:b/>
        </w:rPr>
        <w:t xml:space="preserve">Request </w:t>
      </w:r>
      <w:r w:rsidR="00116410" w:rsidRPr="007B3254">
        <w:rPr>
          <w:b/>
        </w:rPr>
        <w:t>for</w:t>
      </w:r>
      <w:r w:rsidRPr="007B3254">
        <w:rPr>
          <w:b/>
        </w:rPr>
        <w:t xml:space="preserve"> Book Appointment</w:t>
      </w:r>
    </w:p>
    <w:p w14:paraId="55FD80A7" w14:textId="295E682A" w:rsidR="000705C5" w:rsidRDefault="00F34854" w:rsidP="002137A3">
      <w:pPr>
        <w:pStyle w:val="ListParagraph"/>
        <w:numPr>
          <w:ilvl w:val="0"/>
          <w:numId w:val="36"/>
        </w:numPr>
      </w:pPr>
      <w:r>
        <w:t>This feature is available when there are no appointments available or listed, t</w:t>
      </w:r>
      <w:r w:rsidR="000705C5">
        <w:t xml:space="preserve">he </w:t>
      </w:r>
      <w:r>
        <w:t>carrier</w:t>
      </w:r>
      <w:r w:rsidR="000705C5">
        <w:t xml:space="preserve"> can </w:t>
      </w:r>
      <w:r>
        <w:t>‘</w:t>
      </w:r>
      <w:r w:rsidR="000705C5">
        <w:t>Request an Appointment</w:t>
      </w:r>
      <w:r>
        <w:t>’</w:t>
      </w:r>
      <w:r w:rsidR="000705C5">
        <w:t xml:space="preserve"> by sending an email request if the </w:t>
      </w:r>
      <w:r w:rsidR="00BD30D3">
        <w:t xml:space="preserve">pickup or </w:t>
      </w:r>
      <w:r>
        <w:t>d</w:t>
      </w:r>
      <w:r w:rsidR="00BD30D3">
        <w:t xml:space="preserve">elivery </w:t>
      </w:r>
      <w:r>
        <w:t>order</w:t>
      </w:r>
      <w:r w:rsidR="000705C5">
        <w:t xml:space="preserve"> does not have any available appointments </w:t>
      </w:r>
      <w:r>
        <w:t xml:space="preserve">after </w:t>
      </w:r>
      <w:r w:rsidR="000705C5">
        <w:t>clicking the “Select Appt” button available in each row of the orders list</w:t>
      </w:r>
      <w:r>
        <w:t>.</w:t>
      </w:r>
    </w:p>
    <w:p w14:paraId="50AF64F2" w14:textId="6BF24160" w:rsidR="000705C5" w:rsidRDefault="00615944" w:rsidP="002137A3">
      <w:pPr>
        <w:pStyle w:val="ListParagraph"/>
        <w:numPr>
          <w:ilvl w:val="0"/>
          <w:numId w:val="36"/>
        </w:numPr>
      </w:pPr>
      <w:r>
        <w:t>T</w:t>
      </w:r>
      <w:r w:rsidR="000705C5">
        <w:t xml:space="preserve">he Email Request popup </w:t>
      </w:r>
      <w:r>
        <w:t xml:space="preserve">window </w:t>
      </w:r>
      <w:r w:rsidR="000705C5">
        <w:t>display</w:t>
      </w:r>
      <w:r>
        <w:t>s</w:t>
      </w:r>
      <w:r w:rsidR="000705C5">
        <w:t xml:space="preserve"> with request </w:t>
      </w:r>
      <w:r>
        <w:t>s</w:t>
      </w:r>
      <w:r w:rsidR="000705C5">
        <w:t>ubject, body and comments box of the email as in the screenshot</w:t>
      </w:r>
      <w:r w:rsidRPr="00615944">
        <w:t xml:space="preserve"> </w:t>
      </w:r>
      <w:r>
        <w:t>below.</w:t>
      </w:r>
    </w:p>
    <w:p w14:paraId="35977561" w14:textId="008A0F55" w:rsidR="000705C5" w:rsidRDefault="00615944" w:rsidP="002137A3">
      <w:pPr>
        <w:pStyle w:val="ListParagraph"/>
        <w:numPr>
          <w:ilvl w:val="0"/>
          <w:numId w:val="36"/>
        </w:numPr>
      </w:pPr>
      <w:r>
        <w:t xml:space="preserve">Once the carrier enters </w:t>
      </w:r>
      <w:r w:rsidR="000705C5">
        <w:t>the comments for that email request</w:t>
      </w:r>
      <w:r>
        <w:t>,</w:t>
      </w:r>
      <w:r w:rsidR="000705C5">
        <w:t xml:space="preserve"> </w:t>
      </w:r>
      <w:r>
        <w:t xml:space="preserve">they </w:t>
      </w:r>
      <w:r w:rsidR="000705C5">
        <w:t>can send email by clicking “Submit Request”  or can cancel simply closing the po</w:t>
      </w:r>
      <w:r w:rsidR="001F66CE">
        <w:t>pup</w:t>
      </w:r>
      <w:r>
        <w:t xml:space="preserve"> window.</w:t>
      </w:r>
    </w:p>
    <w:p w14:paraId="380C2047" w14:textId="77777777" w:rsidR="001F66CE" w:rsidRDefault="001F66CE" w:rsidP="001F66CE">
      <w:pPr>
        <w:pStyle w:val="ListParagraph"/>
        <w:ind w:left="1440"/>
      </w:pPr>
    </w:p>
    <w:p w14:paraId="4D0BC42D" w14:textId="47605DAE" w:rsidR="001F66CE" w:rsidRDefault="002B515B" w:rsidP="001F66CE">
      <w:pPr>
        <w:pStyle w:val="ListParagraph"/>
        <w:ind w:left="1440"/>
      </w:pPr>
      <w:r>
        <w:rPr>
          <w:noProof/>
          <w:lang w:eastAsia="en-IN"/>
        </w:rPr>
        <w:drawing>
          <wp:inline distT="0" distB="0" distL="0" distR="0" wp14:anchorId="6C8ED7BA" wp14:editId="07945EFA">
            <wp:extent cx="5089585" cy="1664898"/>
            <wp:effectExtent l="0" t="0" r="0" b="0"/>
            <wp:docPr id="92" name="Picture 92" descr="C:\Users\sivakumar.g\Desktop\NGL-Appointment\ScreenShots\CarrierScheduler\CS_USO_Email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ivakumar.g\Desktop\NGL-Appointment\ScreenShots\CarrierScheduler\CS_USO_EmailReq.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89585" cy="1664898"/>
                    </a:xfrm>
                    <a:prstGeom prst="rect">
                      <a:avLst/>
                    </a:prstGeom>
                    <a:noFill/>
                    <a:ln>
                      <a:noFill/>
                    </a:ln>
                  </pic:spPr>
                </pic:pic>
              </a:graphicData>
            </a:graphic>
          </wp:inline>
        </w:drawing>
      </w:r>
    </w:p>
    <w:p w14:paraId="46BD80E2" w14:textId="4CCAF2DA" w:rsidR="007B3254" w:rsidRPr="007B3254" w:rsidRDefault="007B3254" w:rsidP="007B3254">
      <w:pPr>
        <w:pStyle w:val="ListParagraph"/>
        <w:rPr>
          <w:b/>
        </w:rPr>
      </w:pPr>
    </w:p>
    <w:p w14:paraId="590350F1" w14:textId="77777777" w:rsidR="005B66DF" w:rsidRPr="006B5B58" w:rsidRDefault="005B66DF" w:rsidP="005B66DF">
      <w:pPr>
        <w:ind w:firstLine="720"/>
        <w:rPr>
          <w:b/>
        </w:rPr>
      </w:pPr>
      <w:r w:rsidRPr="006B5B58">
        <w:rPr>
          <w:b/>
        </w:rPr>
        <w:t xml:space="preserve">Filter </w:t>
      </w:r>
      <w:r>
        <w:rPr>
          <w:b/>
        </w:rPr>
        <w:t>Orders</w:t>
      </w:r>
      <w:r w:rsidRPr="006B5B58">
        <w:rPr>
          <w:b/>
        </w:rPr>
        <w:t xml:space="preserve"> list</w:t>
      </w:r>
    </w:p>
    <w:p w14:paraId="4530FBE7" w14:textId="41684385" w:rsidR="005B66DF" w:rsidRDefault="005B66DF" w:rsidP="009D2AEB">
      <w:pPr>
        <w:ind w:left="720"/>
        <w:jc w:val="both"/>
      </w:pPr>
      <w:r>
        <w:t xml:space="preserve">This </w:t>
      </w:r>
      <w:r w:rsidR="00615944">
        <w:t xml:space="preserve">feature </w:t>
      </w:r>
      <w:r>
        <w:t xml:space="preserve">enables the </w:t>
      </w:r>
      <w:r w:rsidR="00615944">
        <w:t xml:space="preserve">carrier </w:t>
      </w:r>
      <w:r>
        <w:t xml:space="preserve">to search </w:t>
      </w:r>
      <w:r w:rsidR="00615944">
        <w:t xml:space="preserve">for </w:t>
      </w:r>
      <w:r>
        <w:t>the Orders based on different criteria</w:t>
      </w:r>
      <w:r w:rsidR="00615944">
        <w:t xml:space="preserve"> and the </w:t>
      </w:r>
      <w:r>
        <w:t xml:space="preserve">user </w:t>
      </w:r>
      <w:r w:rsidRPr="00D54F27">
        <w:t>can filter the list</w:t>
      </w:r>
      <w:r>
        <w:t xml:space="preserve"> of orders</w:t>
      </w:r>
      <w:r w:rsidRPr="00D54F27">
        <w:t xml:space="preserve"> using the </w:t>
      </w:r>
      <w:r>
        <w:t>Filter feature available in the page by selecting an option from filter d</w:t>
      </w:r>
      <w:r w:rsidRPr="00D54F27">
        <w:t>ropdown</w:t>
      </w:r>
      <w:r w:rsidRPr="00D54F27">
        <w:rPr>
          <w:noProof/>
          <w:lang w:eastAsia="en-IN"/>
        </w:rPr>
        <w:drawing>
          <wp:inline distT="0" distB="0" distL="0" distR="0" wp14:anchorId="6D17DEAD" wp14:editId="47C67EBF">
            <wp:extent cx="1552575" cy="2286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552575" cy="228600"/>
                    </a:xfrm>
                    <a:prstGeom prst="rect">
                      <a:avLst/>
                    </a:prstGeom>
                  </pic:spPr>
                </pic:pic>
              </a:graphicData>
            </a:graphic>
          </wp:inline>
        </w:drawing>
      </w:r>
      <w:r>
        <w:t>.</w:t>
      </w:r>
    </w:p>
    <w:p w14:paraId="52DDECA6" w14:textId="31DE5BE8" w:rsidR="0032230E" w:rsidRDefault="005B66DF" w:rsidP="009D2AEB">
      <w:pPr>
        <w:ind w:firstLine="720"/>
        <w:jc w:val="both"/>
      </w:pPr>
      <w:r>
        <w:rPr>
          <w:noProof/>
          <w:lang w:eastAsia="en-IN"/>
        </w:rPr>
        <w:drawing>
          <wp:inline distT="0" distB="0" distL="0" distR="0" wp14:anchorId="24F92E72" wp14:editId="067782B7">
            <wp:extent cx="5098211" cy="1716657"/>
            <wp:effectExtent l="0" t="0" r="7620" b="0"/>
            <wp:docPr id="75" name="Picture 75" descr="C:\Users\sivakumar.g\Desktop\NGL-Appointment\ScreenShots\CarrierScheduler\CS_USO_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ivakumar.g\Desktop\NGL-Appointment\ScreenShots\CarrierScheduler\CS_USO_Filter.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98211" cy="1716657"/>
                    </a:xfrm>
                    <a:prstGeom prst="rect">
                      <a:avLst/>
                    </a:prstGeom>
                    <a:noFill/>
                    <a:ln>
                      <a:noFill/>
                    </a:ln>
                  </pic:spPr>
                </pic:pic>
              </a:graphicData>
            </a:graphic>
          </wp:inline>
        </w:drawing>
      </w:r>
    </w:p>
    <w:p w14:paraId="51341888" w14:textId="77777777" w:rsidR="0032230E" w:rsidRPr="006F5680" w:rsidRDefault="0032230E" w:rsidP="006B5B58">
      <w:pPr>
        <w:ind w:left="720"/>
      </w:pPr>
    </w:p>
    <w:p w14:paraId="7A4D5C51" w14:textId="74A0040F" w:rsidR="006F5680" w:rsidRPr="006F5680" w:rsidRDefault="006F5680" w:rsidP="006F5680">
      <w:pPr>
        <w:pStyle w:val="ListParagraph"/>
        <w:numPr>
          <w:ilvl w:val="2"/>
          <w:numId w:val="1"/>
        </w:numPr>
        <w:rPr>
          <w:b/>
        </w:rPr>
      </w:pPr>
      <w:r w:rsidRPr="006F5680">
        <w:rPr>
          <w:b/>
        </w:rPr>
        <w:t>Booked Appointments</w:t>
      </w:r>
    </w:p>
    <w:p w14:paraId="01AC3ECC" w14:textId="581A9ECA" w:rsidR="00140E52" w:rsidRDefault="00DE3ED0" w:rsidP="002137A3">
      <w:pPr>
        <w:pStyle w:val="ListParagraph"/>
        <w:numPr>
          <w:ilvl w:val="0"/>
          <w:numId w:val="34"/>
        </w:numPr>
      </w:pPr>
      <w:r>
        <w:t>T</w:t>
      </w:r>
      <w:r w:rsidR="00140E52" w:rsidRPr="006F5680">
        <w:t>he</w:t>
      </w:r>
      <w:r w:rsidR="00140E52">
        <w:t xml:space="preserve"> </w:t>
      </w:r>
      <w:r w:rsidR="005C55F3" w:rsidRPr="005C55F3">
        <w:t xml:space="preserve">Booked Appointments </w:t>
      </w:r>
      <w:r>
        <w:t>tab has 2 grids that list the p</w:t>
      </w:r>
      <w:r w:rsidR="00140E52">
        <w:t xml:space="preserve">ickup and </w:t>
      </w:r>
      <w:r>
        <w:t>d</w:t>
      </w:r>
      <w:r w:rsidR="00140E52">
        <w:t xml:space="preserve">elivery </w:t>
      </w:r>
      <w:r>
        <w:t>o</w:t>
      </w:r>
      <w:r w:rsidR="00140E52">
        <w:t>rders</w:t>
      </w:r>
      <w:r w:rsidR="00140E52" w:rsidRPr="006F5680">
        <w:t xml:space="preserve"> </w:t>
      </w:r>
      <w:r>
        <w:t>for ones the appointment is already scheduled in the system.</w:t>
      </w:r>
    </w:p>
    <w:p w14:paraId="47F1C4C4" w14:textId="2A815AF0" w:rsidR="00140E52" w:rsidRDefault="00140E52" w:rsidP="002137A3">
      <w:pPr>
        <w:pStyle w:val="ListParagraph"/>
        <w:numPr>
          <w:ilvl w:val="0"/>
          <w:numId w:val="34"/>
        </w:numPr>
      </w:pPr>
      <w:r>
        <w:t xml:space="preserve">The </w:t>
      </w:r>
      <w:r w:rsidR="00DE3ED0">
        <w:t>1st o</w:t>
      </w:r>
      <w:r>
        <w:t xml:space="preserve">rders grid </w:t>
      </w:r>
      <w:r w:rsidR="00DE3ED0">
        <w:t>displays the list of p</w:t>
      </w:r>
      <w:r>
        <w:t xml:space="preserve">ickup orders and the </w:t>
      </w:r>
      <w:r w:rsidR="00DE3ED0">
        <w:t>2</w:t>
      </w:r>
      <w:r w:rsidR="00DE3ED0" w:rsidRPr="00DE3ED0">
        <w:rPr>
          <w:vertAlign w:val="superscript"/>
        </w:rPr>
        <w:t>nd</w:t>
      </w:r>
      <w:r w:rsidR="00DE3ED0">
        <w:t xml:space="preserve"> grid lists the delivery orders</w:t>
      </w:r>
      <w:r w:rsidR="00826CFE">
        <w:t>.</w:t>
      </w:r>
    </w:p>
    <w:p w14:paraId="2DF7A286" w14:textId="77777777" w:rsidR="00826CFE" w:rsidRDefault="00826CFE" w:rsidP="00826CFE">
      <w:pPr>
        <w:pStyle w:val="ListParagraph"/>
        <w:ind w:left="1080"/>
      </w:pPr>
    </w:p>
    <w:p w14:paraId="6D1395C0" w14:textId="50FBFCA8" w:rsidR="008C66C9" w:rsidRPr="00D54F27" w:rsidRDefault="004D7CA1" w:rsidP="008C66C9">
      <w:pPr>
        <w:pStyle w:val="ListParagraph"/>
        <w:ind w:left="1080"/>
      </w:pPr>
      <w:r>
        <w:rPr>
          <w:noProof/>
          <w:lang w:eastAsia="en-IN"/>
        </w:rPr>
        <w:drawing>
          <wp:inline distT="0" distB="0" distL="0" distR="0" wp14:anchorId="08E4CCB5" wp14:editId="58633F8D">
            <wp:extent cx="5322498" cy="1457864"/>
            <wp:effectExtent l="0" t="0" r="0" b="9525"/>
            <wp:docPr id="99" name="Picture 99" descr="C:\Users\sivakumar.g\Desktop\NGL-Appointment\ScreenShots\CarrierScheduler\CS_BA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ivakumar.g\Desktop\NGL-Appointment\ScreenShots\CarrierScheduler\CS_BA_View.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22498" cy="1457864"/>
                    </a:xfrm>
                    <a:prstGeom prst="rect">
                      <a:avLst/>
                    </a:prstGeom>
                    <a:noFill/>
                    <a:ln>
                      <a:noFill/>
                    </a:ln>
                  </pic:spPr>
                </pic:pic>
              </a:graphicData>
            </a:graphic>
          </wp:inline>
        </w:drawing>
      </w:r>
    </w:p>
    <w:p w14:paraId="211676F0" w14:textId="70DBB84D" w:rsidR="00140E52" w:rsidRPr="00714061" w:rsidRDefault="00140E52" w:rsidP="00140E52">
      <w:pPr>
        <w:ind w:firstLine="720"/>
        <w:rPr>
          <w:b/>
        </w:rPr>
      </w:pPr>
      <w:r w:rsidRPr="00714061">
        <w:rPr>
          <w:b/>
        </w:rPr>
        <w:t>Edit</w:t>
      </w:r>
      <w:r w:rsidR="00110057">
        <w:rPr>
          <w:b/>
        </w:rPr>
        <w:t>/Update</w:t>
      </w:r>
      <w:r w:rsidRPr="00714061">
        <w:rPr>
          <w:b/>
        </w:rPr>
        <w:t xml:space="preserve"> </w:t>
      </w:r>
      <w:r w:rsidR="000B2644">
        <w:rPr>
          <w:b/>
        </w:rPr>
        <w:t>Appointment for Orders</w:t>
      </w:r>
    </w:p>
    <w:p w14:paraId="75DD9699" w14:textId="08785BA0" w:rsidR="00140E52" w:rsidRDefault="00140E52" w:rsidP="002137A3">
      <w:pPr>
        <w:pStyle w:val="ListParagraph"/>
        <w:numPr>
          <w:ilvl w:val="0"/>
          <w:numId w:val="35"/>
        </w:numPr>
        <w:spacing w:after="0"/>
        <w:jc w:val="both"/>
      </w:pPr>
      <w:r>
        <w:t xml:space="preserve">The </w:t>
      </w:r>
      <w:r w:rsidR="00B77AFD">
        <w:t>carrier</w:t>
      </w:r>
      <w:r>
        <w:t xml:space="preserve"> can edit </w:t>
      </w:r>
      <w:r w:rsidR="00B77AFD">
        <w:t>a</w:t>
      </w:r>
      <w:r w:rsidR="0010402D">
        <w:t xml:space="preserve">ppointment for an </w:t>
      </w:r>
      <w:r w:rsidR="00B77AFD">
        <w:t>b</w:t>
      </w:r>
      <w:r w:rsidR="0010402D">
        <w:t xml:space="preserve">ooked </w:t>
      </w:r>
      <w:r w:rsidR="00B77AFD">
        <w:t>p</w:t>
      </w:r>
      <w:r>
        <w:t xml:space="preserve">ickup </w:t>
      </w:r>
      <w:r w:rsidR="00B77AFD">
        <w:t>or d</w:t>
      </w:r>
      <w:r>
        <w:t xml:space="preserve">elivery Orders by clicking on </w:t>
      </w:r>
      <w:r w:rsidRPr="00D54F27">
        <w:t>edit</w:t>
      </w:r>
      <w:r w:rsidRPr="00D54F27">
        <w:rPr>
          <w:noProof/>
          <w:lang w:eastAsia="en-IN"/>
        </w:rPr>
        <w:t xml:space="preserve"> </w:t>
      </w:r>
      <w:r w:rsidRPr="00D54F27">
        <w:rPr>
          <w:noProof/>
          <w:lang w:eastAsia="en-IN"/>
        </w:rPr>
        <w:drawing>
          <wp:inline distT="0" distB="0" distL="0" distR="0" wp14:anchorId="3E1AD6C3" wp14:editId="26ADC537">
            <wp:extent cx="209550" cy="1714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09550" cy="171450"/>
                    </a:xfrm>
                    <a:prstGeom prst="rect">
                      <a:avLst/>
                    </a:prstGeom>
                  </pic:spPr>
                </pic:pic>
              </a:graphicData>
            </a:graphic>
          </wp:inline>
        </w:drawing>
      </w:r>
      <w:r w:rsidRPr="00D54F27">
        <w:t xml:space="preserve"> button </w:t>
      </w:r>
      <w:r>
        <w:t xml:space="preserve">available in each row of </w:t>
      </w:r>
      <w:r w:rsidR="00B77AFD">
        <w:t>o</w:t>
      </w:r>
      <w:r>
        <w:t xml:space="preserve">rders list in </w:t>
      </w:r>
      <w:r w:rsidR="00B77AFD">
        <w:t>the grid.</w:t>
      </w:r>
    </w:p>
    <w:p w14:paraId="50E75B60" w14:textId="299FCD26" w:rsidR="00140E52" w:rsidRDefault="00B77AFD" w:rsidP="002137A3">
      <w:pPr>
        <w:pStyle w:val="ListParagraph"/>
        <w:numPr>
          <w:ilvl w:val="0"/>
          <w:numId w:val="35"/>
        </w:numPr>
        <w:spacing w:after="0"/>
        <w:jc w:val="both"/>
      </w:pPr>
      <w:r>
        <w:t xml:space="preserve">The carrier </w:t>
      </w:r>
      <w:r w:rsidR="00140E52">
        <w:t xml:space="preserve">can click on edit button </w:t>
      </w:r>
      <w:r>
        <w:t>for the p</w:t>
      </w:r>
      <w:r w:rsidR="0010402D">
        <w:t xml:space="preserve">opup </w:t>
      </w:r>
      <w:r>
        <w:t xml:space="preserve">window to open </w:t>
      </w:r>
      <w:r w:rsidR="0010402D">
        <w:t xml:space="preserve">with the Order </w:t>
      </w:r>
      <w:r>
        <w:t>d</w:t>
      </w:r>
      <w:r w:rsidR="0010402D">
        <w:t xml:space="preserve">etails and the </w:t>
      </w:r>
      <w:r>
        <w:t>a</w:t>
      </w:r>
      <w:r w:rsidR="0010402D">
        <w:t xml:space="preserve">vailable </w:t>
      </w:r>
      <w:r>
        <w:t>a</w:t>
      </w:r>
      <w:r w:rsidR="0010402D">
        <w:t xml:space="preserve">ppointments for </w:t>
      </w:r>
      <w:r>
        <w:t xml:space="preserve">the </w:t>
      </w:r>
      <w:r w:rsidR="0010402D">
        <w:t>orders.</w:t>
      </w:r>
    </w:p>
    <w:p w14:paraId="62A8F254" w14:textId="30BD5B3A" w:rsidR="0010402D" w:rsidRDefault="00B77AFD" w:rsidP="002137A3">
      <w:pPr>
        <w:pStyle w:val="ListParagraph"/>
        <w:numPr>
          <w:ilvl w:val="0"/>
          <w:numId w:val="35"/>
        </w:numPr>
        <w:spacing w:after="0"/>
        <w:jc w:val="both"/>
      </w:pPr>
      <w:r>
        <w:t xml:space="preserve">Once the </w:t>
      </w:r>
      <w:r w:rsidR="0010402D">
        <w:t xml:space="preserve">available appointments </w:t>
      </w:r>
      <w:r>
        <w:t xml:space="preserve">are displayed, </w:t>
      </w:r>
      <w:r w:rsidR="0010402D">
        <w:t xml:space="preserve">list </w:t>
      </w:r>
      <w:r>
        <w:t xml:space="preserve">carrier </w:t>
      </w:r>
      <w:r w:rsidR="0010402D">
        <w:t xml:space="preserve">can select updated </w:t>
      </w:r>
      <w:r>
        <w:t>appointment time slot</w:t>
      </w:r>
      <w:r w:rsidR="0010402D">
        <w:t xml:space="preserve"> by clicking the “Book Appt” </w:t>
      </w:r>
      <w:r>
        <w:t xml:space="preserve">button </w:t>
      </w:r>
      <w:r w:rsidR="0010402D">
        <w:t xml:space="preserve">in </w:t>
      </w:r>
      <w:r>
        <w:t xml:space="preserve">particular </w:t>
      </w:r>
      <w:r w:rsidR="0010402D">
        <w:t>row of the Appointments list</w:t>
      </w:r>
      <w:r w:rsidR="00D058E7">
        <w:t xml:space="preserve"> as </w:t>
      </w:r>
      <w:r>
        <w:t>seen in screenshot below.</w:t>
      </w:r>
    </w:p>
    <w:p w14:paraId="7AAC7D0C" w14:textId="0708E7B4" w:rsidR="00140E52" w:rsidRDefault="008D2F19" w:rsidP="008D2F19">
      <w:pPr>
        <w:ind w:left="1440"/>
        <w:jc w:val="both"/>
      </w:pPr>
      <w:r>
        <w:rPr>
          <w:noProof/>
          <w:lang w:eastAsia="en-IN"/>
        </w:rPr>
        <w:drawing>
          <wp:inline distT="0" distB="0" distL="0" distR="0" wp14:anchorId="2FB42957" wp14:editId="257FC333">
            <wp:extent cx="5149970" cy="1846053"/>
            <wp:effectExtent l="0" t="0" r="0" b="1905"/>
            <wp:docPr id="117" name="Picture 117" descr="C:\Users\sivakumar.g\Desktop\NGL-Appointment\ScreenShots\CarrierScheduler\CS_BA_EditAp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ivakumar.g\Desktop\NGL-Appointment\ScreenShots\CarrierScheduler\CS_BA_EditAppt.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49970" cy="1846053"/>
                    </a:xfrm>
                    <a:prstGeom prst="rect">
                      <a:avLst/>
                    </a:prstGeom>
                    <a:noFill/>
                    <a:ln>
                      <a:noFill/>
                    </a:ln>
                  </pic:spPr>
                </pic:pic>
              </a:graphicData>
            </a:graphic>
          </wp:inline>
        </w:drawing>
      </w:r>
    </w:p>
    <w:p w14:paraId="46461DBC" w14:textId="13090FB7" w:rsidR="00140E52" w:rsidRPr="0032230E" w:rsidRDefault="00373928" w:rsidP="00140E52">
      <w:pPr>
        <w:pStyle w:val="ListParagraph"/>
        <w:jc w:val="both"/>
        <w:rPr>
          <w:b/>
        </w:rPr>
      </w:pPr>
      <w:r>
        <w:rPr>
          <w:b/>
        </w:rPr>
        <w:t>Delete</w:t>
      </w:r>
      <w:r w:rsidR="00140E52" w:rsidRPr="0032230E">
        <w:rPr>
          <w:b/>
        </w:rPr>
        <w:t xml:space="preserve"> Appointment</w:t>
      </w:r>
    </w:p>
    <w:p w14:paraId="0AEF9030" w14:textId="3E2220E7" w:rsidR="00140E52" w:rsidRDefault="00140E52" w:rsidP="00B77AFD">
      <w:pPr>
        <w:ind w:left="720"/>
      </w:pPr>
      <w:r>
        <w:t xml:space="preserve">The </w:t>
      </w:r>
      <w:r w:rsidR="00B77AFD">
        <w:t>carrier</w:t>
      </w:r>
      <w:r>
        <w:t xml:space="preserve"> can </w:t>
      </w:r>
      <w:r w:rsidR="003B1F49">
        <w:t xml:space="preserve">delete by clicking on Delete  </w:t>
      </w:r>
      <w:r w:rsidR="003B1F49" w:rsidRPr="00D54F27">
        <w:rPr>
          <w:noProof/>
          <w:lang w:eastAsia="en-IN"/>
        </w:rPr>
        <w:drawing>
          <wp:inline distT="0" distB="0" distL="0" distR="0" wp14:anchorId="1C971FFC" wp14:editId="6CB2BF31">
            <wp:extent cx="209550" cy="1809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09550" cy="180975"/>
                    </a:xfrm>
                    <a:prstGeom prst="rect">
                      <a:avLst/>
                    </a:prstGeom>
                  </pic:spPr>
                </pic:pic>
              </a:graphicData>
            </a:graphic>
          </wp:inline>
        </w:drawing>
      </w:r>
      <w:r>
        <w:t xml:space="preserve"> </w:t>
      </w:r>
      <w:r w:rsidR="003B1F49">
        <w:t xml:space="preserve"> button of an </w:t>
      </w:r>
      <w:r w:rsidR="00B77AFD">
        <w:t>order</w:t>
      </w:r>
      <w:r w:rsidR="003B1F49">
        <w:t xml:space="preserve"> in the list of the </w:t>
      </w:r>
      <w:r w:rsidR="00B77AFD">
        <w:t>o</w:t>
      </w:r>
      <w:r w:rsidR="003B1F49">
        <w:t>rders</w:t>
      </w:r>
      <w:r w:rsidR="00B77AFD">
        <w:t xml:space="preserve"> only </w:t>
      </w:r>
      <w:r w:rsidR="003B1F49">
        <w:t>if the</w:t>
      </w:r>
      <w:r w:rsidR="00B77AFD">
        <w:t>y</w:t>
      </w:r>
      <w:r w:rsidR="003B1F49">
        <w:t xml:space="preserve"> </w:t>
      </w:r>
      <w:r w:rsidR="003B1F49" w:rsidRPr="003B1F49">
        <w:t xml:space="preserve">permission </w:t>
      </w:r>
      <w:r w:rsidR="003B1F49">
        <w:t xml:space="preserve">to </w:t>
      </w:r>
      <w:r w:rsidR="00B77AFD">
        <w:t>d</w:t>
      </w:r>
      <w:r w:rsidR="003B1F49">
        <w:t xml:space="preserve">elete particular </w:t>
      </w:r>
      <w:r w:rsidR="00B77AFD">
        <w:t>b</w:t>
      </w:r>
      <w:r w:rsidR="003B1F49">
        <w:t xml:space="preserve">ooked </w:t>
      </w:r>
      <w:r w:rsidR="00B77AFD">
        <w:t>o</w:t>
      </w:r>
      <w:r w:rsidR="003B1F49">
        <w:t xml:space="preserve">rder </w:t>
      </w:r>
      <w:r w:rsidR="00B77AFD">
        <w:t>a</w:t>
      </w:r>
      <w:r w:rsidR="003B1F49">
        <w:t>ppointment</w:t>
      </w:r>
      <w:r w:rsidR="00B77AFD">
        <w:t>.</w:t>
      </w:r>
    </w:p>
    <w:p w14:paraId="05CAF198" w14:textId="77777777" w:rsidR="003B1F49" w:rsidRDefault="003B1F49" w:rsidP="003B1F49">
      <w:pPr>
        <w:pStyle w:val="ListParagraph"/>
        <w:ind w:left="1440"/>
      </w:pPr>
    </w:p>
    <w:p w14:paraId="00B3C220" w14:textId="1405A817" w:rsidR="00140E52" w:rsidRDefault="003B1F49" w:rsidP="00140E52">
      <w:pPr>
        <w:pStyle w:val="ListParagraph"/>
        <w:ind w:left="1440"/>
      </w:pPr>
      <w:r>
        <w:rPr>
          <w:noProof/>
          <w:lang w:eastAsia="en-IN"/>
        </w:rPr>
        <w:drawing>
          <wp:inline distT="0" distB="0" distL="0" distR="0" wp14:anchorId="28D03B45" wp14:editId="305C5FE1">
            <wp:extent cx="4942936" cy="1535502"/>
            <wp:effectExtent l="0" t="0" r="0" b="7620"/>
            <wp:docPr id="94" name="Picture 94" descr="C:\Users\sivakumar.g\Desktop\NGL-Appointment\ScreenShots\CarrierScheduler\CS_BA_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ivakumar.g\Desktop\NGL-Appointment\ScreenShots\CarrierScheduler\CS_BA_delet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42936" cy="1535502"/>
                    </a:xfrm>
                    <a:prstGeom prst="rect">
                      <a:avLst/>
                    </a:prstGeom>
                    <a:noFill/>
                    <a:ln>
                      <a:noFill/>
                    </a:ln>
                  </pic:spPr>
                </pic:pic>
              </a:graphicData>
            </a:graphic>
          </wp:inline>
        </w:drawing>
      </w:r>
    </w:p>
    <w:p w14:paraId="6B5EC9C6" w14:textId="77777777" w:rsidR="002B515B" w:rsidRDefault="002B515B" w:rsidP="00140E52">
      <w:pPr>
        <w:pStyle w:val="ListParagraph"/>
        <w:ind w:left="1440"/>
      </w:pPr>
    </w:p>
    <w:p w14:paraId="65557DB5" w14:textId="77777777" w:rsidR="002B515B" w:rsidRDefault="002B515B" w:rsidP="002B515B">
      <w:pPr>
        <w:pStyle w:val="ListParagraph"/>
        <w:rPr>
          <w:b/>
        </w:rPr>
      </w:pPr>
      <w:r w:rsidRPr="007B3254">
        <w:rPr>
          <w:b/>
        </w:rPr>
        <w:t>Request for Book Appointment</w:t>
      </w:r>
    </w:p>
    <w:p w14:paraId="1BC472A1" w14:textId="2F741762" w:rsidR="002B515B" w:rsidRDefault="002B515B" w:rsidP="002137A3">
      <w:pPr>
        <w:pStyle w:val="ListParagraph"/>
        <w:numPr>
          <w:ilvl w:val="0"/>
          <w:numId w:val="37"/>
        </w:numPr>
      </w:pPr>
      <w:r>
        <w:t xml:space="preserve">The </w:t>
      </w:r>
      <w:r w:rsidR="00B77AFD">
        <w:t>carrier</w:t>
      </w:r>
      <w:r>
        <w:t xml:space="preserve"> can Request an </w:t>
      </w:r>
      <w:r w:rsidR="00B77AFD">
        <w:t>a</w:t>
      </w:r>
      <w:r>
        <w:t>ppointment</w:t>
      </w:r>
      <w:r w:rsidR="00E41A91">
        <w:t xml:space="preserve"> and also the </w:t>
      </w:r>
      <w:r w:rsidR="00E41A91" w:rsidRPr="003B1F49">
        <w:t>permission</w:t>
      </w:r>
      <w:r w:rsidR="00E41A91">
        <w:t xml:space="preserve"> </w:t>
      </w:r>
      <w:r w:rsidR="00B77AFD">
        <w:t>to e</w:t>
      </w:r>
      <w:r w:rsidR="00E41A91">
        <w:t xml:space="preserve">dit </w:t>
      </w:r>
      <w:r w:rsidR="00B77AFD">
        <w:t>&amp; d</w:t>
      </w:r>
      <w:r w:rsidR="00E41A91">
        <w:t xml:space="preserve">elete the Booked Appointments of an </w:t>
      </w:r>
      <w:r w:rsidR="00B77AFD">
        <w:t>o</w:t>
      </w:r>
      <w:r w:rsidR="00E41A91">
        <w:t>rders</w:t>
      </w:r>
      <w:r>
        <w:t xml:space="preserve"> by clicking the </w:t>
      </w:r>
      <w:r w:rsidR="00E41A91">
        <w:t xml:space="preserve">Edit </w:t>
      </w:r>
      <w:r w:rsidR="00390E6A" w:rsidRPr="00D54F27">
        <w:rPr>
          <w:noProof/>
          <w:lang w:eastAsia="en-IN"/>
        </w:rPr>
        <w:drawing>
          <wp:inline distT="0" distB="0" distL="0" distR="0" wp14:anchorId="4AA44A7E" wp14:editId="1BCA9539">
            <wp:extent cx="209550" cy="171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09550" cy="171450"/>
                    </a:xfrm>
                    <a:prstGeom prst="rect">
                      <a:avLst/>
                    </a:prstGeom>
                  </pic:spPr>
                </pic:pic>
              </a:graphicData>
            </a:graphic>
          </wp:inline>
        </w:drawing>
      </w:r>
      <w:r w:rsidR="00390E6A">
        <w:t xml:space="preserve"> </w:t>
      </w:r>
      <w:r w:rsidR="00B77AFD">
        <w:t xml:space="preserve">or </w:t>
      </w:r>
      <w:r w:rsidR="00E41A91">
        <w:t>Delete</w:t>
      </w:r>
      <w:r>
        <w:t xml:space="preserve"> </w:t>
      </w:r>
      <w:r w:rsidR="00390E6A" w:rsidRPr="00D54F27">
        <w:rPr>
          <w:noProof/>
          <w:lang w:eastAsia="en-IN"/>
        </w:rPr>
        <w:drawing>
          <wp:inline distT="0" distB="0" distL="0" distR="0" wp14:anchorId="4C043B25" wp14:editId="595DE7D6">
            <wp:extent cx="209550" cy="180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09550" cy="180975"/>
                    </a:xfrm>
                    <a:prstGeom prst="rect">
                      <a:avLst/>
                    </a:prstGeom>
                  </pic:spPr>
                </pic:pic>
              </a:graphicData>
            </a:graphic>
          </wp:inline>
        </w:drawing>
      </w:r>
      <w:r w:rsidR="00390E6A">
        <w:t xml:space="preserve"> </w:t>
      </w:r>
      <w:r>
        <w:t>button available in the each row of the orders list</w:t>
      </w:r>
      <w:r w:rsidR="00B77AFD">
        <w:t>.</w:t>
      </w:r>
    </w:p>
    <w:p w14:paraId="5A6E5737" w14:textId="1FD543D3" w:rsidR="002B515B" w:rsidRDefault="00B77AFD" w:rsidP="002137A3">
      <w:pPr>
        <w:pStyle w:val="ListParagraph"/>
        <w:numPr>
          <w:ilvl w:val="0"/>
          <w:numId w:val="37"/>
        </w:numPr>
      </w:pPr>
      <w:r>
        <w:t>Once the carrier</w:t>
      </w:r>
      <w:r w:rsidR="002B515B">
        <w:t xml:space="preserve"> clicks </w:t>
      </w:r>
      <w:r w:rsidR="00EB1E48">
        <w:t>Edit or Delete</w:t>
      </w:r>
      <w:r w:rsidR="002B515B">
        <w:t xml:space="preserve"> button</w:t>
      </w:r>
      <w:r>
        <w:t xml:space="preserve"> and </w:t>
      </w:r>
      <w:r w:rsidR="002B515B">
        <w:t xml:space="preserve">if the </w:t>
      </w:r>
      <w:r>
        <w:t xml:space="preserve">relevant permission to edit or delete is not available, </w:t>
      </w:r>
      <w:r w:rsidR="002B515B">
        <w:t>Email Request popup will display with request Subject, body and comments box of the email as in the screenshot</w:t>
      </w:r>
      <w:r w:rsidRPr="00B77AFD">
        <w:t xml:space="preserve"> </w:t>
      </w:r>
      <w:r>
        <w:t>below.</w:t>
      </w:r>
    </w:p>
    <w:p w14:paraId="5614B2D2" w14:textId="3C23BD4F" w:rsidR="002B515B" w:rsidRDefault="00B77AFD" w:rsidP="002137A3">
      <w:pPr>
        <w:pStyle w:val="ListParagraph"/>
        <w:numPr>
          <w:ilvl w:val="0"/>
          <w:numId w:val="37"/>
        </w:numPr>
      </w:pPr>
      <w:r>
        <w:t xml:space="preserve">Once the comments are entered as part of the </w:t>
      </w:r>
      <w:r w:rsidR="002B515B">
        <w:t>email request</w:t>
      </w:r>
      <w:r>
        <w:t>,</w:t>
      </w:r>
      <w:r w:rsidR="002B515B">
        <w:t xml:space="preserve"> </w:t>
      </w:r>
      <w:r>
        <w:t xml:space="preserve">carrier </w:t>
      </w:r>
      <w:r w:rsidR="002B515B">
        <w:t xml:space="preserve">can send the email by clicking the “Submit Request”  or can cancel </w:t>
      </w:r>
      <w:r>
        <w:t xml:space="preserve">by </w:t>
      </w:r>
      <w:r w:rsidR="002B515B">
        <w:t>closing the popup</w:t>
      </w:r>
      <w:r>
        <w:t xml:space="preserve"> window.</w:t>
      </w:r>
    </w:p>
    <w:p w14:paraId="3212CFEB" w14:textId="38294530" w:rsidR="002B515B" w:rsidRPr="002B515B" w:rsidRDefault="00373928" w:rsidP="00373928">
      <w:pPr>
        <w:ind w:left="1440"/>
      </w:pPr>
      <w:r>
        <w:rPr>
          <w:noProof/>
          <w:lang w:eastAsia="en-IN"/>
        </w:rPr>
        <w:drawing>
          <wp:inline distT="0" distB="0" distL="0" distR="0" wp14:anchorId="448FB0F8" wp14:editId="14E96B48">
            <wp:extent cx="4942936" cy="1794294"/>
            <wp:effectExtent l="0" t="0" r="0" b="0"/>
            <wp:docPr id="93" name="Picture 93" descr="C:\Users\sivakumar.g\Desktop\NGL-Appointment\ScreenShots\CarrierScheduler\CS_BA_Email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ivakumar.g\Desktop\NGL-Appointment\ScreenShots\CarrierScheduler\CS_BA_EmailReq.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48283" cy="1796235"/>
                    </a:xfrm>
                    <a:prstGeom prst="rect">
                      <a:avLst/>
                    </a:prstGeom>
                    <a:noFill/>
                    <a:ln>
                      <a:noFill/>
                    </a:ln>
                  </pic:spPr>
                </pic:pic>
              </a:graphicData>
            </a:graphic>
          </wp:inline>
        </w:drawing>
      </w:r>
    </w:p>
    <w:p w14:paraId="0B2B0671" w14:textId="77777777" w:rsidR="00140E52" w:rsidRPr="006B5B58" w:rsidRDefault="00140E52" w:rsidP="00140E52">
      <w:pPr>
        <w:ind w:firstLine="720"/>
        <w:rPr>
          <w:b/>
        </w:rPr>
      </w:pPr>
      <w:r w:rsidRPr="006B5B58">
        <w:rPr>
          <w:b/>
        </w:rPr>
        <w:t xml:space="preserve">Filter </w:t>
      </w:r>
      <w:r>
        <w:rPr>
          <w:b/>
        </w:rPr>
        <w:t>Orders</w:t>
      </w:r>
      <w:r w:rsidRPr="006B5B58">
        <w:rPr>
          <w:b/>
        </w:rPr>
        <w:t xml:space="preserve"> list</w:t>
      </w:r>
    </w:p>
    <w:p w14:paraId="0CA2D51A" w14:textId="10D11EAC" w:rsidR="00140E52" w:rsidRDefault="00140E52" w:rsidP="002137A3">
      <w:pPr>
        <w:pStyle w:val="ListParagraph"/>
        <w:numPr>
          <w:ilvl w:val="0"/>
          <w:numId w:val="30"/>
        </w:numPr>
        <w:jc w:val="both"/>
      </w:pPr>
      <w:r>
        <w:t xml:space="preserve">This </w:t>
      </w:r>
      <w:r w:rsidR="00B77AFD">
        <w:t>feature</w:t>
      </w:r>
      <w:r>
        <w:t xml:space="preserve"> enables the </w:t>
      </w:r>
      <w:r w:rsidR="00B77AFD">
        <w:t xml:space="preserve">carrier </w:t>
      </w:r>
      <w:r>
        <w:t xml:space="preserve">to search the Orders based on different </w:t>
      </w:r>
      <w:r w:rsidR="00B77AFD">
        <w:t xml:space="preserve">search </w:t>
      </w:r>
      <w:r>
        <w:t>criteria</w:t>
      </w:r>
      <w:r w:rsidR="00B77AFD">
        <w:t>.</w:t>
      </w:r>
    </w:p>
    <w:p w14:paraId="5DD60053" w14:textId="03D28020" w:rsidR="00140E52" w:rsidRDefault="00B77AFD" w:rsidP="002137A3">
      <w:pPr>
        <w:pStyle w:val="ListParagraph"/>
        <w:numPr>
          <w:ilvl w:val="0"/>
          <w:numId w:val="30"/>
        </w:numPr>
        <w:jc w:val="both"/>
      </w:pPr>
      <w:r>
        <w:t xml:space="preserve">The carrier </w:t>
      </w:r>
      <w:r w:rsidR="00140E52" w:rsidRPr="00D54F27">
        <w:t>can filter the list</w:t>
      </w:r>
      <w:r w:rsidR="00140E52">
        <w:t xml:space="preserve"> of orders</w:t>
      </w:r>
      <w:r w:rsidR="00140E52" w:rsidRPr="00D54F27">
        <w:t xml:space="preserve"> using the </w:t>
      </w:r>
      <w:r w:rsidR="00140E52">
        <w:t>Filter feature available in the page by selecting an option from filter d</w:t>
      </w:r>
      <w:r w:rsidR="00140E52" w:rsidRPr="00D54F27">
        <w:t>ropdown</w:t>
      </w:r>
      <w:r w:rsidR="00140E52" w:rsidRPr="00D54F27">
        <w:rPr>
          <w:noProof/>
          <w:lang w:eastAsia="en-IN"/>
        </w:rPr>
        <w:drawing>
          <wp:inline distT="0" distB="0" distL="0" distR="0" wp14:anchorId="0E8154E8" wp14:editId="12A2F145">
            <wp:extent cx="1552575" cy="2286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552575" cy="228600"/>
                    </a:xfrm>
                    <a:prstGeom prst="rect">
                      <a:avLst/>
                    </a:prstGeom>
                  </pic:spPr>
                </pic:pic>
              </a:graphicData>
            </a:graphic>
          </wp:inline>
        </w:drawing>
      </w:r>
      <w:r w:rsidR="00140E52">
        <w:t>.</w:t>
      </w:r>
    </w:p>
    <w:p w14:paraId="75D76959" w14:textId="77777777" w:rsidR="00140E52" w:rsidRDefault="00140E52" w:rsidP="00140E52">
      <w:pPr>
        <w:pStyle w:val="ListParagraph"/>
        <w:ind w:left="1080"/>
        <w:jc w:val="both"/>
      </w:pPr>
    </w:p>
    <w:p w14:paraId="63F160C8" w14:textId="3C9893BF" w:rsidR="00140E52" w:rsidRDefault="003A6850" w:rsidP="003A6850">
      <w:pPr>
        <w:ind w:left="720" w:firstLine="720"/>
        <w:jc w:val="both"/>
      </w:pPr>
      <w:r>
        <w:rPr>
          <w:noProof/>
          <w:lang w:eastAsia="en-IN"/>
        </w:rPr>
        <w:drawing>
          <wp:inline distT="0" distB="0" distL="0" distR="0" wp14:anchorId="706A4751" wp14:editId="018F485C">
            <wp:extent cx="5029200" cy="1664898"/>
            <wp:effectExtent l="0" t="0" r="0" b="0"/>
            <wp:docPr id="90" name="Picture 90" descr="C:\Users\sivakumar.g\Desktop\NGL-Appointment\ScreenShots\CarrierScheduler\CS_BA_fil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ivakumar.g\Desktop\NGL-Appointment\ScreenShots\CarrierScheduler\CS_BA_filters.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29321" cy="1664938"/>
                    </a:xfrm>
                    <a:prstGeom prst="rect">
                      <a:avLst/>
                    </a:prstGeom>
                    <a:noFill/>
                    <a:ln>
                      <a:noFill/>
                    </a:ln>
                  </pic:spPr>
                </pic:pic>
              </a:graphicData>
            </a:graphic>
          </wp:inline>
        </w:drawing>
      </w:r>
    </w:p>
    <w:p w14:paraId="619B8B00" w14:textId="77777777" w:rsidR="00A92B7F" w:rsidRPr="005810BE" w:rsidRDefault="00A92B7F" w:rsidP="00140E52">
      <w:pPr>
        <w:ind w:left="720"/>
      </w:pPr>
    </w:p>
    <w:sectPr w:rsidR="00A92B7F" w:rsidRPr="005810BE" w:rsidSect="00A918A6">
      <w:headerReference w:type="default" r:id="rId84"/>
      <w:footerReference w:type="default" r:id="rId8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47A921" w14:textId="77777777" w:rsidR="00F43DE1" w:rsidRDefault="00F43DE1" w:rsidP="007437FE">
      <w:pPr>
        <w:spacing w:after="0" w:line="240" w:lineRule="auto"/>
      </w:pPr>
      <w:r>
        <w:separator/>
      </w:r>
    </w:p>
  </w:endnote>
  <w:endnote w:type="continuationSeparator" w:id="0">
    <w:p w14:paraId="51D36F68" w14:textId="77777777" w:rsidR="00F43DE1" w:rsidRDefault="00F43DE1" w:rsidP="007437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27023628"/>
      <w:docPartObj>
        <w:docPartGallery w:val="Page Numbers (Bottom of Page)"/>
        <w:docPartUnique/>
      </w:docPartObj>
    </w:sdtPr>
    <w:sdtEndPr>
      <w:rPr>
        <w:i/>
        <w:noProof/>
        <w:sz w:val="20"/>
      </w:rPr>
    </w:sdtEndPr>
    <w:sdtContent>
      <w:p w14:paraId="4ED51A43" w14:textId="77777777" w:rsidR="005B5A6A" w:rsidRDefault="005B5A6A">
        <w:pPr>
          <w:pStyle w:val="Footer"/>
          <w:jc w:val="right"/>
          <w:rPr>
            <w:noProof/>
          </w:rPr>
        </w:pPr>
        <w:r>
          <w:fldChar w:fldCharType="begin"/>
        </w:r>
        <w:r>
          <w:instrText xml:space="preserve"> PAGE   \* MERGEFORMAT </w:instrText>
        </w:r>
        <w:r>
          <w:fldChar w:fldCharType="separate"/>
        </w:r>
        <w:r w:rsidR="00310972">
          <w:rPr>
            <w:noProof/>
          </w:rPr>
          <w:t>15</w:t>
        </w:r>
        <w:r>
          <w:rPr>
            <w:noProof/>
          </w:rPr>
          <w:fldChar w:fldCharType="end"/>
        </w:r>
      </w:p>
      <w:p w14:paraId="7F80F598" w14:textId="2655442A" w:rsidR="005B5A6A" w:rsidRDefault="005B5A6A" w:rsidP="003248A5">
        <w:pPr>
          <w:pStyle w:val="Footer"/>
          <w:rPr>
            <w:rFonts w:ascii="Arial" w:hAnsi="Arial"/>
            <w:i/>
            <w:noProof/>
            <w:sz w:val="16"/>
            <w:szCs w:val="16"/>
          </w:rPr>
        </w:pPr>
        <w:r w:rsidRPr="00AD28AE">
          <w:rPr>
            <w:rFonts w:ascii="Arial" w:hAnsi="Arial"/>
            <w:i/>
            <w:noProof/>
            <w:sz w:val="16"/>
            <w:szCs w:val="16"/>
          </w:rPr>
          <w:t>IQSS/ISMS/</w:t>
        </w:r>
        <w:r>
          <w:rPr>
            <w:rFonts w:ascii="Arial" w:hAnsi="Arial"/>
            <w:i/>
            <w:noProof/>
            <w:sz w:val="16"/>
            <w:szCs w:val="16"/>
          </w:rPr>
          <w:t>UDOC</w:t>
        </w:r>
        <w:r w:rsidRPr="00AD28AE">
          <w:rPr>
            <w:rFonts w:ascii="Arial" w:hAnsi="Arial"/>
            <w:i/>
            <w:noProof/>
            <w:sz w:val="16"/>
            <w:szCs w:val="16"/>
          </w:rPr>
          <w:t>/</w:t>
        </w:r>
        <w:r>
          <w:rPr>
            <w:rFonts w:ascii="Arial" w:hAnsi="Arial"/>
            <w:i/>
            <w:noProof/>
            <w:sz w:val="16"/>
            <w:szCs w:val="16"/>
          </w:rPr>
          <w:t>CVS</w:t>
        </w:r>
        <w:r w:rsidRPr="00AD28AE">
          <w:rPr>
            <w:rFonts w:ascii="Arial" w:hAnsi="Arial"/>
            <w:i/>
            <w:noProof/>
            <w:sz w:val="16"/>
            <w:szCs w:val="16"/>
          </w:rPr>
          <w:t>-1-</w:t>
        </w:r>
        <w:r>
          <w:rPr>
            <w:rFonts w:ascii="Arial" w:hAnsi="Arial"/>
            <w:i/>
            <w:noProof/>
            <w:sz w:val="16"/>
            <w:szCs w:val="16"/>
          </w:rPr>
          <w:t xml:space="preserve">0.0/REV01 </w:t>
        </w:r>
      </w:p>
      <w:p w14:paraId="605D665D" w14:textId="115AC25B" w:rsidR="005B5A6A" w:rsidRPr="00BF71A2" w:rsidRDefault="005B5A6A" w:rsidP="003248A5">
        <w:pPr>
          <w:pStyle w:val="Footer"/>
          <w:jc w:val="right"/>
          <w:rPr>
            <w:i/>
            <w:sz w:val="20"/>
          </w:rPr>
        </w:pPr>
        <w:r w:rsidRPr="00BF71A2">
          <w:rPr>
            <w:i/>
            <w:noProof/>
            <w:sz w:val="20"/>
          </w:rPr>
          <w:t>Confidential</w:t>
        </w:r>
      </w:p>
    </w:sdtContent>
  </w:sdt>
  <w:p w14:paraId="7A2CD872" w14:textId="77777777" w:rsidR="005B5A6A" w:rsidRPr="00BF71A2" w:rsidRDefault="005B5A6A">
    <w:pPr>
      <w:pStyle w:val="Footer"/>
      <w:rPr>
        <w:i/>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B3FA70" w14:textId="77777777" w:rsidR="00F43DE1" w:rsidRDefault="00F43DE1" w:rsidP="007437FE">
      <w:pPr>
        <w:spacing w:after="0" w:line="240" w:lineRule="auto"/>
      </w:pPr>
      <w:r>
        <w:separator/>
      </w:r>
    </w:p>
  </w:footnote>
  <w:footnote w:type="continuationSeparator" w:id="0">
    <w:p w14:paraId="42546472" w14:textId="77777777" w:rsidR="00F43DE1" w:rsidRDefault="00F43DE1" w:rsidP="007437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26FF38" w14:textId="77777777" w:rsidR="005B5A6A" w:rsidRPr="00BF71A2" w:rsidRDefault="005B5A6A" w:rsidP="00BF71A2">
    <w:pPr>
      <w:pStyle w:val="Header"/>
      <w:pBdr>
        <w:bottom w:val="single" w:sz="6" w:space="1" w:color="auto"/>
      </w:pBdr>
      <w:rPr>
        <w:rFonts w:ascii="Arial" w:hAnsi="Arial" w:cs="Arial"/>
        <w:noProof/>
      </w:rPr>
    </w:pPr>
    <w:r w:rsidRPr="00A260EF">
      <w:rPr>
        <w:rFonts w:ascii="Arial" w:hAnsi="Arial" w:cs="Arial"/>
        <w:noProof/>
        <w:lang w:eastAsia="en-IN"/>
      </w:rPr>
      <w:drawing>
        <wp:inline distT="0" distB="0" distL="0" distR="0" wp14:anchorId="1EACC3D4" wp14:editId="64E16345">
          <wp:extent cx="2886075" cy="581025"/>
          <wp:effectExtent l="0" t="0" r="9525" b="0"/>
          <wp:docPr id="98" name="Picture 98" descr="IQSS-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QSS-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886075" cy="58102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B3C35"/>
    <w:multiLevelType w:val="hybridMultilevel"/>
    <w:tmpl w:val="FC4C835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15:restartNumberingAfterBreak="0">
    <w:nsid w:val="03BA130D"/>
    <w:multiLevelType w:val="hybridMultilevel"/>
    <w:tmpl w:val="B85C4A98"/>
    <w:lvl w:ilvl="0" w:tplc="7148766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0D6D4A35"/>
    <w:multiLevelType w:val="multilevel"/>
    <w:tmpl w:val="1862AEC0"/>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b w:val="0"/>
      </w:rPr>
    </w:lvl>
    <w:lvl w:ilvl="3">
      <w:start w:val="1"/>
      <w:numFmt w:val="decimal"/>
      <w:isLgl/>
      <w:lvlText w:val="%1.%2.%3.%4"/>
      <w:lvlJc w:val="left"/>
      <w:pPr>
        <w:ind w:left="1800" w:hanging="1080"/>
      </w:pPr>
      <w:rPr>
        <w:rFonts w:hint="default"/>
        <w:b w:val="0"/>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 w15:restartNumberingAfterBreak="0">
    <w:nsid w:val="150A4B31"/>
    <w:multiLevelType w:val="hybridMultilevel"/>
    <w:tmpl w:val="9D4278B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15:restartNumberingAfterBreak="0">
    <w:nsid w:val="1E4F7FED"/>
    <w:multiLevelType w:val="hybridMultilevel"/>
    <w:tmpl w:val="F06024A0"/>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 w15:restartNumberingAfterBreak="0">
    <w:nsid w:val="1F843536"/>
    <w:multiLevelType w:val="hybridMultilevel"/>
    <w:tmpl w:val="1BBC6210"/>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22DA2E7E"/>
    <w:multiLevelType w:val="hybridMultilevel"/>
    <w:tmpl w:val="B94C1D70"/>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7" w15:restartNumberingAfterBreak="0">
    <w:nsid w:val="26CC0C67"/>
    <w:multiLevelType w:val="hybridMultilevel"/>
    <w:tmpl w:val="E9D2D37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15:restartNumberingAfterBreak="0">
    <w:nsid w:val="27715ABD"/>
    <w:multiLevelType w:val="hybridMultilevel"/>
    <w:tmpl w:val="A93047D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2AA239D9"/>
    <w:multiLevelType w:val="hybridMultilevel"/>
    <w:tmpl w:val="F5685E3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2FD95C12"/>
    <w:multiLevelType w:val="hybridMultilevel"/>
    <w:tmpl w:val="E2DCC14C"/>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303C3535"/>
    <w:multiLevelType w:val="hybridMultilevel"/>
    <w:tmpl w:val="346A202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31CC0D6D"/>
    <w:multiLevelType w:val="hybridMultilevel"/>
    <w:tmpl w:val="283AAACE"/>
    <w:lvl w:ilvl="0" w:tplc="6FF6C084">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3" w15:restartNumberingAfterBreak="0">
    <w:nsid w:val="32EE7FDE"/>
    <w:multiLevelType w:val="hybridMultilevel"/>
    <w:tmpl w:val="6C7E9158"/>
    <w:lvl w:ilvl="0" w:tplc="4009000F">
      <w:start w:val="1"/>
      <w:numFmt w:val="decimal"/>
      <w:lvlText w:val="%1."/>
      <w:lvlJc w:val="left"/>
      <w:pPr>
        <w:ind w:left="720" w:hanging="360"/>
      </w:pPr>
    </w:lvl>
    <w:lvl w:ilvl="1" w:tplc="4009000F">
      <w:start w:val="1"/>
      <w:numFmt w:val="decimal"/>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394027A"/>
    <w:multiLevelType w:val="hybridMultilevel"/>
    <w:tmpl w:val="5AE681F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 w15:restartNumberingAfterBreak="0">
    <w:nsid w:val="33993FCA"/>
    <w:multiLevelType w:val="hybridMultilevel"/>
    <w:tmpl w:val="AF7A4B4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3F612F3F"/>
    <w:multiLevelType w:val="hybridMultilevel"/>
    <w:tmpl w:val="F06024A0"/>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7" w15:restartNumberingAfterBreak="0">
    <w:nsid w:val="406C26C3"/>
    <w:multiLevelType w:val="hybridMultilevel"/>
    <w:tmpl w:val="283AAACE"/>
    <w:lvl w:ilvl="0" w:tplc="6FF6C084">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8" w15:restartNumberingAfterBreak="0">
    <w:nsid w:val="424355E9"/>
    <w:multiLevelType w:val="multilevel"/>
    <w:tmpl w:val="BFCC6E5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b w:val="0"/>
      </w:rPr>
    </w:lvl>
    <w:lvl w:ilvl="3">
      <w:start w:val="1"/>
      <w:numFmt w:val="decimal"/>
      <w:isLgl/>
      <w:lvlText w:val="%1.%2.%3.%4"/>
      <w:lvlJc w:val="left"/>
      <w:pPr>
        <w:ind w:left="1080" w:hanging="1080"/>
      </w:pPr>
      <w:rPr>
        <w:rFonts w:hint="default"/>
        <w:b w:val="0"/>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9" w15:restartNumberingAfterBreak="0">
    <w:nsid w:val="437058E2"/>
    <w:multiLevelType w:val="hybridMultilevel"/>
    <w:tmpl w:val="5A6698BA"/>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0" w15:restartNumberingAfterBreak="0">
    <w:nsid w:val="48E9609C"/>
    <w:multiLevelType w:val="hybridMultilevel"/>
    <w:tmpl w:val="FFECC34C"/>
    <w:lvl w:ilvl="0" w:tplc="4009000F">
      <w:start w:val="1"/>
      <w:numFmt w:val="decimal"/>
      <w:lvlText w:val="%1."/>
      <w:lvlJc w:val="left"/>
      <w:pPr>
        <w:ind w:left="1440" w:hanging="360"/>
      </w:pPr>
      <w:rPr>
        <w:rFont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4A9049D3"/>
    <w:multiLevelType w:val="hybridMultilevel"/>
    <w:tmpl w:val="F06024A0"/>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2" w15:restartNumberingAfterBreak="0">
    <w:nsid w:val="513D49C8"/>
    <w:multiLevelType w:val="hybridMultilevel"/>
    <w:tmpl w:val="A116474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3" w15:restartNumberingAfterBreak="0">
    <w:nsid w:val="514F0C13"/>
    <w:multiLevelType w:val="hybridMultilevel"/>
    <w:tmpl w:val="C2302420"/>
    <w:lvl w:ilvl="0" w:tplc="4009000F">
      <w:start w:val="1"/>
      <w:numFmt w:val="decimal"/>
      <w:lvlText w:val="%1."/>
      <w:lvlJc w:val="left"/>
      <w:pPr>
        <w:ind w:left="1800" w:hanging="360"/>
      </w:pPr>
    </w:lvl>
    <w:lvl w:ilvl="1" w:tplc="40090019">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4" w15:restartNumberingAfterBreak="0">
    <w:nsid w:val="535D6CEC"/>
    <w:multiLevelType w:val="hybridMultilevel"/>
    <w:tmpl w:val="A93047D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5" w15:restartNumberingAfterBreak="0">
    <w:nsid w:val="57AA613E"/>
    <w:multiLevelType w:val="hybridMultilevel"/>
    <w:tmpl w:val="7F9ABFAC"/>
    <w:lvl w:ilvl="0" w:tplc="4009000F">
      <w:start w:val="1"/>
      <w:numFmt w:val="decimal"/>
      <w:lvlText w:val="%1."/>
      <w:lvlJc w:val="left"/>
      <w:pPr>
        <w:ind w:left="1854" w:hanging="360"/>
      </w:pPr>
    </w:lvl>
    <w:lvl w:ilvl="1" w:tplc="40090019" w:tentative="1">
      <w:start w:val="1"/>
      <w:numFmt w:val="lowerLetter"/>
      <w:lvlText w:val="%2."/>
      <w:lvlJc w:val="left"/>
      <w:pPr>
        <w:ind w:left="2574" w:hanging="360"/>
      </w:pPr>
    </w:lvl>
    <w:lvl w:ilvl="2" w:tplc="4009001B" w:tentative="1">
      <w:start w:val="1"/>
      <w:numFmt w:val="lowerRoman"/>
      <w:lvlText w:val="%3."/>
      <w:lvlJc w:val="right"/>
      <w:pPr>
        <w:ind w:left="3294" w:hanging="180"/>
      </w:pPr>
    </w:lvl>
    <w:lvl w:ilvl="3" w:tplc="4009000F" w:tentative="1">
      <w:start w:val="1"/>
      <w:numFmt w:val="decimal"/>
      <w:lvlText w:val="%4."/>
      <w:lvlJc w:val="left"/>
      <w:pPr>
        <w:ind w:left="4014" w:hanging="360"/>
      </w:pPr>
    </w:lvl>
    <w:lvl w:ilvl="4" w:tplc="40090019" w:tentative="1">
      <w:start w:val="1"/>
      <w:numFmt w:val="lowerLetter"/>
      <w:lvlText w:val="%5."/>
      <w:lvlJc w:val="left"/>
      <w:pPr>
        <w:ind w:left="4734" w:hanging="360"/>
      </w:pPr>
    </w:lvl>
    <w:lvl w:ilvl="5" w:tplc="4009001B" w:tentative="1">
      <w:start w:val="1"/>
      <w:numFmt w:val="lowerRoman"/>
      <w:lvlText w:val="%6."/>
      <w:lvlJc w:val="right"/>
      <w:pPr>
        <w:ind w:left="5454" w:hanging="180"/>
      </w:pPr>
    </w:lvl>
    <w:lvl w:ilvl="6" w:tplc="4009000F" w:tentative="1">
      <w:start w:val="1"/>
      <w:numFmt w:val="decimal"/>
      <w:lvlText w:val="%7."/>
      <w:lvlJc w:val="left"/>
      <w:pPr>
        <w:ind w:left="6174" w:hanging="360"/>
      </w:pPr>
    </w:lvl>
    <w:lvl w:ilvl="7" w:tplc="40090019" w:tentative="1">
      <w:start w:val="1"/>
      <w:numFmt w:val="lowerLetter"/>
      <w:lvlText w:val="%8."/>
      <w:lvlJc w:val="left"/>
      <w:pPr>
        <w:ind w:left="6894" w:hanging="360"/>
      </w:pPr>
    </w:lvl>
    <w:lvl w:ilvl="8" w:tplc="4009001B" w:tentative="1">
      <w:start w:val="1"/>
      <w:numFmt w:val="lowerRoman"/>
      <w:lvlText w:val="%9."/>
      <w:lvlJc w:val="right"/>
      <w:pPr>
        <w:ind w:left="7614" w:hanging="180"/>
      </w:pPr>
    </w:lvl>
  </w:abstractNum>
  <w:abstractNum w:abstractNumId="26" w15:restartNumberingAfterBreak="0">
    <w:nsid w:val="5B5814FB"/>
    <w:multiLevelType w:val="hybridMultilevel"/>
    <w:tmpl w:val="A93047D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7" w15:restartNumberingAfterBreak="0">
    <w:nsid w:val="5BB32B66"/>
    <w:multiLevelType w:val="hybridMultilevel"/>
    <w:tmpl w:val="3BA6B03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8" w15:restartNumberingAfterBreak="0">
    <w:nsid w:val="5BD4150F"/>
    <w:multiLevelType w:val="hybridMultilevel"/>
    <w:tmpl w:val="E028ECBA"/>
    <w:lvl w:ilvl="0" w:tplc="4009000F">
      <w:start w:val="1"/>
      <w:numFmt w:val="decimal"/>
      <w:lvlText w:val="%1."/>
      <w:lvlJc w:val="left"/>
      <w:pPr>
        <w:ind w:left="1440" w:hanging="360"/>
      </w:pPr>
      <w:rPr>
        <w:rFont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61D46086"/>
    <w:multiLevelType w:val="hybridMultilevel"/>
    <w:tmpl w:val="5A6406E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0" w15:restartNumberingAfterBreak="0">
    <w:nsid w:val="6319142D"/>
    <w:multiLevelType w:val="hybridMultilevel"/>
    <w:tmpl w:val="7F9ABFAC"/>
    <w:lvl w:ilvl="0" w:tplc="4009000F">
      <w:start w:val="1"/>
      <w:numFmt w:val="decimal"/>
      <w:lvlText w:val="%1."/>
      <w:lvlJc w:val="left"/>
      <w:pPr>
        <w:ind w:left="1854" w:hanging="360"/>
      </w:pPr>
    </w:lvl>
    <w:lvl w:ilvl="1" w:tplc="40090019" w:tentative="1">
      <w:start w:val="1"/>
      <w:numFmt w:val="lowerLetter"/>
      <w:lvlText w:val="%2."/>
      <w:lvlJc w:val="left"/>
      <w:pPr>
        <w:ind w:left="2574" w:hanging="360"/>
      </w:pPr>
    </w:lvl>
    <w:lvl w:ilvl="2" w:tplc="4009001B" w:tentative="1">
      <w:start w:val="1"/>
      <w:numFmt w:val="lowerRoman"/>
      <w:lvlText w:val="%3."/>
      <w:lvlJc w:val="right"/>
      <w:pPr>
        <w:ind w:left="3294" w:hanging="180"/>
      </w:pPr>
    </w:lvl>
    <w:lvl w:ilvl="3" w:tplc="4009000F" w:tentative="1">
      <w:start w:val="1"/>
      <w:numFmt w:val="decimal"/>
      <w:lvlText w:val="%4."/>
      <w:lvlJc w:val="left"/>
      <w:pPr>
        <w:ind w:left="4014" w:hanging="360"/>
      </w:pPr>
    </w:lvl>
    <w:lvl w:ilvl="4" w:tplc="40090019" w:tentative="1">
      <w:start w:val="1"/>
      <w:numFmt w:val="lowerLetter"/>
      <w:lvlText w:val="%5."/>
      <w:lvlJc w:val="left"/>
      <w:pPr>
        <w:ind w:left="4734" w:hanging="360"/>
      </w:pPr>
    </w:lvl>
    <w:lvl w:ilvl="5" w:tplc="4009001B" w:tentative="1">
      <w:start w:val="1"/>
      <w:numFmt w:val="lowerRoman"/>
      <w:lvlText w:val="%6."/>
      <w:lvlJc w:val="right"/>
      <w:pPr>
        <w:ind w:left="5454" w:hanging="180"/>
      </w:pPr>
    </w:lvl>
    <w:lvl w:ilvl="6" w:tplc="4009000F" w:tentative="1">
      <w:start w:val="1"/>
      <w:numFmt w:val="decimal"/>
      <w:lvlText w:val="%7."/>
      <w:lvlJc w:val="left"/>
      <w:pPr>
        <w:ind w:left="6174" w:hanging="360"/>
      </w:pPr>
    </w:lvl>
    <w:lvl w:ilvl="7" w:tplc="40090019" w:tentative="1">
      <w:start w:val="1"/>
      <w:numFmt w:val="lowerLetter"/>
      <w:lvlText w:val="%8."/>
      <w:lvlJc w:val="left"/>
      <w:pPr>
        <w:ind w:left="6894" w:hanging="360"/>
      </w:pPr>
    </w:lvl>
    <w:lvl w:ilvl="8" w:tplc="4009001B" w:tentative="1">
      <w:start w:val="1"/>
      <w:numFmt w:val="lowerRoman"/>
      <w:lvlText w:val="%9."/>
      <w:lvlJc w:val="right"/>
      <w:pPr>
        <w:ind w:left="7614" w:hanging="180"/>
      </w:pPr>
    </w:lvl>
  </w:abstractNum>
  <w:abstractNum w:abstractNumId="31" w15:restartNumberingAfterBreak="0">
    <w:nsid w:val="6722597D"/>
    <w:multiLevelType w:val="hybridMultilevel"/>
    <w:tmpl w:val="A93047D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2" w15:restartNumberingAfterBreak="0">
    <w:nsid w:val="67A917FE"/>
    <w:multiLevelType w:val="hybridMultilevel"/>
    <w:tmpl w:val="1C8099BE"/>
    <w:lvl w:ilvl="0" w:tplc="4009000F">
      <w:start w:val="1"/>
      <w:numFmt w:val="decimal"/>
      <w:lvlText w:val="%1."/>
      <w:lvlJc w:val="left"/>
      <w:pPr>
        <w:ind w:left="1854" w:hanging="360"/>
      </w:pPr>
    </w:lvl>
    <w:lvl w:ilvl="1" w:tplc="40090019" w:tentative="1">
      <w:start w:val="1"/>
      <w:numFmt w:val="lowerLetter"/>
      <w:lvlText w:val="%2."/>
      <w:lvlJc w:val="left"/>
      <w:pPr>
        <w:ind w:left="2574" w:hanging="360"/>
      </w:pPr>
    </w:lvl>
    <w:lvl w:ilvl="2" w:tplc="4009001B" w:tentative="1">
      <w:start w:val="1"/>
      <w:numFmt w:val="lowerRoman"/>
      <w:lvlText w:val="%3."/>
      <w:lvlJc w:val="right"/>
      <w:pPr>
        <w:ind w:left="3294" w:hanging="180"/>
      </w:pPr>
    </w:lvl>
    <w:lvl w:ilvl="3" w:tplc="4009000F" w:tentative="1">
      <w:start w:val="1"/>
      <w:numFmt w:val="decimal"/>
      <w:lvlText w:val="%4."/>
      <w:lvlJc w:val="left"/>
      <w:pPr>
        <w:ind w:left="4014" w:hanging="360"/>
      </w:pPr>
    </w:lvl>
    <w:lvl w:ilvl="4" w:tplc="40090019" w:tentative="1">
      <w:start w:val="1"/>
      <w:numFmt w:val="lowerLetter"/>
      <w:lvlText w:val="%5."/>
      <w:lvlJc w:val="left"/>
      <w:pPr>
        <w:ind w:left="4734" w:hanging="360"/>
      </w:pPr>
    </w:lvl>
    <w:lvl w:ilvl="5" w:tplc="4009001B" w:tentative="1">
      <w:start w:val="1"/>
      <w:numFmt w:val="lowerRoman"/>
      <w:lvlText w:val="%6."/>
      <w:lvlJc w:val="right"/>
      <w:pPr>
        <w:ind w:left="5454" w:hanging="180"/>
      </w:pPr>
    </w:lvl>
    <w:lvl w:ilvl="6" w:tplc="4009000F" w:tentative="1">
      <w:start w:val="1"/>
      <w:numFmt w:val="decimal"/>
      <w:lvlText w:val="%7."/>
      <w:lvlJc w:val="left"/>
      <w:pPr>
        <w:ind w:left="6174" w:hanging="360"/>
      </w:pPr>
    </w:lvl>
    <w:lvl w:ilvl="7" w:tplc="40090019" w:tentative="1">
      <w:start w:val="1"/>
      <w:numFmt w:val="lowerLetter"/>
      <w:lvlText w:val="%8."/>
      <w:lvlJc w:val="left"/>
      <w:pPr>
        <w:ind w:left="6894" w:hanging="360"/>
      </w:pPr>
    </w:lvl>
    <w:lvl w:ilvl="8" w:tplc="4009001B" w:tentative="1">
      <w:start w:val="1"/>
      <w:numFmt w:val="lowerRoman"/>
      <w:lvlText w:val="%9."/>
      <w:lvlJc w:val="right"/>
      <w:pPr>
        <w:ind w:left="7614" w:hanging="180"/>
      </w:pPr>
    </w:lvl>
  </w:abstractNum>
  <w:abstractNum w:abstractNumId="33" w15:restartNumberingAfterBreak="0">
    <w:nsid w:val="68351262"/>
    <w:multiLevelType w:val="hybridMultilevel"/>
    <w:tmpl w:val="CCE8A00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4" w15:restartNumberingAfterBreak="0">
    <w:nsid w:val="71AC29EF"/>
    <w:multiLevelType w:val="hybridMultilevel"/>
    <w:tmpl w:val="546AF0E2"/>
    <w:lvl w:ilvl="0" w:tplc="934895B8">
      <w:start w:val="1"/>
      <w:numFmt w:val="decimal"/>
      <w:lvlText w:val="%1."/>
      <w:lvlJc w:val="left"/>
      <w:pPr>
        <w:ind w:left="1494" w:hanging="360"/>
      </w:pPr>
      <w:rPr>
        <w:rFonts w:hint="default"/>
      </w:rPr>
    </w:lvl>
    <w:lvl w:ilvl="1" w:tplc="40090019" w:tentative="1">
      <w:start w:val="1"/>
      <w:numFmt w:val="lowerLetter"/>
      <w:lvlText w:val="%2."/>
      <w:lvlJc w:val="left"/>
      <w:pPr>
        <w:ind w:left="2214" w:hanging="360"/>
      </w:pPr>
    </w:lvl>
    <w:lvl w:ilvl="2" w:tplc="4009001B" w:tentative="1">
      <w:start w:val="1"/>
      <w:numFmt w:val="lowerRoman"/>
      <w:lvlText w:val="%3."/>
      <w:lvlJc w:val="right"/>
      <w:pPr>
        <w:ind w:left="2934" w:hanging="180"/>
      </w:pPr>
    </w:lvl>
    <w:lvl w:ilvl="3" w:tplc="4009000F" w:tentative="1">
      <w:start w:val="1"/>
      <w:numFmt w:val="decimal"/>
      <w:lvlText w:val="%4."/>
      <w:lvlJc w:val="left"/>
      <w:pPr>
        <w:ind w:left="3654" w:hanging="360"/>
      </w:pPr>
    </w:lvl>
    <w:lvl w:ilvl="4" w:tplc="40090019" w:tentative="1">
      <w:start w:val="1"/>
      <w:numFmt w:val="lowerLetter"/>
      <w:lvlText w:val="%5."/>
      <w:lvlJc w:val="left"/>
      <w:pPr>
        <w:ind w:left="4374" w:hanging="360"/>
      </w:pPr>
    </w:lvl>
    <w:lvl w:ilvl="5" w:tplc="4009001B" w:tentative="1">
      <w:start w:val="1"/>
      <w:numFmt w:val="lowerRoman"/>
      <w:lvlText w:val="%6."/>
      <w:lvlJc w:val="right"/>
      <w:pPr>
        <w:ind w:left="5094" w:hanging="180"/>
      </w:pPr>
    </w:lvl>
    <w:lvl w:ilvl="6" w:tplc="4009000F" w:tentative="1">
      <w:start w:val="1"/>
      <w:numFmt w:val="decimal"/>
      <w:lvlText w:val="%7."/>
      <w:lvlJc w:val="left"/>
      <w:pPr>
        <w:ind w:left="5814" w:hanging="360"/>
      </w:pPr>
    </w:lvl>
    <w:lvl w:ilvl="7" w:tplc="40090019" w:tentative="1">
      <w:start w:val="1"/>
      <w:numFmt w:val="lowerLetter"/>
      <w:lvlText w:val="%8."/>
      <w:lvlJc w:val="left"/>
      <w:pPr>
        <w:ind w:left="6534" w:hanging="360"/>
      </w:pPr>
    </w:lvl>
    <w:lvl w:ilvl="8" w:tplc="4009001B" w:tentative="1">
      <w:start w:val="1"/>
      <w:numFmt w:val="lowerRoman"/>
      <w:lvlText w:val="%9."/>
      <w:lvlJc w:val="right"/>
      <w:pPr>
        <w:ind w:left="7254" w:hanging="180"/>
      </w:pPr>
    </w:lvl>
  </w:abstractNum>
  <w:abstractNum w:abstractNumId="35" w15:restartNumberingAfterBreak="0">
    <w:nsid w:val="71CE2EA8"/>
    <w:multiLevelType w:val="multilevel"/>
    <w:tmpl w:val="A8FAFAD0"/>
    <w:lvl w:ilvl="0">
      <w:start w:val="1"/>
      <w:numFmt w:val="decimal"/>
      <w:lvlText w:val="%1."/>
      <w:lvlJc w:val="left"/>
      <w:pPr>
        <w:ind w:left="1440" w:hanging="360"/>
      </w:pPr>
      <w:rPr>
        <w:rFonts w:hint="default"/>
      </w:rPr>
    </w:lvl>
    <w:lvl w:ilvl="1">
      <w:start w:val="1"/>
      <w:numFmt w:val="decimal"/>
      <w:lvlText w:val="%2."/>
      <w:lvlJc w:val="left"/>
      <w:pPr>
        <w:ind w:left="1800" w:hanging="720"/>
      </w:pPr>
      <w:rPr>
        <w:rFonts w:hint="default"/>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1080"/>
      </w:pPr>
      <w:rPr>
        <w:rFonts w:hint="default"/>
        <w:b w:val="0"/>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36" w15:restartNumberingAfterBreak="0">
    <w:nsid w:val="731C38C7"/>
    <w:multiLevelType w:val="hybridMultilevel"/>
    <w:tmpl w:val="E9D2D37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7" w15:restartNumberingAfterBreak="0">
    <w:nsid w:val="752438CF"/>
    <w:multiLevelType w:val="hybridMultilevel"/>
    <w:tmpl w:val="346A202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8" w15:restartNumberingAfterBreak="0">
    <w:nsid w:val="77C5156D"/>
    <w:multiLevelType w:val="hybridMultilevel"/>
    <w:tmpl w:val="40AA4BBE"/>
    <w:lvl w:ilvl="0" w:tplc="4009000F">
      <w:start w:val="1"/>
      <w:numFmt w:val="decimal"/>
      <w:lvlText w:val="%1."/>
      <w:lvlJc w:val="left"/>
      <w:pPr>
        <w:ind w:left="1440" w:hanging="360"/>
      </w:pPr>
      <w:rPr>
        <w:rFont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793C4352"/>
    <w:multiLevelType w:val="hybridMultilevel"/>
    <w:tmpl w:val="E9D2D37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0" w15:restartNumberingAfterBreak="0">
    <w:nsid w:val="7AD6254D"/>
    <w:multiLevelType w:val="hybridMultilevel"/>
    <w:tmpl w:val="5AE681F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1" w15:restartNumberingAfterBreak="0">
    <w:nsid w:val="7C360A3F"/>
    <w:multiLevelType w:val="hybridMultilevel"/>
    <w:tmpl w:val="96C6BE72"/>
    <w:lvl w:ilvl="0" w:tplc="4009000F">
      <w:start w:val="1"/>
      <w:numFmt w:val="decimal"/>
      <w:lvlText w:val="%1."/>
      <w:lvlJc w:val="left"/>
      <w:pPr>
        <w:ind w:left="1854" w:hanging="360"/>
      </w:pPr>
    </w:lvl>
    <w:lvl w:ilvl="1" w:tplc="40090019" w:tentative="1">
      <w:start w:val="1"/>
      <w:numFmt w:val="lowerLetter"/>
      <w:lvlText w:val="%2."/>
      <w:lvlJc w:val="left"/>
      <w:pPr>
        <w:ind w:left="2574" w:hanging="360"/>
      </w:pPr>
    </w:lvl>
    <w:lvl w:ilvl="2" w:tplc="4009001B" w:tentative="1">
      <w:start w:val="1"/>
      <w:numFmt w:val="lowerRoman"/>
      <w:lvlText w:val="%3."/>
      <w:lvlJc w:val="right"/>
      <w:pPr>
        <w:ind w:left="3294" w:hanging="180"/>
      </w:pPr>
    </w:lvl>
    <w:lvl w:ilvl="3" w:tplc="4009000F" w:tentative="1">
      <w:start w:val="1"/>
      <w:numFmt w:val="decimal"/>
      <w:lvlText w:val="%4."/>
      <w:lvlJc w:val="left"/>
      <w:pPr>
        <w:ind w:left="4014" w:hanging="360"/>
      </w:pPr>
    </w:lvl>
    <w:lvl w:ilvl="4" w:tplc="40090019" w:tentative="1">
      <w:start w:val="1"/>
      <w:numFmt w:val="lowerLetter"/>
      <w:lvlText w:val="%5."/>
      <w:lvlJc w:val="left"/>
      <w:pPr>
        <w:ind w:left="4734" w:hanging="360"/>
      </w:pPr>
    </w:lvl>
    <w:lvl w:ilvl="5" w:tplc="4009001B" w:tentative="1">
      <w:start w:val="1"/>
      <w:numFmt w:val="lowerRoman"/>
      <w:lvlText w:val="%6."/>
      <w:lvlJc w:val="right"/>
      <w:pPr>
        <w:ind w:left="5454" w:hanging="180"/>
      </w:pPr>
    </w:lvl>
    <w:lvl w:ilvl="6" w:tplc="4009000F" w:tentative="1">
      <w:start w:val="1"/>
      <w:numFmt w:val="decimal"/>
      <w:lvlText w:val="%7."/>
      <w:lvlJc w:val="left"/>
      <w:pPr>
        <w:ind w:left="6174" w:hanging="360"/>
      </w:pPr>
    </w:lvl>
    <w:lvl w:ilvl="7" w:tplc="40090019" w:tentative="1">
      <w:start w:val="1"/>
      <w:numFmt w:val="lowerLetter"/>
      <w:lvlText w:val="%8."/>
      <w:lvlJc w:val="left"/>
      <w:pPr>
        <w:ind w:left="6894" w:hanging="360"/>
      </w:pPr>
    </w:lvl>
    <w:lvl w:ilvl="8" w:tplc="4009001B" w:tentative="1">
      <w:start w:val="1"/>
      <w:numFmt w:val="lowerRoman"/>
      <w:lvlText w:val="%9."/>
      <w:lvlJc w:val="right"/>
      <w:pPr>
        <w:ind w:left="7614" w:hanging="180"/>
      </w:pPr>
    </w:lvl>
  </w:abstractNum>
  <w:abstractNum w:abstractNumId="42" w15:restartNumberingAfterBreak="0">
    <w:nsid w:val="7C5053A2"/>
    <w:multiLevelType w:val="hybridMultilevel"/>
    <w:tmpl w:val="56486B7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3" w15:restartNumberingAfterBreak="0">
    <w:nsid w:val="7E0A0AED"/>
    <w:multiLevelType w:val="hybridMultilevel"/>
    <w:tmpl w:val="8A56AFD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abstractNumId w:val="18"/>
  </w:num>
  <w:num w:numId="2">
    <w:abstractNumId w:val="19"/>
  </w:num>
  <w:num w:numId="3">
    <w:abstractNumId w:val="4"/>
  </w:num>
  <w:num w:numId="4">
    <w:abstractNumId w:val="23"/>
  </w:num>
  <w:num w:numId="5">
    <w:abstractNumId w:val="34"/>
  </w:num>
  <w:num w:numId="6">
    <w:abstractNumId w:val="12"/>
  </w:num>
  <w:num w:numId="7">
    <w:abstractNumId w:val="38"/>
  </w:num>
  <w:num w:numId="8">
    <w:abstractNumId w:val="5"/>
  </w:num>
  <w:num w:numId="9">
    <w:abstractNumId w:val="31"/>
  </w:num>
  <w:num w:numId="10">
    <w:abstractNumId w:val="33"/>
  </w:num>
  <w:num w:numId="11">
    <w:abstractNumId w:val="29"/>
  </w:num>
  <w:num w:numId="12">
    <w:abstractNumId w:val="43"/>
  </w:num>
  <w:num w:numId="13">
    <w:abstractNumId w:val="24"/>
  </w:num>
  <w:num w:numId="14">
    <w:abstractNumId w:val="8"/>
  </w:num>
  <w:num w:numId="15">
    <w:abstractNumId w:val="26"/>
  </w:num>
  <w:num w:numId="16">
    <w:abstractNumId w:val="21"/>
  </w:num>
  <w:num w:numId="17">
    <w:abstractNumId w:val="37"/>
  </w:num>
  <w:num w:numId="18">
    <w:abstractNumId w:val="11"/>
  </w:num>
  <w:num w:numId="19">
    <w:abstractNumId w:val="9"/>
  </w:num>
  <w:num w:numId="20">
    <w:abstractNumId w:val="40"/>
  </w:num>
  <w:num w:numId="21">
    <w:abstractNumId w:val="25"/>
  </w:num>
  <w:num w:numId="22">
    <w:abstractNumId w:val="42"/>
  </w:num>
  <w:num w:numId="23">
    <w:abstractNumId w:val="13"/>
  </w:num>
  <w:num w:numId="24">
    <w:abstractNumId w:val="16"/>
  </w:num>
  <w:num w:numId="25">
    <w:abstractNumId w:val="0"/>
  </w:num>
  <w:num w:numId="26">
    <w:abstractNumId w:val="32"/>
  </w:num>
  <w:num w:numId="27">
    <w:abstractNumId w:val="17"/>
  </w:num>
  <w:num w:numId="28">
    <w:abstractNumId w:val="15"/>
  </w:num>
  <w:num w:numId="29">
    <w:abstractNumId w:val="10"/>
  </w:num>
  <w:num w:numId="30">
    <w:abstractNumId w:val="3"/>
  </w:num>
  <w:num w:numId="31">
    <w:abstractNumId w:val="6"/>
  </w:num>
  <w:num w:numId="32">
    <w:abstractNumId w:val="41"/>
  </w:num>
  <w:num w:numId="33">
    <w:abstractNumId w:val="7"/>
  </w:num>
  <w:num w:numId="34">
    <w:abstractNumId w:val="2"/>
  </w:num>
  <w:num w:numId="35">
    <w:abstractNumId w:val="35"/>
  </w:num>
  <w:num w:numId="36">
    <w:abstractNumId w:val="39"/>
  </w:num>
  <w:num w:numId="37">
    <w:abstractNumId w:val="36"/>
  </w:num>
  <w:num w:numId="3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8"/>
  </w:num>
  <w:num w:numId="40">
    <w:abstractNumId w:val="20"/>
  </w:num>
  <w:num w:numId="41">
    <w:abstractNumId w:val="1"/>
  </w:num>
  <w:num w:numId="42">
    <w:abstractNumId w:val="14"/>
  </w:num>
  <w:num w:numId="43">
    <w:abstractNumId w:val="30"/>
  </w:num>
  <w:num w:numId="44">
    <w:abstractNumId w:val="27"/>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ttachedTemplate r:id="rId1"/>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bM0NTQ2sbC0NLU0MzBR0lEKTi0uzszPAykwrAUASAhebywAAAA="/>
    <w:docVar w:name="C1HProject" w:val="..\Dynamics TMS.d2h"/>
  </w:docVars>
  <w:rsids>
    <w:rsidRoot w:val="003C449F"/>
    <w:rsid w:val="00000BFB"/>
    <w:rsid w:val="0000242F"/>
    <w:rsid w:val="00012A7B"/>
    <w:rsid w:val="00012C32"/>
    <w:rsid w:val="00012F40"/>
    <w:rsid w:val="00015135"/>
    <w:rsid w:val="00021E2D"/>
    <w:rsid w:val="0002244B"/>
    <w:rsid w:val="00022CE1"/>
    <w:rsid w:val="00023AF7"/>
    <w:rsid w:val="000244E9"/>
    <w:rsid w:val="000276A2"/>
    <w:rsid w:val="00027E49"/>
    <w:rsid w:val="00027ECE"/>
    <w:rsid w:val="0003066F"/>
    <w:rsid w:val="00032313"/>
    <w:rsid w:val="00033217"/>
    <w:rsid w:val="0003343D"/>
    <w:rsid w:val="00033D7A"/>
    <w:rsid w:val="00034698"/>
    <w:rsid w:val="0003524D"/>
    <w:rsid w:val="00036488"/>
    <w:rsid w:val="00042168"/>
    <w:rsid w:val="0004332C"/>
    <w:rsid w:val="000435DB"/>
    <w:rsid w:val="00043ECD"/>
    <w:rsid w:val="00045D7E"/>
    <w:rsid w:val="000478EE"/>
    <w:rsid w:val="0005074C"/>
    <w:rsid w:val="00050C07"/>
    <w:rsid w:val="00051D38"/>
    <w:rsid w:val="000523A1"/>
    <w:rsid w:val="00053B30"/>
    <w:rsid w:val="00055D23"/>
    <w:rsid w:val="00056797"/>
    <w:rsid w:val="0006000F"/>
    <w:rsid w:val="00060755"/>
    <w:rsid w:val="00062310"/>
    <w:rsid w:val="00067389"/>
    <w:rsid w:val="000701F2"/>
    <w:rsid w:val="000705C5"/>
    <w:rsid w:val="0007393E"/>
    <w:rsid w:val="0007544A"/>
    <w:rsid w:val="00076679"/>
    <w:rsid w:val="0007713E"/>
    <w:rsid w:val="00082BBB"/>
    <w:rsid w:val="000876CD"/>
    <w:rsid w:val="00092E58"/>
    <w:rsid w:val="00093BC9"/>
    <w:rsid w:val="00095677"/>
    <w:rsid w:val="000A05BD"/>
    <w:rsid w:val="000A1E07"/>
    <w:rsid w:val="000A1F89"/>
    <w:rsid w:val="000A3466"/>
    <w:rsid w:val="000A366B"/>
    <w:rsid w:val="000A57C6"/>
    <w:rsid w:val="000A5AE0"/>
    <w:rsid w:val="000A792C"/>
    <w:rsid w:val="000B0ADF"/>
    <w:rsid w:val="000B2644"/>
    <w:rsid w:val="000B2770"/>
    <w:rsid w:val="000B4727"/>
    <w:rsid w:val="000B720A"/>
    <w:rsid w:val="000C1073"/>
    <w:rsid w:val="000C32C1"/>
    <w:rsid w:val="000C5DDE"/>
    <w:rsid w:val="000C745D"/>
    <w:rsid w:val="000C769D"/>
    <w:rsid w:val="000D4924"/>
    <w:rsid w:val="000D52E4"/>
    <w:rsid w:val="000E33D3"/>
    <w:rsid w:val="000E37A2"/>
    <w:rsid w:val="000E3D69"/>
    <w:rsid w:val="000E6D45"/>
    <w:rsid w:val="000F0BF7"/>
    <w:rsid w:val="000F6DA5"/>
    <w:rsid w:val="00100785"/>
    <w:rsid w:val="00103B20"/>
    <w:rsid w:val="00103F72"/>
    <w:rsid w:val="0010402D"/>
    <w:rsid w:val="00106558"/>
    <w:rsid w:val="00107435"/>
    <w:rsid w:val="00110057"/>
    <w:rsid w:val="001104DA"/>
    <w:rsid w:val="00110694"/>
    <w:rsid w:val="0011098F"/>
    <w:rsid w:val="001113AB"/>
    <w:rsid w:val="00116410"/>
    <w:rsid w:val="00121AC4"/>
    <w:rsid w:val="001251E5"/>
    <w:rsid w:val="00126601"/>
    <w:rsid w:val="001273AE"/>
    <w:rsid w:val="001279D3"/>
    <w:rsid w:val="00130C2E"/>
    <w:rsid w:val="00133AC5"/>
    <w:rsid w:val="00140E52"/>
    <w:rsid w:val="001410B8"/>
    <w:rsid w:val="00141968"/>
    <w:rsid w:val="0014313C"/>
    <w:rsid w:val="00150EC3"/>
    <w:rsid w:val="001516AD"/>
    <w:rsid w:val="001533B5"/>
    <w:rsid w:val="00155186"/>
    <w:rsid w:val="00165D59"/>
    <w:rsid w:val="00166C39"/>
    <w:rsid w:val="00174DAA"/>
    <w:rsid w:val="00175007"/>
    <w:rsid w:val="00180D18"/>
    <w:rsid w:val="001812C6"/>
    <w:rsid w:val="0018173B"/>
    <w:rsid w:val="001820D2"/>
    <w:rsid w:val="001822EE"/>
    <w:rsid w:val="00182B33"/>
    <w:rsid w:val="00185492"/>
    <w:rsid w:val="00186742"/>
    <w:rsid w:val="001941EC"/>
    <w:rsid w:val="00194877"/>
    <w:rsid w:val="001977EC"/>
    <w:rsid w:val="001A07C5"/>
    <w:rsid w:val="001A44E0"/>
    <w:rsid w:val="001A5A24"/>
    <w:rsid w:val="001A6718"/>
    <w:rsid w:val="001A6CB1"/>
    <w:rsid w:val="001A739E"/>
    <w:rsid w:val="001B13F4"/>
    <w:rsid w:val="001B15B6"/>
    <w:rsid w:val="001B280D"/>
    <w:rsid w:val="001B471A"/>
    <w:rsid w:val="001B7AD4"/>
    <w:rsid w:val="001C0DD6"/>
    <w:rsid w:val="001C2574"/>
    <w:rsid w:val="001C2739"/>
    <w:rsid w:val="001D3620"/>
    <w:rsid w:val="001D69DC"/>
    <w:rsid w:val="001D7347"/>
    <w:rsid w:val="001D79CD"/>
    <w:rsid w:val="001D7C65"/>
    <w:rsid w:val="001D7EB8"/>
    <w:rsid w:val="001D7F39"/>
    <w:rsid w:val="001E0C28"/>
    <w:rsid w:val="001E242E"/>
    <w:rsid w:val="001E3B75"/>
    <w:rsid w:val="001E4C9F"/>
    <w:rsid w:val="001E5703"/>
    <w:rsid w:val="001E6033"/>
    <w:rsid w:val="001E6834"/>
    <w:rsid w:val="001E6A86"/>
    <w:rsid w:val="001F119F"/>
    <w:rsid w:val="001F1E4D"/>
    <w:rsid w:val="001F66CE"/>
    <w:rsid w:val="001F7911"/>
    <w:rsid w:val="001F7C88"/>
    <w:rsid w:val="0020329F"/>
    <w:rsid w:val="002032AC"/>
    <w:rsid w:val="002047EB"/>
    <w:rsid w:val="002079B2"/>
    <w:rsid w:val="0021318F"/>
    <w:rsid w:val="0021325B"/>
    <w:rsid w:val="002137A3"/>
    <w:rsid w:val="00214EF1"/>
    <w:rsid w:val="00221ADF"/>
    <w:rsid w:val="00224341"/>
    <w:rsid w:val="00224C2D"/>
    <w:rsid w:val="00237166"/>
    <w:rsid w:val="00240665"/>
    <w:rsid w:val="0024078C"/>
    <w:rsid w:val="00241FA1"/>
    <w:rsid w:val="002421EF"/>
    <w:rsid w:val="0024259A"/>
    <w:rsid w:val="00254C87"/>
    <w:rsid w:val="00254DEF"/>
    <w:rsid w:val="0025579A"/>
    <w:rsid w:val="00257595"/>
    <w:rsid w:val="00257EFD"/>
    <w:rsid w:val="00263B57"/>
    <w:rsid w:val="00265C67"/>
    <w:rsid w:val="00266531"/>
    <w:rsid w:val="00267099"/>
    <w:rsid w:val="00271895"/>
    <w:rsid w:val="00271B3A"/>
    <w:rsid w:val="00272F1E"/>
    <w:rsid w:val="00274BFB"/>
    <w:rsid w:val="0027633C"/>
    <w:rsid w:val="00281E94"/>
    <w:rsid w:val="00285574"/>
    <w:rsid w:val="00287393"/>
    <w:rsid w:val="002873B5"/>
    <w:rsid w:val="00287DE0"/>
    <w:rsid w:val="002904A8"/>
    <w:rsid w:val="002946DE"/>
    <w:rsid w:val="00295F64"/>
    <w:rsid w:val="00296009"/>
    <w:rsid w:val="002973D1"/>
    <w:rsid w:val="002A0B87"/>
    <w:rsid w:val="002A0FDF"/>
    <w:rsid w:val="002A2F80"/>
    <w:rsid w:val="002A373F"/>
    <w:rsid w:val="002B1B44"/>
    <w:rsid w:val="002B263E"/>
    <w:rsid w:val="002B3F96"/>
    <w:rsid w:val="002B4A1F"/>
    <w:rsid w:val="002B515B"/>
    <w:rsid w:val="002B6E7C"/>
    <w:rsid w:val="002C2A19"/>
    <w:rsid w:val="002C3A09"/>
    <w:rsid w:val="002C3FC9"/>
    <w:rsid w:val="002C5DD8"/>
    <w:rsid w:val="002C6F4A"/>
    <w:rsid w:val="002C7C57"/>
    <w:rsid w:val="002D3BBE"/>
    <w:rsid w:val="002D5A73"/>
    <w:rsid w:val="002D5F6C"/>
    <w:rsid w:val="002D7817"/>
    <w:rsid w:val="002E069A"/>
    <w:rsid w:val="002E1526"/>
    <w:rsid w:val="002E32D1"/>
    <w:rsid w:val="002E3945"/>
    <w:rsid w:val="002E5E26"/>
    <w:rsid w:val="002E6B65"/>
    <w:rsid w:val="00300789"/>
    <w:rsid w:val="00303106"/>
    <w:rsid w:val="003072F0"/>
    <w:rsid w:val="00310972"/>
    <w:rsid w:val="003114B7"/>
    <w:rsid w:val="0031666C"/>
    <w:rsid w:val="00317F78"/>
    <w:rsid w:val="003202F6"/>
    <w:rsid w:val="0032230E"/>
    <w:rsid w:val="003248A5"/>
    <w:rsid w:val="00325848"/>
    <w:rsid w:val="00326E81"/>
    <w:rsid w:val="0032701B"/>
    <w:rsid w:val="0032711D"/>
    <w:rsid w:val="00331424"/>
    <w:rsid w:val="00335F97"/>
    <w:rsid w:val="0033634F"/>
    <w:rsid w:val="00341644"/>
    <w:rsid w:val="0034195F"/>
    <w:rsid w:val="00342B49"/>
    <w:rsid w:val="0034476C"/>
    <w:rsid w:val="0034481E"/>
    <w:rsid w:val="0035025C"/>
    <w:rsid w:val="0035068D"/>
    <w:rsid w:val="003506A2"/>
    <w:rsid w:val="00350D84"/>
    <w:rsid w:val="0035120B"/>
    <w:rsid w:val="00353090"/>
    <w:rsid w:val="00353B99"/>
    <w:rsid w:val="00355AB1"/>
    <w:rsid w:val="00356919"/>
    <w:rsid w:val="00357142"/>
    <w:rsid w:val="00360728"/>
    <w:rsid w:val="00364109"/>
    <w:rsid w:val="00366384"/>
    <w:rsid w:val="003674B4"/>
    <w:rsid w:val="00370D80"/>
    <w:rsid w:val="00371866"/>
    <w:rsid w:val="00372727"/>
    <w:rsid w:val="00372FD9"/>
    <w:rsid w:val="00373928"/>
    <w:rsid w:val="00374736"/>
    <w:rsid w:val="0037790F"/>
    <w:rsid w:val="00382C94"/>
    <w:rsid w:val="00382DB1"/>
    <w:rsid w:val="00383BA8"/>
    <w:rsid w:val="003843CA"/>
    <w:rsid w:val="0038609D"/>
    <w:rsid w:val="00390E6A"/>
    <w:rsid w:val="003916F8"/>
    <w:rsid w:val="00392E43"/>
    <w:rsid w:val="00393224"/>
    <w:rsid w:val="00393D6E"/>
    <w:rsid w:val="003941F0"/>
    <w:rsid w:val="00395377"/>
    <w:rsid w:val="003A1FDB"/>
    <w:rsid w:val="003A32FF"/>
    <w:rsid w:val="003A3703"/>
    <w:rsid w:val="003A527F"/>
    <w:rsid w:val="003A5468"/>
    <w:rsid w:val="003A6850"/>
    <w:rsid w:val="003A77DF"/>
    <w:rsid w:val="003B1F49"/>
    <w:rsid w:val="003B2219"/>
    <w:rsid w:val="003B6869"/>
    <w:rsid w:val="003C15D7"/>
    <w:rsid w:val="003C449F"/>
    <w:rsid w:val="003C6D5F"/>
    <w:rsid w:val="003D122D"/>
    <w:rsid w:val="003D31A2"/>
    <w:rsid w:val="003D6814"/>
    <w:rsid w:val="003D6FB3"/>
    <w:rsid w:val="003D77DD"/>
    <w:rsid w:val="003D7B09"/>
    <w:rsid w:val="003D7F81"/>
    <w:rsid w:val="003E0249"/>
    <w:rsid w:val="003E061F"/>
    <w:rsid w:val="003E15C5"/>
    <w:rsid w:val="003E1D9E"/>
    <w:rsid w:val="003E31B9"/>
    <w:rsid w:val="003E3904"/>
    <w:rsid w:val="003E5FA2"/>
    <w:rsid w:val="003F1358"/>
    <w:rsid w:val="003F349B"/>
    <w:rsid w:val="003F43CF"/>
    <w:rsid w:val="003F5976"/>
    <w:rsid w:val="003F720D"/>
    <w:rsid w:val="004007F6"/>
    <w:rsid w:val="00400D77"/>
    <w:rsid w:val="00403815"/>
    <w:rsid w:val="004039D5"/>
    <w:rsid w:val="00407192"/>
    <w:rsid w:val="004111E1"/>
    <w:rsid w:val="00411286"/>
    <w:rsid w:val="00412BAA"/>
    <w:rsid w:val="00413E29"/>
    <w:rsid w:val="00414E86"/>
    <w:rsid w:val="0042163B"/>
    <w:rsid w:val="00422318"/>
    <w:rsid w:val="00424262"/>
    <w:rsid w:val="00426C3F"/>
    <w:rsid w:val="004274C0"/>
    <w:rsid w:val="00430CB5"/>
    <w:rsid w:val="00432602"/>
    <w:rsid w:val="00437284"/>
    <w:rsid w:val="0044064F"/>
    <w:rsid w:val="00441670"/>
    <w:rsid w:val="004457D7"/>
    <w:rsid w:val="00445EBC"/>
    <w:rsid w:val="00446F25"/>
    <w:rsid w:val="00446F34"/>
    <w:rsid w:val="00447DBC"/>
    <w:rsid w:val="00450712"/>
    <w:rsid w:val="00451D86"/>
    <w:rsid w:val="0046059F"/>
    <w:rsid w:val="00461393"/>
    <w:rsid w:val="004633C2"/>
    <w:rsid w:val="00471F9B"/>
    <w:rsid w:val="00472F7F"/>
    <w:rsid w:val="0047654F"/>
    <w:rsid w:val="00477E42"/>
    <w:rsid w:val="0048088E"/>
    <w:rsid w:val="004819BC"/>
    <w:rsid w:val="00481EBD"/>
    <w:rsid w:val="00490C4B"/>
    <w:rsid w:val="004915F9"/>
    <w:rsid w:val="00491E2E"/>
    <w:rsid w:val="00494969"/>
    <w:rsid w:val="00496897"/>
    <w:rsid w:val="00497D91"/>
    <w:rsid w:val="004A08DD"/>
    <w:rsid w:val="004A2BCC"/>
    <w:rsid w:val="004A33B5"/>
    <w:rsid w:val="004A34D1"/>
    <w:rsid w:val="004A3534"/>
    <w:rsid w:val="004A4F95"/>
    <w:rsid w:val="004A74DA"/>
    <w:rsid w:val="004B1295"/>
    <w:rsid w:val="004B14B8"/>
    <w:rsid w:val="004B326B"/>
    <w:rsid w:val="004B383F"/>
    <w:rsid w:val="004B51EB"/>
    <w:rsid w:val="004B6935"/>
    <w:rsid w:val="004C2632"/>
    <w:rsid w:val="004C64BD"/>
    <w:rsid w:val="004D1254"/>
    <w:rsid w:val="004D16B1"/>
    <w:rsid w:val="004D188A"/>
    <w:rsid w:val="004D1AB4"/>
    <w:rsid w:val="004D23C9"/>
    <w:rsid w:val="004D2866"/>
    <w:rsid w:val="004D2A21"/>
    <w:rsid w:val="004D6E0A"/>
    <w:rsid w:val="004D71D4"/>
    <w:rsid w:val="004D7CA1"/>
    <w:rsid w:val="004E5A38"/>
    <w:rsid w:val="004E5B89"/>
    <w:rsid w:val="004E68F0"/>
    <w:rsid w:val="004F4173"/>
    <w:rsid w:val="004F43FF"/>
    <w:rsid w:val="004F7C9C"/>
    <w:rsid w:val="00500293"/>
    <w:rsid w:val="00502298"/>
    <w:rsid w:val="005071EC"/>
    <w:rsid w:val="00511AD6"/>
    <w:rsid w:val="0051280D"/>
    <w:rsid w:val="0051615D"/>
    <w:rsid w:val="005164E2"/>
    <w:rsid w:val="00520EBD"/>
    <w:rsid w:val="005225EB"/>
    <w:rsid w:val="00523171"/>
    <w:rsid w:val="005233DA"/>
    <w:rsid w:val="00524F4C"/>
    <w:rsid w:val="0052623C"/>
    <w:rsid w:val="00526E60"/>
    <w:rsid w:val="005306F3"/>
    <w:rsid w:val="00533FE7"/>
    <w:rsid w:val="00535216"/>
    <w:rsid w:val="0054156B"/>
    <w:rsid w:val="00545638"/>
    <w:rsid w:val="00546065"/>
    <w:rsid w:val="00547F0F"/>
    <w:rsid w:val="00551CA9"/>
    <w:rsid w:val="005531D5"/>
    <w:rsid w:val="00554A10"/>
    <w:rsid w:val="005560D4"/>
    <w:rsid w:val="005572FB"/>
    <w:rsid w:val="0056207D"/>
    <w:rsid w:val="00562E9C"/>
    <w:rsid w:val="00563603"/>
    <w:rsid w:val="005810BE"/>
    <w:rsid w:val="00582D03"/>
    <w:rsid w:val="00596116"/>
    <w:rsid w:val="005961EA"/>
    <w:rsid w:val="005A3567"/>
    <w:rsid w:val="005A4AC7"/>
    <w:rsid w:val="005B1BC2"/>
    <w:rsid w:val="005B2A17"/>
    <w:rsid w:val="005B4C81"/>
    <w:rsid w:val="005B4FBB"/>
    <w:rsid w:val="005B5023"/>
    <w:rsid w:val="005B5A6A"/>
    <w:rsid w:val="005B658A"/>
    <w:rsid w:val="005B66DF"/>
    <w:rsid w:val="005B7BB9"/>
    <w:rsid w:val="005C2CF3"/>
    <w:rsid w:val="005C55F3"/>
    <w:rsid w:val="005D0EE5"/>
    <w:rsid w:val="005D2B4A"/>
    <w:rsid w:val="005D65A9"/>
    <w:rsid w:val="005E00CE"/>
    <w:rsid w:val="005E08D7"/>
    <w:rsid w:val="005E29A1"/>
    <w:rsid w:val="005E2BF3"/>
    <w:rsid w:val="005E5D77"/>
    <w:rsid w:val="005F1921"/>
    <w:rsid w:val="005F2E86"/>
    <w:rsid w:val="005F31B9"/>
    <w:rsid w:val="005F3FE7"/>
    <w:rsid w:val="005F428D"/>
    <w:rsid w:val="005F430A"/>
    <w:rsid w:val="005F58B4"/>
    <w:rsid w:val="005F7504"/>
    <w:rsid w:val="00600DB2"/>
    <w:rsid w:val="00601771"/>
    <w:rsid w:val="00602B05"/>
    <w:rsid w:val="00603510"/>
    <w:rsid w:val="0060365A"/>
    <w:rsid w:val="00604C17"/>
    <w:rsid w:val="00605C98"/>
    <w:rsid w:val="00606A28"/>
    <w:rsid w:val="00610076"/>
    <w:rsid w:val="00610B65"/>
    <w:rsid w:val="00615944"/>
    <w:rsid w:val="006204D7"/>
    <w:rsid w:val="00624768"/>
    <w:rsid w:val="0062602F"/>
    <w:rsid w:val="00626068"/>
    <w:rsid w:val="006330F0"/>
    <w:rsid w:val="00634946"/>
    <w:rsid w:val="00635562"/>
    <w:rsid w:val="006403B4"/>
    <w:rsid w:val="006416D2"/>
    <w:rsid w:val="00641D0C"/>
    <w:rsid w:val="006420A3"/>
    <w:rsid w:val="006423EA"/>
    <w:rsid w:val="00645B87"/>
    <w:rsid w:val="006501FA"/>
    <w:rsid w:val="00654A8E"/>
    <w:rsid w:val="00656919"/>
    <w:rsid w:val="00656AAF"/>
    <w:rsid w:val="00665F17"/>
    <w:rsid w:val="00667EE0"/>
    <w:rsid w:val="006713FA"/>
    <w:rsid w:val="006736E1"/>
    <w:rsid w:val="00673AE1"/>
    <w:rsid w:val="006743FA"/>
    <w:rsid w:val="006763B9"/>
    <w:rsid w:val="00677D9F"/>
    <w:rsid w:val="00681417"/>
    <w:rsid w:val="00684FF9"/>
    <w:rsid w:val="00685209"/>
    <w:rsid w:val="00690D2D"/>
    <w:rsid w:val="00692117"/>
    <w:rsid w:val="00694993"/>
    <w:rsid w:val="00696862"/>
    <w:rsid w:val="006A0119"/>
    <w:rsid w:val="006A0720"/>
    <w:rsid w:val="006A65EE"/>
    <w:rsid w:val="006A7DF4"/>
    <w:rsid w:val="006B03E6"/>
    <w:rsid w:val="006B13E3"/>
    <w:rsid w:val="006B38C8"/>
    <w:rsid w:val="006B5388"/>
    <w:rsid w:val="006B5B58"/>
    <w:rsid w:val="006B6B41"/>
    <w:rsid w:val="006B730A"/>
    <w:rsid w:val="006B7338"/>
    <w:rsid w:val="006B774B"/>
    <w:rsid w:val="006C0341"/>
    <w:rsid w:val="006C1C38"/>
    <w:rsid w:val="006C7FD1"/>
    <w:rsid w:val="006D1EDF"/>
    <w:rsid w:val="006D3ECB"/>
    <w:rsid w:val="006D4752"/>
    <w:rsid w:val="006D535F"/>
    <w:rsid w:val="006D69E9"/>
    <w:rsid w:val="006E2A0F"/>
    <w:rsid w:val="006E2A6D"/>
    <w:rsid w:val="006E4262"/>
    <w:rsid w:val="006E48F9"/>
    <w:rsid w:val="006F0AA1"/>
    <w:rsid w:val="006F150C"/>
    <w:rsid w:val="006F1EE1"/>
    <w:rsid w:val="006F5680"/>
    <w:rsid w:val="00706B12"/>
    <w:rsid w:val="00711434"/>
    <w:rsid w:val="00711C7D"/>
    <w:rsid w:val="00712754"/>
    <w:rsid w:val="00714061"/>
    <w:rsid w:val="007151A3"/>
    <w:rsid w:val="00720023"/>
    <w:rsid w:val="007249CB"/>
    <w:rsid w:val="0072629A"/>
    <w:rsid w:val="0073476A"/>
    <w:rsid w:val="00735151"/>
    <w:rsid w:val="00735BF7"/>
    <w:rsid w:val="00736020"/>
    <w:rsid w:val="00740C10"/>
    <w:rsid w:val="00741142"/>
    <w:rsid w:val="00742146"/>
    <w:rsid w:val="00742FF8"/>
    <w:rsid w:val="007437FE"/>
    <w:rsid w:val="007448E0"/>
    <w:rsid w:val="00746318"/>
    <w:rsid w:val="00747E21"/>
    <w:rsid w:val="007517EC"/>
    <w:rsid w:val="00754793"/>
    <w:rsid w:val="00755A3E"/>
    <w:rsid w:val="0075680D"/>
    <w:rsid w:val="00760204"/>
    <w:rsid w:val="007610FF"/>
    <w:rsid w:val="00764EFF"/>
    <w:rsid w:val="00766BFE"/>
    <w:rsid w:val="00767A11"/>
    <w:rsid w:val="00767E3C"/>
    <w:rsid w:val="00770C44"/>
    <w:rsid w:val="007717F0"/>
    <w:rsid w:val="00775EEB"/>
    <w:rsid w:val="007761DA"/>
    <w:rsid w:val="0077623F"/>
    <w:rsid w:val="00776889"/>
    <w:rsid w:val="00781735"/>
    <w:rsid w:val="00786CA0"/>
    <w:rsid w:val="00794951"/>
    <w:rsid w:val="007963B0"/>
    <w:rsid w:val="00796C44"/>
    <w:rsid w:val="007A04E2"/>
    <w:rsid w:val="007A16AE"/>
    <w:rsid w:val="007A7EA4"/>
    <w:rsid w:val="007B3254"/>
    <w:rsid w:val="007B4616"/>
    <w:rsid w:val="007C005D"/>
    <w:rsid w:val="007C12C0"/>
    <w:rsid w:val="007C2DC0"/>
    <w:rsid w:val="007C3609"/>
    <w:rsid w:val="007C4829"/>
    <w:rsid w:val="007D12C4"/>
    <w:rsid w:val="007D1E87"/>
    <w:rsid w:val="007D6F42"/>
    <w:rsid w:val="007E21FC"/>
    <w:rsid w:val="007E2794"/>
    <w:rsid w:val="007E4B23"/>
    <w:rsid w:val="007E5D6B"/>
    <w:rsid w:val="007E76FB"/>
    <w:rsid w:val="007F2E4D"/>
    <w:rsid w:val="008002C7"/>
    <w:rsid w:val="0080145C"/>
    <w:rsid w:val="00804956"/>
    <w:rsid w:val="00805794"/>
    <w:rsid w:val="00806CEB"/>
    <w:rsid w:val="00810C8D"/>
    <w:rsid w:val="008116FD"/>
    <w:rsid w:val="0081727F"/>
    <w:rsid w:val="00822176"/>
    <w:rsid w:val="00826CFE"/>
    <w:rsid w:val="00827C5F"/>
    <w:rsid w:val="0083075F"/>
    <w:rsid w:val="00831D32"/>
    <w:rsid w:val="00833424"/>
    <w:rsid w:val="00833EA7"/>
    <w:rsid w:val="00835C4B"/>
    <w:rsid w:val="0084228F"/>
    <w:rsid w:val="00842D6F"/>
    <w:rsid w:val="008465A5"/>
    <w:rsid w:val="00846988"/>
    <w:rsid w:val="00853070"/>
    <w:rsid w:val="00855C62"/>
    <w:rsid w:val="008603A7"/>
    <w:rsid w:val="00860986"/>
    <w:rsid w:val="00861649"/>
    <w:rsid w:val="00866BDE"/>
    <w:rsid w:val="00867A82"/>
    <w:rsid w:val="00875CDF"/>
    <w:rsid w:val="008764DF"/>
    <w:rsid w:val="00880852"/>
    <w:rsid w:val="00885E44"/>
    <w:rsid w:val="00886147"/>
    <w:rsid w:val="00886166"/>
    <w:rsid w:val="00887951"/>
    <w:rsid w:val="00891532"/>
    <w:rsid w:val="00893491"/>
    <w:rsid w:val="008A47E4"/>
    <w:rsid w:val="008A590A"/>
    <w:rsid w:val="008B048B"/>
    <w:rsid w:val="008B0D4E"/>
    <w:rsid w:val="008B2272"/>
    <w:rsid w:val="008B2926"/>
    <w:rsid w:val="008B4C70"/>
    <w:rsid w:val="008B5037"/>
    <w:rsid w:val="008B54B0"/>
    <w:rsid w:val="008C4352"/>
    <w:rsid w:val="008C6481"/>
    <w:rsid w:val="008C66C9"/>
    <w:rsid w:val="008C6DD1"/>
    <w:rsid w:val="008C7AE0"/>
    <w:rsid w:val="008D2F19"/>
    <w:rsid w:val="008D2F99"/>
    <w:rsid w:val="008D6BD3"/>
    <w:rsid w:val="008E0F85"/>
    <w:rsid w:val="008E35BF"/>
    <w:rsid w:val="008F08D0"/>
    <w:rsid w:val="008F093F"/>
    <w:rsid w:val="008F3940"/>
    <w:rsid w:val="008F3D87"/>
    <w:rsid w:val="008F6FE1"/>
    <w:rsid w:val="009050AD"/>
    <w:rsid w:val="00906003"/>
    <w:rsid w:val="00912186"/>
    <w:rsid w:val="00913586"/>
    <w:rsid w:val="00915C8B"/>
    <w:rsid w:val="00916D73"/>
    <w:rsid w:val="0091758C"/>
    <w:rsid w:val="00920C7C"/>
    <w:rsid w:val="00924D03"/>
    <w:rsid w:val="009270C8"/>
    <w:rsid w:val="00931CCF"/>
    <w:rsid w:val="00931F27"/>
    <w:rsid w:val="009331B8"/>
    <w:rsid w:val="009337F5"/>
    <w:rsid w:val="00934E6A"/>
    <w:rsid w:val="00937D91"/>
    <w:rsid w:val="00937E70"/>
    <w:rsid w:val="00942E0A"/>
    <w:rsid w:val="009463C3"/>
    <w:rsid w:val="00946A2A"/>
    <w:rsid w:val="00946C5B"/>
    <w:rsid w:val="0094774F"/>
    <w:rsid w:val="00951533"/>
    <w:rsid w:val="009532FE"/>
    <w:rsid w:val="009534CA"/>
    <w:rsid w:val="00954192"/>
    <w:rsid w:val="00954762"/>
    <w:rsid w:val="009573D7"/>
    <w:rsid w:val="00957BFC"/>
    <w:rsid w:val="009621D5"/>
    <w:rsid w:val="00962900"/>
    <w:rsid w:val="0097087B"/>
    <w:rsid w:val="009744EB"/>
    <w:rsid w:val="009801A7"/>
    <w:rsid w:val="00980F30"/>
    <w:rsid w:val="00983A53"/>
    <w:rsid w:val="00985A75"/>
    <w:rsid w:val="009872B0"/>
    <w:rsid w:val="009906F4"/>
    <w:rsid w:val="00991664"/>
    <w:rsid w:val="00991C1C"/>
    <w:rsid w:val="00996318"/>
    <w:rsid w:val="009A07EC"/>
    <w:rsid w:val="009A48BF"/>
    <w:rsid w:val="009A7F68"/>
    <w:rsid w:val="009B0E69"/>
    <w:rsid w:val="009C0085"/>
    <w:rsid w:val="009C3A77"/>
    <w:rsid w:val="009C5CEE"/>
    <w:rsid w:val="009C7DD8"/>
    <w:rsid w:val="009D2AEB"/>
    <w:rsid w:val="009D3909"/>
    <w:rsid w:val="009D3C04"/>
    <w:rsid w:val="009D4FEB"/>
    <w:rsid w:val="009D5682"/>
    <w:rsid w:val="009D791B"/>
    <w:rsid w:val="009E3ED9"/>
    <w:rsid w:val="009F0E7F"/>
    <w:rsid w:val="009F1EEA"/>
    <w:rsid w:val="009F5686"/>
    <w:rsid w:val="009F7158"/>
    <w:rsid w:val="009F7F9F"/>
    <w:rsid w:val="00A02C52"/>
    <w:rsid w:val="00A02E7A"/>
    <w:rsid w:val="00A05BB5"/>
    <w:rsid w:val="00A069E8"/>
    <w:rsid w:val="00A0702B"/>
    <w:rsid w:val="00A0766F"/>
    <w:rsid w:val="00A10B77"/>
    <w:rsid w:val="00A10CAD"/>
    <w:rsid w:val="00A11D7C"/>
    <w:rsid w:val="00A1334D"/>
    <w:rsid w:val="00A136D1"/>
    <w:rsid w:val="00A17A4D"/>
    <w:rsid w:val="00A22741"/>
    <w:rsid w:val="00A25B2D"/>
    <w:rsid w:val="00A260EF"/>
    <w:rsid w:val="00A27ED7"/>
    <w:rsid w:val="00A30FE7"/>
    <w:rsid w:val="00A3214C"/>
    <w:rsid w:val="00A338A6"/>
    <w:rsid w:val="00A375E4"/>
    <w:rsid w:val="00A40D47"/>
    <w:rsid w:val="00A41629"/>
    <w:rsid w:val="00A43B57"/>
    <w:rsid w:val="00A43BB1"/>
    <w:rsid w:val="00A44017"/>
    <w:rsid w:val="00A475BA"/>
    <w:rsid w:val="00A47BAC"/>
    <w:rsid w:val="00A561AA"/>
    <w:rsid w:val="00A57605"/>
    <w:rsid w:val="00A72912"/>
    <w:rsid w:val="00A74696"/>
    <w:rsid w:val="00A762DF"/>
    <w:rsid w:val="00A80172"/>
    <w:rsid w:val="00A8018C"/>
    <w:rsid w:val="00A80F53"/>
    <w:rsid w:val="00A84BF3"/>
    <w:rsid w:val="00A86241"/>
    <w:rsid w:val="00A869DA"/>
    <w:rsid w:val="00A87CF7"/>
    <w:rsid w:val="00A90B1F"/>
    <w:rsid w:val="00A918A6"/>
    <w:rsid w:val="00A91BAF"/>
    <w:rsid w:val="00A91DBB"/>
    <w:rsid w:val="00A9261C"/>
    <w:rsid w:val="00A92B7F"/>
    <w:rsid w:val="00A9585A"/>
    <w:rsid w:val="00A9689B"/>
    <w:rsid w:val="00AA0E66"/>
    <w:rsid w:val="00AA14B5"/>
    <w:rsid w:val="00AA2684"/>
    <w:rsid w:val="00AA7EC8"/>
    <w:rsid w:val="00AB1A23"/>
    <w:rsid w:val="00AB53D3"/>
    <w:rsid w:val="00AB6AEE"/>
    <w:rsid w:val="00AC0664"/>
    <w:rsid w:val="00AC67F0"/>
    <w:rsid w:val="00AD2CB5"/>
    <w:rsid w:val="00AD55B0"/>
    <w:rsid w:val="00AD5943"/>
    <w:rsid w:val="00AD6A7E"/>
    <w:rsid w:val="00AD7A2C"/>
    <w:rsid w:val="00AE1DAD"/>
    <w:rsid w:val="00AE7001"/>
    <w:rsid w:val="00AF0614"/>
    <w:rsid w:val="00AF62B9"/>
    <w:rsid w:val="00AF7D1D"/>
    <w:rsid w:val="00B00A0A"/>
    <w:rsid w:val="00B01AF5"/>
    <w:rsid w:val="00B04B10"/>
    <w:rsid w:val="00B04EB1"/>
    <w:rsid w:val="00B05223"/>
    <w:rsid w:val="00B07D52"/>
    <w:rsid w:val="00B13028"/>
    <w:rsid w:val="00B15E06"/>
    <w:rsid w:val="00B17594"/>
    <w:rsid w:val="00B17FFC"/>
    <w:rsid w:val="00B20093"/>
    <w:rsid w:val="00B2174B"/>
    <w:rsid w:val="00B228A1"/>
    <w:rsid w:val="00B22D89"/>
    <w:rsid w:val="00B24D39"/>
    <w:rsid w:val="00B25904"/>
    <w:rsid w:val="00B2696D"/>
    <w:rsid w:val="00B2717D"/>
    <w:rsid w:val="00B27F53"/>
    <w:rsid w:val="00B304DA"/>
    <w:rsid w:val="00B30C60"/>
    <w:rsid w:val="00B31BC7"/>
    <w:rsid w:val="00B34674"/>
    <w:rsid w:val="00B370D7"/>
    <w:rsid w:val="00B42F79"/>
    <w:rsid w:val="00B45C96"/>
    <w:rsid w:val="00B46FE8"/>
    <w:rsid w:val="00B502AF"/>
    <w:rsid w:val="00B5150D"/>
    <w:rsid w:val="00B51E49"/>
    <w:rsid w:val="00B5657A"/>
    <w:rsid w:val="00B56EA1"/>
    <w:rsid w:val="00B57D9B"/>
    <w:rsid w:val="00B6085A"/>
    <w:rsid w:val="00B61DC6"/>
    <w:rsid w:val="00B6386B"/>
    <w:rsid w:val="00B64DC5"/>
    <w:rsid w:val="00B64F91"/>
    <w:rsid w:val="00B666CE"/>
    <w:rsid w:val="00B706BA"/>
    <w:rsid w:val="00B7380C"/>
    <w:rsid w:val="00B74470"/>
    <w:rsid w:val="00B7715A"/>
    <w:rsid w:val="00B773D3"/>
    <w:rsid w:val="00B77AFD"/>
    <w:rsid w:val="00B8094F"/>
    <w:rsid w:val="00B84EB1"/>
    <w:rsid w:val="00B86F9D"/>
    <w:rsid w:val="00B90EFF"/>
    <w:rsid w:val="00BA0902"/>
    <w:rsid w:val="00BA0971"/>
    <w:rsid w:val="00BA2221"/>
    <w:rsid w:val="00BA429C"/>
    <w:rsid w:val="00BA7A1D"/>
    <w:rsid w:val="00BA7A68"/>
    <w:rsid w:val="00BB090D"/>
    <w:rsid w:val="00BB37EA"/>
    <w:rsid w:val="00BB76F1"/>
    <w:rsid w:val="00BC04EA"/>
    <w:rsid w:val="00BC3CA9"/>
    <w:rsid w:val="00BC643F"/>
    <w:rsid w:val="00BD077C"/>
    <w:rsid w:val="00BD1355"/>
    <w:rsid w:val="00BD2C22"/>
    <w:rsid w:val="00BD30D3"/>
    <w:rsid w:val="00BD325F"/>
    <w:rsid w:val="00BD358B"/>
    <w:rsid w:val="00BD3F1D"/>
    <w:rsid w:val="00BD43FA"/>
    <w:rsid w:val="00BD5972"/>
    <w:rsid w:val="00BD6B70"/>
    <w:rsid w:val="00BE19E9"/>
    <w:rsid w:val="00BE27E7"/>
    <w:rsid w:val="00BF15DF"/>
    <w:rsid w:val="00BF1C3B"/>
    <w:rsid w:val="00BF276B"/>
    <w:rsid w:val="00BF71A2"/>
    <w:rsid w:val="00C004A8"/>
    <w:rsid w:val="00C00660"/>
    <w:rsid w:val="00C02837"/>
    <w:rsid w:val="00C04DF3"/>
    <w:rsid w:val="00C0533F"/>
    <w:rsid w:val="00C06E3D"/>
    <w:rsid w:val="00C14950"/>
    <w:rsid w:val="00C15F92"/>
    <w:rsid w:val="00C176B8"/>
    <w:rsid w:val="00C17CB6"/>
    <w:rsid w:val="00C222AB"/>
    <w:rsid w:val="00C22350"/>
    <w:rsid w:val="00C226D9"/>
    <w:rsid w:val="00C2310E"/>
    <w:rsid w:val="00C2324B"/>
    <w:rsid w:val="00C24B9F"/>
    <w:rsid w:val="00C25486"/>
    <w:rsid w:val="00C272E7"/>
    <w:rsid w:val="00C27E80"/>
    <w:rsid w:val="00C344CC"/>
    <w:rsid w:val="00C417BA"/>
    <w:rsid w:val="00C4420E"/>
    <w:rsid w:val="00C4462C"/>
    <w:rsid w:val="00C50872"/>
    <w:rsid w:val="00C51FBF"/>
    <w:rsid w:val="00C5454A"/>
    <w:rsid w:val="00C55227"/>
    <w:rsid w:val="00C5554A"/>
    <w:rsid w:val="00C55FBF"/>
    <w:rsid w:val="00C57ABA"/>
    <w:rsid w:val="00C632FB"/>
    <w:rsid w:val="00C64431"/>
    <w:rsid w:val="00C67A5E"/>
    <w:rsid w:val="00C722F9"/>
    <w:rsid w:val="00C72B7D"/>
    <w:rsid w:val="00C824DE"/>
    <w:rsid w:val="00C84F70"/>
    <w:rsid w:val="00C91A6F"/>
    <w:rsid w:val="00C97C05"/>
    <w:rsid w:val="00CA019E"/>
    <w:rsid w:val="00CA2BC5"/>
    <w:rsid w:val="00CA2D34"/>
    <w:rsid w:val="00CA33EC"/>
    <w:rsid w:val="00CA3A00"/>
    <w:rsid w:val="00CA5471"/>
    <w:rsid w:val="00CA6D11"/>
    <w:rsid w:val="00CA7DB8"/>
    <w:rsid w:val="00CB080C"/>
    <w:rsid w:val="00CB34C2"/>
    <w:rsid w:val="00CB3B88"/>
    <w:rsid w:val="00CB4FE7"/>
    <w:rsid w:val="00CB6B0D"/>
    <w:rsid w:val="00CC1186"/>
    <w:rsid w:val="00CC225D"/>
    <w:rsid w:val="00CC39BE"/>
    <w:rsid w:val="00CC4300"/>
    <w:rsid w:val="00CC68D5"/>
    <w:rsid w:val="00CD10DB"/>
    <w:rsid w:val="00CD6F19"/>
    <w:rsid w:val="00CD785C"/>
    <w:rsid w:val="00CE09CB"/>
    <w:rsid w:val="00CE20A0"/>
    <w:rsid w:val="00CE488A"/>
    <w:rsid w:val="00CE6338"/>
    <w:rsid w:val="00CF20A4"/>
    <w:rsid w:val="00CF6BC9"/>
    <w:rsid w:val="00CF72A8"/>
    <w:rsid w:val="00D00EF4"/>
    <w:rsid w:val="00D013CF"/>
    <w:rsid w:val="00D02FD7"/>
    <w:rsid w:val="00D03DED"/>
    <w:rsid w:val="00D04C87"/>
    <w:rsid w:val="00D058E7"/>
    <w:rsid w:val="00D065CA"/>
    <w:rsid w:val="00D06F33"/>
    <w:rsid w:val="00D130B3"/>
    <w:rsid w:val="00D13404"/>
    <w:rsid w:val="00D13C5C"/>
    <w:rsid w:val="00D16314"/>
    <w:rsid w:val="00D205F9"/>
    <w:rsid w:val="00D2085C"/>
    <w:rsid w:val="00D25AD9"/>
    <w:rsid w:val="00D313C2"/>
    <w:rsid w:val="00D32FFF"/>
    <w:rsid w:val="00D43157"/>
    <w:rsid w:val="00D451B9"/>
    <w:rsid w:val="00D45BA4"/>
    <w:rsid w:val="00D50CAE"/>
    <w:rsid w:val="00D523A7"/>
    <w:rsid w:val="00D525D4"/>
    <w:rsid w:val="00D53CC0"/>
    <w:rsid w:val="00D54415"/>
    <w:rsid w:val="00D54C5E"/>
    <w:rsid w:val="00D54F27"/>
    <w:rsid w:val="00D569C3"/>
    <w:rsid w:val="00D6143F"/>
    <w:rsid w:val="00D634A3"/>
    <w:rsid w:val="00D64C2B"/>
    <w:rsid w:val="00D676AB"/>
    <w:rsid w:val="00D70C7B"/>
    <w:rsid w:val="00D70F08"/>
    <w:rsid w:val="00D73616"/>
    <w:rsid w:val="00D8290B"/>
    <w:rsid w:val="00D83CF1"/>
    <w:rsid w:val="00D84251"/>
    <w:rsid w:val="00D85524"/>
    <w:rsid w:val="00D85BF6"/>
    <w:rsid w:val="00D9202E"/>
    <w:rsid w:val="00D9346C"/>
    <w:rsid w:val="00D93E86"/>
    <w:rsid w:val="00D94A14"/>
    <w:rsid w:val="00D9617B"/>
    <w:rsid w:val="00DA062C"/>
    <w:rsid w:val="00DA2AD1"/>
    <w:rsid w:val="00DA4C43"/>
    <w:rsid w:val="00DA5360"/>
    <w:rsid w:val="00DA60DB"/>
    <w:rsid w:val="00DB1469"/>
    <w:rsid w:val="00DB202D"/>
    <w:rsid w:val="00DB2DEC"/>
    <w:rsid w:val="00DB5844"/>
    <w:rsid w:val="00DB5B4C"/>
    <w:rsid w:val="00DB69F3"/>
    <w:rsid w:val="00DC2D19"/>
    <w:rsid w:val="00DC2D82"/>
    <w:rsid w:val="00DC3300"/>
    <w:rsid w:val="00DC39C3"/>
    <w:rsid w:val="00DC3F49"/>
    <w:rsid w:val="00DC7BBF"/>
    <w:rsid w:val="00DD12EB"/>
    <w:rsid w:val="00DD1518"/>
    <w:rsid w:val="00DD3BE1"/>
    <w:rsid w:val="00DD4F82"/>
    <w:rsid w:val="00DD79AC"/>
    <w:rsid w:val="00DE0FC5"/>
    <w:rsid w:val="00DE16F9"/>
    <w:rsid w:val="00DE3A18"/>
    <w:rsid w:val="00DE3DBB"/>
    <w:rsid w:val="00DE3ED0"/>
    <w:rsid w:val="00DE3F73"/>
    <w:rsid w:val="00DE4369"/>
    <w:rsid w:val="00DF2AEC"/>
    <w:rsid w:val="00DF43A0"/>
    <w:rsid w:val="00DF44D1"/>
    <w:rsid w:val="00DF653C"/>
    <w:rsid w:val="00DF6833"/>
    <w:rsid w:val="00DF6D48"/>
    <w:rsid w:val="00DF7AC5"/>
    <w:rsid w:val="00E0378B"/>
    <w:rsid w:val="00E21031"/>
    <w:rsid w:val="00E2160F"/>
    <w:rsid w:val="00E21991"/>
    <w:rsid w:val="00E2269D"/>
    <w:rsid w:val="00E22B7E"/>
    <w:rsid w:val="00E24665"/>
    <w:rsid w:val="00E24AA0"/>
    <w:rsid w:val="00E30E72"/>
    <w:rsid w:val="00E31E18"/>
    <w:rsid w:val="00E327A1"/>
    <w:rsid w:val="00E4053E"/>
    <w:rsid w:val="00E41A91"/>
    <w:rsid w:val="00E434F1"/>
    <w:rsid w:val="00E45B3C"/>
    <w:rsid w:val="00E4602A"/>
    <w:rsid w:val="00E53599"/>
    <w:rsid w:val="00E56417"/>
    <w:rsid w:val="00E653C8"/>
    <w:rsid w:val="00E66262"/>
    <w:rsid w:val="00E6678D"/>
    <w:rsid w:val="00E70872"/>
    <w:rsid w:val="00E724D7"/>
    <w:rsid w:val="00E72585"/>
    <w:rsid w:val="00E74C67"/>
    <w:rsid w:val="00E7738F"/>
    <w:rsid w:val="00E80F91"/>
    <w:rsid w:val="00E813E9"/>
    <w:rsid w:val="00E8181B"/>
    <w:rsid w:val="00E869B2"/>
    <w:rsid w:val="00E928BC"/>
    <w:rsid w:val="00E930B3"/>
    <w:rsid w:val="00E97CAD"/>
    <w:rsid w:val="00EA2B33"/>
    <w:rsid w:val="00EA35E5"/>
    <w:rsid w:val="00EA4261"/>
    <w:rsid w:val="00EA4470"/>
    <w:rsid w:val="00EA5344"/>
    <w:rsid w:val="00EB0A73"/>
    <w:rsid w:val="00EB1E48"/>
    <w:rsid w:val="00EB77AF"/>
    <w:rsid w:val="00EC1D55"/>
    <w:rsid w:val="00EC1E2D"/>
    <w:rsid w:val="00EC3216"/>
    <w:rsid w:val="00ED0DCB"/>
    <w:rsid w:val="00ED7435"/>
    <w:rsid w:val="00EE1107"/>
    <w:rsid w:val="00EE11CE"/>
    <w:rsid w:val="00EE1FA6"/>
    <w:rsid w:val="00EE48CC"/>
    <w:rsid w:val="00EE73C4"/>
    <w:rsid w:val="00EF0ED3"/>
    <w:rsid w:val="00EF2A0C"/>
    <w:rsid w:val="00EF2A8D"/>
    <w:rsid w:val="00EF3053"/>
    <w:rsid w:val="00EF58D2"/>
    <w:rsid w:val="00EF5F17"/>
    <w:rsid w:val="00EF6467"/>
    <w:rsid w:val="00F03620"/>
    <w:rsid w:val="00F057DB"/>
    <w:rsid w:val="00F10641"/>
    <w:rsid w:val="00F11E61"/>
    <w:rsid w:val="00F11F29"/>
    <w:rsid w:val="00F140C4"/>
    <w:rsid w:val="00F14DBC"/>
    <w:rsid w:val="00F25282"/>
    <w:rsid w:val="00F30377"/>
    <w:rsid w:val="00F3375D"/>
    <w:rsid w:val="00F34854"/>
    <w:rsid w:val="00F35637"/>
    <w:rsid w:val="00F36984"/>
    <w:rsid w:val="00F42331"/>
    <w:rsid w:val="00F43DE1"/>
    <w:rsid w:val="00F4448F"/>
    <w:rsid w:val="00F456B1"/>
    <w:rsid w:val="00F467B6"/>
    <w:rsid w:val="00F527CF"/>
    <w:rsid w:val="00F52F6A"/>
    <w:rsid w:val="00F5574A"/>
    <w:rsid w:val="00F55BA9"/>
    <w:rsid w:val="00F57D0D"/>
    <w:rsid w:val="00F6246A"/>
    <w:rsid w:val="00F700B0"/>
    <w:rsid w:val="00F705DA"/>
    <w:rsid w:val="00F71D2B"/>
    <w:rsid w:val="00F72B77"/>
    <w:rsid w:val="00F73496"/>
    <w:rsid w:val="00F73C59"/>
    <w:rsid w:val="00F744A2"/>
    <w:rsid w:val="00F80082"/>
    <w:rsid w:val="00F82F48"/>
    <w:rsid w:val="00F83E4F"/>
    <w:rsid w:val="00F85E22"/>
    <w:rsid w:val="00F87022"/>
    <w:rsid w:val="00F904B9"/>
    <w:rsid w:val="00F90C86"/>
    <w:rsid w:val="00F9159B"/>
    <w:rsid w:val="00F933BD"/>
    <w:rsid w:val="00F93E6B"/>
    <w:rsid w:val="00F940C0"/>
    <w:rsid w:val="00F94865"/>
    <w:rsid w:val="00F9577B"/>
    <w:rsid w:val="00F9718D"/>
    <w:rsid w:val="00FA1AAE"/>
    <w:rsid w:val="00FA67B3"/>
    <w:rsid w:val="00FB0012"/>
    <w:rsid w:val="00FB22DB"/>
    <w:rsid w:val="00FB41A4"/>
    <w:rsid w:val="00FB45E7"/>
    <w:rsid w:val="00FB53B0"/>
    <w:rsid w:val="00FC0243"/>
    <w:rsid w:val="00FC02CE"/>
    <w:rsid w:val="00FC1315"/>
    <w:rsid w:val="00FC1DE7"/>
    <w:rsid w:val="00FC281D"/>
    <w:rsid w:val="00FC3230"/>
    <w:rsid w:val="00FC45F6"/>
    <w:rsid w:val="00FD06CC"/>
    <w:rsid w:val="00FD151E"/>
    <w:rsid w:val="00FD1B2C"/>
    <w:rsid w:val="00FD3C7A"/>
    <w:rsid w:val="00FD5A4A"/>
    <w:rsid w:val="00FE33BB"/>
    <w:rsid w:val="00FE75B1"/>
    <w:rsid w:val="00FF45CD"/>
    <w:rsid w:val="00FF5FBF"/>
    <w:rsid w:val="00FF624C"/>
    <w:rsid w:val="00FF77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600B2FF0"/>
  <w15:docId w15:val="{4B31F314-BC3D-42EE-87A3-9DC0B16EB5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075F"/>
    <w:rPr>
      <w:lang w:val="en-IN"/>
    </w:rPr>
  </w:style>
  <w:style w:type="paragraph" w:styleId="Heading1">
    <w:name w:val="heading 1"/>
    <w:basedOn w:val="Normal"/>
    <w:next w:val="Normal"/>
    <w:link w:val="Heading1Char"/>
    <w:uiPriority w:val="9"/>
    <w:qFormat/>
    <w:rsid w:val="00690D2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02C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06CC"/>
    <w:pPr>
      <w:ind w:left="720"/>
      <w:contextualSpacing/>
    </w:pPr>
  </w:style>
  <w:style w:type="paragraph" w:styleId="Title">
    <w:name w:val="Title"/>
    <w:basedOn w:val="Normal"/>
    <w:next w:val="Normal"/>
    <w:link w:val="TitleChar"/>
    <w:uiPriority w:val="10"/>
    <w:qFormat/>
    <w:rsid w:val="00690D2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90D2D"/>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690D2D"/>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nhideWhenUsed/>
    <w:rsid w:val="007437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37FE"/>
  </w:style>
  <w:style w:type="paragraph" w:styleId="Footer">
    <w:name w:val="footer"/>
    <w:basedOn w:val="Normal"/>
    <w:link w:val="FooterChar"/>
    <w:uiPriority w:val="99"/>
    <w:unhideWhenUsed/>
    <w:rsid w:val="007437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37FE"/>
  </w:style>
  <w:style w:type="paragraph" w:styleId="BalloonText">
    <w:name w:val="Balloon Text"/>
    <w:basedOn w:val="Normal"/>
    <w:link w:val="BalloonTextChar"/>
    <w:uiPriority w:val="99"/>
    <w:semiHidden/>
    <w:unhideWhenUsed/>
    <w:rsid w:val="00BF71A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71A2"/>
    <w:rPr>
      <w:rFonts w:ascii="Tahoma" w:hAnsi="Tahoma" w:cs="Tahoma"/>
      <w:sz w:val="16"/>
      <w:szCs w:val="16"/>
    </w:rPr>
  </w:style>
  <w:style w:type="character" w:styleId="CommentReference">
    <w:name w:val="annotation reference"/>
    <w:basedOn w:val="DefaultParagraphFont"/>
    <w:uiPriority w:val="99"/>
    <w:semiHidden/>
    <w:unhideWhenUsed/>
    <w:rsid w:val="006403B4"/>
    <w:rPr>
      <w:sz w:val="16"/>
      <w:szCs w:val="16"/>
    </w:rPr>
  </w:style>
  <w:style w:type="paragraph" w:styleId="CommentText">
    <w:name w:val="annotation text"/>
    <w:basedOn w:val="Normal"/>
    <w:link w:val="CommentTextChar"/>
    <w:uiPriority w:val="99"/>
    <w:semiHidden/>
    <w:unhideWhenUsed/>
    <w:rsid w:val="006403B4"/>
    <w:pPr>
      <w:spacing w:line="240" w:lineRule="auto"/>
    </w:pPr>
    <w:rPr>
      <w:sz w:val="20"/>
      <w:szCs w:val="20"/>
    </w:rPr>
  </w:style>
  <w:style w:type="character" w:customStyle="1" w:styleId="CommentTextChar">
    <w:name w:val="Comment Text Char"/>
    <w:basedOn w:val="DefaultParagraphFont"/>
    <w:link w:val="CommentText"/>
    <w:uiPriority w:val="99"/>
    <w:semiHidden/>
    <w:rsid w:val="006403B4"/>
    <w:rPr>
      <w:sz w:val="20"/>
      <w:szCs w:val="20"/>
    </w:rPr>
  </w:style>
  <w:style w:type="paragraph" w:styleId="CommentSubject">
    <w:name w:val="annotation subject"/>
    <w:basedOn w:val="CommentText"/>
    <w:next w:val="CommentText"/>
    <w:link w:val="CommentSubjectChar"/>
    <w:uiPriority w:val="99"/>
    <w:semiHidden/>
    <w:unhideWhenUsed/>
    <w:rsid w:val="006403B4"/>
    <w:rPr>
      <w:b/>
      <w:bCs/>
    </w:rPr>
  </w:style>
  <w:style w:type="character" w:customStyle="1" w:styleId="CommentSubjectChar">
    <w:name w:val="Comment Subject Char"/>
    <w:basedOn w:val="CommentTextChar"/>
    <w:link w:val="CommentSubject"/>
    <w:uiPriority w:val="99"/>
    <w:semiHidden/>
    <w:rsid w:val="006403B4"/>
    <w:rPr>
      <w:b/>
      <w:bCs/>
      <w:sz w:val="20"/>
      <w:szCs w:val="20"/>
    </w:rPr>
  </w:style>
  <w:style w:type="character" w:customStyle="1" w:styleId="Heading2Char">
    <w:name w:val="Heading 2 Char"/>
    <w:basedOn w:val="DefaultParagraphFont"/>
    <w:link w:val="Heading2"/>
    <w:uiPriority w:val="9"/>
    <w:rsid w:val="00FC02CE"/>
    <w:rPr>
      <w:rFonts w:asciiTheme="majorHAnsi" w:eastAsiaTheme="majorEastAsia" w:hAnsiTheme="majorHAnsi" w:cstheme="majorBidi"/>
      <w:b/>
      <w:bCs/>
      <w:color w:val="4F81BD" w:themeColor="accent1"/>
      <w:sz w:val="26"/>
      <w:szCs w:val="26"/>
    </w:rPr>
  </w:style>
  <w:style w:type="paragraph" w:customStyle="1" w:styleId="Normal1">
    <w:name w:val="Normal1"/>
    <w:qFormat/>
    <w:rsid w:val="00F83E4F"/>
    <w:pPr>
      <w:spacing w:after="0"/>
    </w:pPr>
    <w:rPr>
      <w:rFonts w:ascii="Arial" w:eastAsia="Arial" w:hAnsi="Arial" w:cs="Arial"/>
      <w:color w:val="000000"/>
    </w:rPr>
  </w:style>
  <w:style w:type="table" w:styleId="TableGrid">
    <w:name w:val="Table Grid"/>
    <w:basedOn w:val="TableNormal"/>
    <w:uiPriority w:val="59"/>
    <w:rsid w:val="00D431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3075F"/>
    <w:rPr>
      <w:color w:val="0000FF" w:themeColor="hyperlink"/>
      <w:u w:val="single"/>
    </w:rPr>
  </w:style>
  <w:style w:type="character" w:styleId="FollowedHyperlink">
    <w:name w:val="FollowedHyperlink"/>
    <w:basedOn w:val="DefaultParagraphFont"/>
    <w:uiPriority w:val="99"/>
    <w:semiHidden/>
    <w:unhideWhenUsed/>
    <w:rsid w:val="0083075F"/>
    <w:rPr>
      <w:color w:val="800080" w:themeColor="followedHyperlink"/>
      <w:u w:val="single"/>
    </w:rPr>
  </w:style>
  <w:style w:type="paragraph" w:styleId="NoSpacing">
    <w:name w:val="No Spacing"/>
    <w:link w:val="NoSpacingChar"/>
    <w:uiPriority w:val="1"/>
    <w:qFormat/>
    <w:rsid w:val="009D5682"/>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9D5682"/>
    <w:rPr>
      <w:rFonts w:eastAsiaTheme="minorEastAsia"/>
      <w:lang w:eastAsia="ja-JP"/>
    </w:rPr>
  </w:style>
  <w:style w:type="paragraph" w:styleId="TOCHeading">
    <w:name w:val="TOC Heading"/>
    <w:basedOn w:val="Heading1"/>
    <w:next w:val="Normal"/>
    <w:uiPriority w:val="39"/>
    <w:semiHidden/>
    <w:unhideWhenUsed/>
    <w:qFormat/>
    <w:rsid w:val="00741142"/>
    <w:pPr>
      <w:outlineLvl w:val="9"/>
    </w:pPr>
    <w:rPr>
      <w:lang w:val="en-US" w:eastAsia="ja-JP"/>
    </w:rPr>
  </w:style>
  <w:style w:type="paragraph" w:styleId="TOC1">
    <w:name w:val="toc 1"/>
    <w:basedOn w:val="Normal"/>
    <w:next w:val="Normal"/>
    <w:autoRedefine/>
    <w:uiPriority w:val="39"/>
    <w:unhideWhenUsed/>
    <w:rsid w:val="00741142"/>
    <w:pPr>
      <w:spacing w:after="100"/>
    </w:pPr>
  </w:style>
  <w:style w:type="paragraph" w:styleId="EndnoteText">
    <w:name w:val="endnote text"/>
    <w:basedOn w:val="Normal"/>
    <w:link w:val="EndnoteTextChar"/>
    <w:uiPriority w:val="99"/>
    <w:semiHidden/>
    <w:unhideWhenUsed/>
    <w:rsid w:val="00520EB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20EBD"/>
    <w:rPr>
      <w:sz w:val="20"/>
      <w:szCs w:val="20"/>
      <w:lang w:val="en-IN"/>
    </w:rPr>
  </w:style>
  <w:style w:type="character" w:styleId="EndnoteReference">
    <w:name w:val="endnote reference"/>
    <w:basedOn w:val="DefaultParagraphFont"/>
    <w:uiPriority w:val="99"/>
    <w:semiHidden/>
    <w:unhideWhenUsed/>
    <w:rsid w:val="00520EB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1292851">
      <w:bodyDiv w:val="1"/>
      <w:marLeft w:val="0"/>
      <w:marRight w:val="0"/>
      <w:marTop w:val="0"/>
      <w:marBottom w:val="0"/>
      <w:divBdr>
        <w:top w:val="none" w:sz="0" w:space="0" w:color="auto"/>
        <w:left w:val="none" w:sz="0" w:space="0" w:color="auto"/>
        <w:bottom w:val="none" w:sz="0" w:space="0" w:color="auto"/>
        <w:right w:val="none" w:sz="0" w:space="0" w:color="auto"/>
      </w:divBdr>
    </w:div>
    <w:div w:id="222763706">
      <w:bodyDiv w:val="1"/>
      <w:marLeft w:val="0"/>
      <w:marRight w:val="0"/>
      <w:marTop w:val="0"/>
      <w:marBottom w:val="0"/>
      <w:divBdr>
        <w:top w:val="none" w:sz="0" w:space="0" w:color="auto"/>
        <w:left w:val="none" w:sz="0" w:space="0" w:color="auto"/>
        <w:bottom w:val="none" w:sz="0" w:space="0" w:color="auto"/>
        <w:right w:val="none" w:sz="0" w:space="0" w:color="auto"/>
      </w:divBdr>
    </w:div>
    <w:div w:id="429667531">
      <w:bodyDiv w:val="1"/>
      <w:marLeft w:val="0"/>
      <w:marRight w:val="0"/>
      <w:marTop w:val="0"/>
      <w:marBottom w:val="0"/>
      <w:divBdr>
        <w:top w:val="none" w:sz="0" w:space="0" w:color="auto"/>
        <w:left w:val="none" w:sz="0" w:space="0" w:color="auto"/>
        <w:bottom w:val="none" w:sz="0" w:space="0" w:color="auto"/>
        <w:right w:val="none" w:sz="0" w:space="0" w:color="auto"/>
      </w:divBdr>
    </w:div>
    <w:div w:id="561257303">
      <w:bodyDiv w:val="1"/>
      <w:marLeft w:val="0"/>
      <w:marRight w:val="0"/>
      <w:marTop w:val="0"/>
      <w:marBottom w:val="0"/>
      <w:divBdr>
        <w:top w:val="none" w:sz="0" w:space="0" w:color="auto"/>
        <w:left w:val="none" w:sz="0" w:space="0" w:color="auto"/>
        <w:bottom w:val="none" w:sz="0" w:space="0" w:color="auto"/>
        <w:right w:val="none" w:sz="0" w:space="0" w:color="auto"/>
      </w:divBdr>
    </w:div>
    <w:div w:id="658920041">
      <w:bodyDiv w:val="1"/>
      <w:marLeft w:val="0"/>
      <w:marRight w:val="0"/>
      <w:marTop w:val="0"/>
      <w:marBottom w:val="0"/>
      <w:divBdr>
        <w:top w:val="none" w:sz="0" w:space="0" w:color="auto"/>
        <w:left w:val="none" w:sz="0" w:space="0" w:color="auto"/>
        <w:bottom w:val="none" w:sz="0" w:space="0" w:color="auto"/>
        <w:right w:val="none" w:sz="0" w:space="0" w:color="auto"/>
      </w:divBdr>
    </w:div>
    <w:div w:id="750394896">
      <w:bodyDiv w:val="1"/>
      <w:marLeft w:val="0"/>
      <w:marRight w:val="0"/>
      <w:marTop w:val="0"/>
      <w:marBottom w:val="0"/>
      <w:divBdr>
        <w:top w:val="none" w:sz="0" w:space="0" w:color="auto"/>
        <w:left w:val="none" w:sz="0" w:space="0" w:color="auto"/>
        <w:bottom w:val="none" w:sz="0" w:space="0" w:color="auto"/>
        <w:right w:val="none" w:sz="0" w:space="0" w:color="auto"/>
      </w:divBdr>
    </w:div>
    <w:div w:id="863638573">
      <w:bodyDiv w:val="1"/>
      <w:marLeft w:val="0"/>
      <w:marRight w:val="0"/>
      <w:marTop w:val="0"/>
      <w:marBottom w:val="0"/>
      <w:divBdr>
        <w:top w:val="none" w:sz="0" w:space="0" w:color="auto"/>
        <w:left w:val="none" w:sz="0" w:space="0" w:color="auto"/>
        <w:bottom w:val="none" w:sz="0" w:space="0" w:color="auto"/>
        <w:right w:val="none" w:sz="0" w:space="0" w:color="auto"/>
      </w:divBdr>
    </w:div>
    <w:div w:id="918901685">
      <w:bodyDiv w:val="1"/>
      <w:marLeft w:val="0"/>
      <w:marRight w:val="0"/>
      <w:marTop w:val="0"/>
      <w:marBottom w:val="0"/>
      <w:divBdr>
        <w:top w:val="none" w:sz="0" w:space="0" w:color="auto"/>
        <w:left w:val="none" w:sz="0" w:space="0" w:color="auto"/>
        <w:bottom w:val="none" w:sz="0" w:space="0" w:color="auto"/>
        <w:right w:val="none" w:sz="0" w:space="0" w:color="auto"/>
      </w:divBdr>
    </w:div>
    <w:div w:id="1306817458">
      <w:bodyDiv w:val="1"/>
      <w:marLeft w:val="0"/>
      <w:marRight w:val="0"/>
      <w:marTop w:val="0"/>
      <w:marBottom w:val="0"/>
      <w:divBdr>
        <w:top w:val="none" w:sz="0" w:space="0" w:color="auto"/>
        <w:left w:val="none" w:sz="0" w:space="0" w:color="auto"/>
        <w:bottom w:val="none" w:sz="0" w:space="0" w:color="auto"/>
        <w:right w:val="none" w:sz="0" w:space="0" w:color="auto"/>
      </w:divBdr>
    </w:div>
    <w:div w:id="1456219962">
      <w:bodyDiv w:val="1"/>
      <w:marLeft w:val="0"/>
      <w:marRight w:val="0"/>
      <w:marTop w:val="0"/>
      <w:marBottom w:val="0"/>
      <w:divBdr>
        <w:top w:val="none" w:sz="0" w:space="0" w:color="auto"/>
        <w:left w:val="none" w:sz="0" w:space="0" w:color="auto"/>
        <w:bottom w:val="none" w:sz="0" w:space="0" w:color="auto"/>
        <w:right w:val="none" w:sz="0" w:space="0" w:color="auto"/>
      </w:divBdr>
    </w:div>
    <w:div w:id="1460340493">
      <w:bodyDiv w:val="1"/>
      <w:marLeft w:val="0"/>
      <w:marRight w:val="0"/>
      <w:marTop w:val="0"/>
      <w:marBottom w:val="0"/>
      <w:divBdr>
        <w:top w:val="none" w:sz="0" w:space="0" w:color="auto"/>
        <w:left w:val="none" w:sz="0" w:space="0" w:color="auto"/>
        <w:bottom w:val="none" w:sz="0" w:space="0" w:color="auto"/>
        <w:right w:val="none" w:sz="0" w:space="0" w:color="auto"/>
      </w:divBdr>
    </w:div>
    <w:div w:id="1515612037">
      <w:bodyDiv w:val="1"/>
      <w:marLeft w:val="0"/>
      <w:marRight w:val="0"/>
      <w:marTop w:val="0"/>
      <w:marBottom w:val="0"/>
      <w:divBdr>
        <w:top w:val="none" w:sz="0" w:space="0" w:color="auto"/>
        <w:left w:val="none" w:sz="0" w:space="0" w:color="auto"/>
        <w:bottom w:val="none" w:sz="0" w:space="0" w:color="auto"/>
        <w:right w:val="none" w:sz="0" w:space="0" w:color="auto"/>
      </w:divBdr>
    </w:div>
    <w:div w:id="1576158850">
      <w:bodyDiv w:val="1"/>
      <w:marLeft w:val="0"/>
      <w:marRight w:val="0"/>
      <w:marTop w:val="0"/>
      <w:marBottom w:val="0"/>
      <w:divBdr>
        <w:top w:val="none" w:sz="0" w:space="0" w:color="auto"/>
        <w:left w:val="none" w:sz="0" w:space="0" w:color="auto"/>
        <w:bottom w:val="none" w:sz="0" w:space="0" w:color="auto"/>
        <w:right w:val="none" w:sz="0" w:space="0" w:color="auto"/>
      </w:divBdr>
    </w:div>
    <w:div w:id="1684553234">
      <w:bodyDiv w:val="1"/>
      <w:marLeft w:val="0"/>
      <w:marRight w:val="0"/>
      <w:marTop w:val="0"/>
      <w:marBottom w:val="0"/>
      <w:divBdr>
        <w:top w:val="none" w:sz="0" w:space="0" w:color="auto"/>
        <w:left w:val="none" w:sz="0" w:space="0" w:color="auto"/>
        <w:bottom w:val="none" w:sz="0" w:space="0" w:color="auto"/>
        <w:right w:val="none" w:sz="0" w:space="0" w:color="auto"/>
      </w:divBdr>
    </w:div>
    <w:div w:id="1684816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7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istides.NGL\AppData\Roaming\Microsoft\Templates\D2H_NOMARGI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97E363-FC82-42D6-9411-AC8B46D067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D2H_NOMARGIN.dotx</Template>
  <TotalTime>26</TotalTime>
  <Pages>3</Pages>
  <Words>4661</Words>
  <Characters>26568</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Ramesh</dc:creator>
  <cp:lastModifiedBy>Aristides Smith</cp:lastModifiedBy>
  <cp:revision>63</cp:revision>
  <cp:lastPrinted>2016-09-06T08:55:00Z</cp:lastPrinted>
  <dcterms:created xsi:type="dcterms:W3CDTF">2018-09-24T12:28:00Z</dcterms:created>
  <dcterms:modified xsi:type="dcterms:W3CDTF">2020-12-21T16:02:00Z</dcterms:modified>
</cp:coreProperties>
</file>